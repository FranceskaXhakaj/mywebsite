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94B34" w14:textId="77777777" w:rsidR="00B351AC" w:rsidRPr="00676A62" w:rsidRDefault="00B351AC" w:rsidP="00745ADB">
      <w:pPr>
        <w:rPr>
          <w:rFonts w:ascii="Helvetica Neue" w:hAnsi="Helvetica Neue"/>
        </w:rPr>
      </w:pPr>
    </w:p>
    <w:tbl>
      <w:tblPr>
        <w:tblStyle w:val="TableGrid"/>
        <w:tblW w:w="0" w:type="auto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0E778B" w:rsidRPr="00676A62" w14:paraId="65B37960" w14:textId="77777777" w:rsidTr="00B52772">
        <w:tc>
          <w:tcPr>
            <w:tcW w:w="8856" w:type="dxa"/>
          </w:tcPr>
          <w:p w14:paraId="0D4A93E1" w14:textId="77777777" w:rsidR="000E778B" w:rsidRPr="00676A62" w:rsidRDefault="000E778B" w:rsidP="00745ADB">
            <w:pPr>
              <w:rPr>
                <w:rFonts w:ascii="Arial" w:hAnsi="Arial" w:cs="Arial"/>
                <w:b/>
                <w:sz w:val="10"/>
                <w:szCs w:val="10"/>
              </w:rPr>
            </w:pPr>
            <w:r w:rsidRPr="00676A62">
              <w:rPr>
                <w:rFonts w:ascii="Arial" w:hAnsi="Arial" w:cs="Arial"/>
                <w:b/>
                <w:sz w:val="54"/>
                <w:szCs w:val="54"/>
              </w:rPr>
              <w:t>FRAN</w:t>
            </w:r>
            <w:r w:rsidR="00E06FC2" w:rsidRPr="00676A62">
              <w:rPr>
                <w:rFonts w:ascii="Arial" w:hAnsi="Arial" w:cs="Arial"/>
                <w:b/>
                <w:sz w:val="54"/>
                <w:szCs w:val="54"/>
              </w:rPr>
              <w:t>Ç</w:t>
            </w:r>
            <w:r w:rsidRPr="00676A62">
              <w:rPr>
                <w:rFonts w:ascii="Arial" w:hAnsi="Arial" w:cs="Arial"/>
                <w:b/>
                <w:sz w:val="54"/>
                <w:szCs w:val="54"/>
              </w:rPr>
              <w:t>ESKA XHAKAJ</w:t>
            </w:r>
          </w:p>
          <w:p w14:paraId="1CAE4C57" w14:textId="4AADEC2F" w:rsidR="00E06FC2" w:rsidRPr="00676A62" w:rsidRDefault="00E06FC2" w:rsidP="00745ADB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0E778B" w:rsidRPr="00676A62" w14:paraId="20A1463D" w14:textId="77777777" w:rsidTr="00B52772">
        <w:tc>
          <w:tcPr>
            <w:tcW w:w="8856" w:type="dxa"/>
          </w:tcPr>
          <w:p w14:paraId="37AC9D19" w14:textId="24635E13" w:rsidR="000E778B" w:rsidRPr="00676A62" w:rsidRDefault="00EE0C52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hyperlink r:id="rId7" w:history="1">
              <w:r w:rsidR="008A13EC" w:rsidRPr="00676A62">
                <w:rPr>
                  <w:rStyle w:val="Hyperlink"/>
                  <w:rFonts w:ascii="Arial" w:hAnsi="Arial" w:cs="Times New Roman"/>
                  <w:sz w:val="17"/>
                  <w:szCs w:val="17"/>
                  <w:u w:val="none"/>
                </w:rPr>
                <w:t>https://www.franceskaxhakaj.com/</w:t>
              </w:r>
            </w:hyperlink>
          </w:p>
          <w:p w14:paraId="31443490" w14:textId="0AF3ADA1" w:rsidR="000E778B" w:rsidRPr="00676A62" w:rsidRDefault="00427AA7" w:rsidP="00E06FC2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7"/>
                <w:szCs w:val="17"/>
              </w:rPr>
            </w:pPr>
            <w:r w:rsidRPr="00676A62">
              <w:rPr>
                <w:rFonts w:ascii="Arial" w:hAnsi="Arial" w:cs="Times New Roman"/>
                <w:sz w:val="17"/>
                <w:szCs w:val="17"/>
              </w:rPr>
              <w:t xml:space="preserve">francesx@cs.cmu.edu </w:t>
            </w:r>
            <w:r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Pr="00676A62">
              <w:rPr>
                <w:rFonts w:ascii="Arial" w:hAnsi="Arial" w:cs="Times New Roman"/>
                <w:sz w:val="17"/>
                <w:szCs w:val="17"/>
              </w:rPr>
              <w:t>(702)-934-3574</w:t>
            </w:r>
            <w:r w:rsidR="0004146D" w:rsidRPr="00676A62">
              <w:rPr>
                <w:rFonts w:ascii="Arial" w:hAnsi="Arial" w:cs="Times New Roman"/>
                <w:sz w:val="17"/>
                <w:szCs w:val="17"/>
              </w:rPr>
              <w:t xml:space="preserve"> </w:t>
            </w:r>
            <w:r w:rsidR="00F348B9" w:rsidRPr="00676A62">
              <w:rPr>
                <w:rFonts w:ascii="ヒラギノ角ゴ ProN W3" w:eastAsia="ヒラギノ角ゴ ProN W3" w:hAnsi="ヒラギノ角ゴ ProN W3" w:cs="ヒラギノ角ゴ ProN W3" w:hint="eastAsia"/>
                <w:sz w:val="17"/>
                <w:szCs w:val="17"/>
                <w:shd w:val="clear" w:color="auto" w:fill="FFFFFF"/>
              </w:rPr>
              <w:t>♢</w:t>
            </w:r>
            <w:r w:rsidR="00F348B9" w:rsidRPr="00676A62">
              <w:rPr>
                <w:rFonts w:ascii="Arial" w:eastAsia="Times New Roman" w:hAnsi="Arial" w:cs="Times New Roman"/>
                <w:sz w:val="17"/>
                <w:szCs w:val="17"/>
              </w:rPr>
              <w:t xml:space="preserve"> 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 xml:space="preserve">5000 Forbes </w:t>
            </w:r>
            <w:r w:rsidR="00E06FC2" w:rsidRPr="00676A62">
              <w:rPr>
                <w:rFonts w:ascii="Arial" w:hAnsi="Arial" w:cs="Times New Roman"/>
                <w:sz w:val="17"/>
                <w:szCs w:val="17"/>
              </w:rPr>
              <w:t>Ave</w:t>
            </w:r>
            <w:r w:rsidR="000E778B" w:rsidRPr="00676A62">
              <w:rPr>
                <w:rFonts w:ascii="Arial" w:hAnsi="Arial" w:cs="Times New Roman"/>
                <w:sz w:val="17"/>
                <w:szCs w:val="17"/>
              </w:rPr>
              <w:t>, Pittsburgh, PA 15213</w:t>
            </w:r>
          </w:p>
        </w:tc>
      </w:tr>
    </w:tbl>
    <w:p w14:paraId="599079A5" w14:textId="77777777" w:rsidR="009A41CE" w:rsidRPr="00676A62" w:rsidRDefault="009A41CE" w:rsidP="00745ADB">
      <w:pPr>
        <w:rPr>
          <w:rFonts w:ascii="Arial" w:hAnsi="Arial" w:cs="Arial"/>
          <w:sz w:val="20"/>
          <w:szCs w:val="20"/>
        </w:rPr>
      </w:pPr>
    </w:p>
    <w:p w14:paraId="1DD0B6B5" w14:textId="77777777" w:rsidR="0004146D" w:rsidRPr="00676A62" w:rsidRDefault="0004146D" w:rsidP="00745AD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90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630"/>
        <w:gridCol w:w="360"/>
        <w:gridCol w:w="1029"/>
        <w:gridCol w:w="2538"/>
        <w:gridCol w:w="855"/>
        <w:gridCol w:w="1682"/>
        <w:gridCol w:w="2286"/>
      </w:tblGrid>
      <w:tr w:rsidR="00A86C4F" w:rsidRPr="00676A62" w14:paraId="2ABB3327" w14:textId="77777777" w:rsidTr="00670135">
        <w:tc>
          <w:tcPr>
            <w:tcW w:w="9900" w:type="dxa"/>
            <w:gridSpan w:val="8"/>
          </w:tcPr>
          <w:p w14:paraId="659F5FA9" w14:textId="77777777" w:rsidR="00A86C4F" w:rsidRPr="00676A62" w:rsidRDefault="00A86C4F" w:rsidP="00745ADB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676A62">
              <w:rPr>
                <w:rFonts w:ascii="Arial" w:hAnsi="Arial" w:cs="Arial"/>
                <w:b/>
                <w:sz w:val="26"/>
                <w:szCs w:val="26"/>
              </w:rPr>
              <w:t>EDUCATION</w:t>
            </w:r>
          </w:p>
          <w:p w14:paraId="59E113A3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B75988" w:rsidRPr="00676A62" w14:paraId="0A5E69B6" w14:textId="77777777" w:rsidTr="00670135">
        <w:trPr>
          <w:trHeight w:val="296"/>
        </w:trPr>
        <w:tc>
          <w:tcPr>
            <w:tcW w:w="1510" w:type="dxa"/>
            <w:gridSpan w:val="3"/>
          </w:tcPr>
          <w:p w14:paraId="7712DC82" w14:textId="153060B8" w:rsidR="00B75988" w:rsidRPr="00676A62" w:rsidRDefault="00B75988" w:rsidP="00745ADB">
            <w:pPr>
              <w:ind w:left="-18" w:right="72" w:firstLine="18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  <w:vMerge w:val="restart"/>
          </w:tcPr>
          <w:p w14:paraId="20A680CD" w14:textId="5EE8E72C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Ph.D. Human-Computer Interaction</w:t>
            </w:r>
          </w:p>
          <w:p w14:paraId="4BE85BE8" w14:textId="77777777" w:rsidR="00DD0207" w:rsidRPr="00676A62" w:rsidRDefault="00DD0207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"/>
                <w:szCs w:val="2"/>
              </w:rPr>
            </w:pPr>
          </w:p>
          <w:p w14:paraId="2BA4D627" w14:textId="17FC09AA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School of Computer Science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Pittsburgh, PA</w:t>
            </w:r>
          </w:p>
          <w:p w14:paraId="3B0B6E7D" w14:textId="409A7FEF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22ADB74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</w:p>
          <w:p w14:paraId="0FB913F0" w14:textId="021B1566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Dissertation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Creating Tools </w:t>
            </w: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To</w:t>
            </w:r>
            <w:proofErr w:type="gram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Support Teachers, Their Teaching And To Help Them Improve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  <w:t xml:space="preserve">                     Their Practices In The Classroom.</w:t>
            </w:r>
          </w:p>
          <w:p w14:paraId="50CC59FF" w14:textId="14F1DE04" w:rsidR="00B75988" w:rsidRPr="00676A62" w:rsidRDefault="00B75988" w:rsidP="00745ADB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Amy Ogan</w:t>
            </w:r>
          </w:p>
          <w:p w14:paraId="4A4D1654" w14:textId="6410912A" w:rsidR="00B75988" w:rsidRPr="00676A62" w:rsidRDefault="00B75988" w:rsidP="00BE049C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 Committee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John Zimmerman, Geoff Kaufman, Marsha Lovett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B75988" w:rsidRPr="00676A62" w14:paraId="6BB68CAE" w14:textId="77777777" w:rsidTr="00670135">
        <w:trPr>
          <w:trHeight w:val="527"/>
        </w:trPr>
        <w:tc>
          <w:tcPr>
            <w:tcW w:w="1510" w:type="dxa"/>
            <w:gridSpan w:val="3"/>
          </w:tcPr>
          <w:p w14:paraId="5138BBF1" w14:textId="68A0FE14" w:rsidR="00B75988" w:rsidRPr="00676A62" w:rsidRDefault="00B75988" w:rsidP="00B75988">
            <w:pPr>
              <w:ind w:left="-18" w:right="72" w:firstLine="18"/>
              <w:jc w:val="center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(expected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June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2021)</w:t>
            </w:r>
          </w:p>
        </w:tc>
        <w:tc>
          <w:tcPr>
            <w:tcW w:w="8390" w:type="dxa"/>
            <w:gridSpan w:val="5"/>
            <w:vMerge/>
          </w:tcPr>
          <w:p w14:paraId="088EDCBA" w14:textId="77777777" w:rsidR="00B75988" w:rsidRPr="00676A62" w:rsidRDefault="00B75988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38190F" w:rsidRPr="00676A62" w14:paraId="4D1C323D" w14:textId="77777777" w:rsidTr="00670135">
        <w:tc>
          <w:tcPr>
            <w:tcW w:w="1510" w:type="dxa"/>
            <w:gridSpan w:val="3"/>
          </w:tcPr>
          <w:p w14:paraId="6B4F5C9A" w14:textId="3CCA0576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2015 - 2017</w:t>
            </w:r>
          </w:p>
        </w:tc>
        <w:tc>
          <w:tcPr>
            <w:tcW w:w="8390" w:type="dxa"/>
            <w:gridSpan w:val="5"/>
          </w:tcPr>
          <w:p w14:paraId="24DBC371" w14:textId="53FEF36A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eastAsia="Times New Roman" w:hAnsi="Arial" w:cs="Times New Roman"/>
                <w:b/>
                <w:sz w:val="22"/>
                <w:szCs w:val="22"/>
              </w:rPr>
              <w:t>M.S. Human-Computer Interaction</w:t>
            </w:r>
          </w:p>
          <w:p w14:paraId="02EF913C" w14:textId="77777777" w:rsidR="00F2456D" w:rsidRPr="00676A62" w:rsidRDefault="00F2456D" w:rsidP="00745ADB">
            <w:pPr>
              <w:rPr>
                <w:rFonts w:ascii="Arial" w:eastAsia="Times New Roman" w:hAnsi="Arial" w:cs="Times New Roman"/>
                <w:b/>
                <w:sz w:val="2"/>
                <w:szCs w:val="2"/>
              </w:rPr>
            </w:pPr>
          </w:p>
          <w:p w14:paraId="5386742A" w14:textId="141B330B" w:rsidR="0038190F" w:rsidRPr="00676A62" w:rsidRDefault="0038190F" w:rsidP="00745ADB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School of Computer Science</w:t>
            </w:r>
            <w:r w:rsidR="00B75988"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b/>
                <w:sz w:val="20"/>
                <w:szCs w:val="20"/>
              </w:rPr>
              <w:t>Carnegie Mellon University</w:t>
            </w:r>
            <w:r w:rsidRPr="00676A62">
              <w:rPr>
                <w:rFonts w:ascii="Arial" w:eastAsia="Times New Roman" w:hAnsi="Arial" w:cs="Times New Roman"/>
                <w:sz w:val="20"/>
                <w:szCs w:val="20"/>
              </w:rPr>
              <w:t>, Pittsburgh, PA</w:t>
            </w:r>
          </w:p>
          <w:p w14:paraId="5EA077AE" w14:textId="63D09239" w:rsidR="0038190F" w:rsidRPr="00676A62" w:rsidRDefault="0038190F" w:rsidP="00745ADB">
            <w:pPr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38190F" w:rsidRPr="00676A62" w14:paraId="5FF4B83B" w14:textId="77777777" w:rsidTr="00670135">
        <w:tc>
          <w:tcPr>
            <w:tcW w:w="1510" w:type="dxa"/>
            <w:gridSpan w:val="3"/>
          </w:tcPr>
          <w:p w14:paraId="29BEF32C" w14:textId="61538FF7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0FBF5E2D" w14:textId="3BA36B1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PIER </w:t>
            </w:r>
            <w:r w:rsidR="00114D67" w:rsidRPr="00676A62">
              <w:rPr>
                <w:rFonts w:ascii="Arial" w:hAnsi="Arial" w:cs="Times New Roman"/>
                <w:b/>
                <w:sz w:val="22"/>
                <w:szCs w:val="22"/>
              </w:rPr>
              <w:t xml:space="preserve">Fellowship </w:t>
            </w: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Associate</w:t>
            </w:r>
          </w:p>
          <w:p w14:paraId="5522CDF0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D83AF9C" w14:textId="0A11ADA9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Program for Interdisciplinary Education Research funded by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Inst</w:t>
            </w:r>
            <w:r w:rsidR="000A6072" w:rsidRPr="00676A62">
              <w:rPr>
                <w:rFonts w:ascii="Arial" w:hAnsi="Arial" w:cs="Times New Roman"/>
                <w:sz w:val="18"/>
                <w:szCs w:val="18"/>
              </w:rPr>
              <w:t>itute of Education Sciences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38190F" w:rsidRPr="00676A62" w14:paraId="3B98756F" w14:textId="77777777" w:rsidTr="00670135">
        <w:tc>
          <w:tcPr>
            <w:tcW w:w="1510" w:type="dxa"/>
            <w:gridSpan w:val="3"/>
          </w:tcPr>
          <w:p w14:paraId="7EEAEF2D" w14:textId="77777777" w:rsidR="0038190F" w:rsidRPr="00676A62" w:rsidRDefault="0038190F" w:rsidP="00745ADB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  <w:p w14:paraId="4FF4DBDC" w14:textId="15E68C4F" w:rsidR="0038190F" w:rsidRPr="00676A62" w:rsidRDefault="0038190F" w:rsidP="00745ADB">
            <w:pPr>
              <w:ind w:right="72"/>
              <w:jc w:val="right"/>
              <w:rPr>
                <w:rFonts w:ascii="Arial" w:hAnsi="Arial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GPA: 3.92/4.00</w:t>
            </w:r>
          </w:p>
        </w:tc>
        <w:tc>
          <w:tcPr>
            <w:tcW w:w="8390" w:type="dxa"/>
            <w:gridSpan w:val="5"/>
          </w:tcPr>
          <w:p w14:paraId="6F8EFBC7" w14:textId="163AD9FF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2"/>
                <w:szCs w:val="22"/>
              </w:rPr>
            </w:pPr>
            <w:r w:rsidRPr="00676A62">
              <w:rPr>
                <w:rFonts w:ascii="Arial" w:hAnsi="Arial" w:cs="Times New Roman"/>
                <w:b/>
                <w:sz w:val="22"/>
                <w:szCs w:val="22"/>
              </w:rPr>
              <w:t>B.S. Computer Science</w:t>
            </w:r>
          </w:p>
          <w:p w14:paraId="16FA49BB" w14:textId="5BE23954" w:rsidR="00DD0207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Lafayette College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Easton, PA</w:t>
            </w:r>
          </w:p>
          <w:p w14:paraId="77894146" w14:textId="77777777" w:rsidR="00F2456D" w:rsidRPr="00676A62" w:rsidRDefault="00F2456D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D1F7CBF" w14:textId="2C016FA6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Minor in Mathematics</w:t>
            </w:r>
          </w:p>
          <w:p w14:paraId="3E07F281" w14:textId="0F756A60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Summa Cum Laude, Honors in Computer Science</w:t>
            </w:r>
          </w:p>
          <w:p w14:paraId="51EF219E" w14:textId="75B2CA0A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Thesis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Intelligent tutors and granularity: A new approach to Red Black Trees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6376BC2" w14:textId="14EA5002" w:rsidR="0038190F" w:rsidRPr="00676A62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Advisor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Chun Wai Liew</w:t>
            </w:r>
          </w:p>
          <w:p w14:paraId="7FA36CF8" w14:textId="3C8BB1F9" w:rsidR="0038190F" w:rsidRPr="00C31404" w:rsidRDefault="0038190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6F0365" w:rsidRPr="00676A62" w14:paraId="09670CC8" w14:textId="77777777" w:rsidTr="00670135">
        <w:tc>
          <w:tcPr>
            <w:tcW w:w="9900" w:type="dxa"/>
            <w:gridSpan w:val="8"/>
          </w:tcPr>
          <w:p w14:paraId="3A2B6749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AWARDS AND HONORS</w:t>
            </w:r>
          </w:p>
          <w:p w14:paraId="2E262BB2" w14:textId="77777777" w:rsidR="006F0365" w:rsidRPr="00676A62" w:rsidRDefault="006F0365" w:rsidP="001F4D41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6F0365" w:rsidRPr="00676A62" w14:paraId="3C402A4E" w14:textId="77777777" w:rsidTr="00670135">
        <w:tc>
          <w:tcPr>
            <w:tcW w:w="1510" w:type="dxa"/>
            <w:gridSpan w:val="3"/>
          </w:tcPr>
          <w:p w14:paraId="51620236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5AD6FE4" w14:textId="50691D22" w:rsidR="001F4D41" w:rsidRPr="00676A62" w:rsidRDefault="00EE0C52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hyperlink r:id="rId8" w:history="1">
              <w:r w:rsidR="006F0365" w:rsidRPr="00676A62">
                <w:rPr>
                  <w:rStyle w:val="Hyperlink"/>
                  <w:rFonts w:ascii="Arial" w:hAnsi="Arial" w:cs="Times New Roman"/>
                  <w:sz w:val="20"/>
                  <w:szCs w:val="20"/>
                  <w:u w:val="none"/>
                </w:rPr>
                <w:t>Alan J. Perlis Graduate Student Teaching Award</w:t>
              </w:r>
            </w:hyperlink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6F0365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F715C35" w14:textId="77777777" w:rsidR="006F0365" w:rsidRPr="00676A62" w:rsidRDefault="006F0365" w:rsidP="001F4D41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This award honors graduate students who have displayed the highest degree of excellence in and dedication to teaching in the School of Computer Science at Carnegie Mellon University.</w:t>
            </w:r>
          </w:p>
          <w:p w14:paraId="4AEB343F" w14:textId="77777777" w:rsidR="006F0365" w:rsidRPr="00676A62" w:rsidRDefault="006F0365" w:rsidP="001F4D41">
            <w:pPr>
              <w:rPr>
                <w:rFonts w:ascii="Arial" w:hAnsi="Arial" w:cs="Times New Roman"/>
                <w:sz w:val="12"/>
                <w:szCs w:val="12"/>
              </w:rPr>
            </w:pPr>
          </w:p>
        </w:tc>
      </w:tr>
      <w:tr w:rsidR="006F0365" w:rsidRPr="00676A62" w14:paraId="40B5A7C7" w14:textId="77777777" w:rsidTr="00670135">
        <w:tc>
          <w:tcPr>
            <w:tcW w:w="1510" w:type="dxa"/>
            <w:gridSpan w:val="3"/>
          </w:tcPr>
          <w:p w14:paraId="04A3CE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1B44275E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Graduate Student Assembly Departmental Appreciation 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20A6F946" w14:textId="77777777" w:rsidR="006F0365" w:rsidRPr="00676A62" w:rsidRDefault="006F0365" w:rsidP="001F4D41">
            <w:pPr>
              <w:rPr>
                <w:rFonts w:ascii="Arial" w:hAnsi="Arial" w:cs="Times New Roman"/>
                <w:sz w:val="10"/>
                <w:szCs w:val="10"/>
              </w:rPr>
            </w:pPr>
          </w:p>
        </w:tc>
      </w:tr>
      <w:tr w:rsidR="006F0365" w:rsidRPr="00676A62" w14:paraId="21162155" w14:textId="77777777" w:rsidTr="00670135">
        <w:tc>
          <w:tcPr>
            <w:tcW w:w="1510" w:type="dxa"/>
            <w:gridSpan w:val="3"/>
          </w:tcPr>
          <w:p w14:paraId="13F263B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</w:t>
            </w:r>
          </w:p>
        </w:tc>
        <w:tc>
          <w:tcPr>
            <w:tcW w:w="8390" w:type="dxa"/>
            <w:gridSpan w:val="5"/>
          </w:tcPr>
          <w:p w14:paraId="54E86F4C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Summa Cum Laude, Honors in Computer Science,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4028E33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0AFE4C48" w14:textId="77777777" w:rsidTr="00670135">
        <w:tc>
          <w:tcPr>
            <w:tcW w:w="1510" w:type="dxa"/>
            <w:gridSpan w:val="3"/>
          </w:tcPr>
          <w:p w14:paraId="69097572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2AEB7FC4" w14:textId="6BE809DE" w:rsidR="006F0365" w:rsidRPr="00676A62" w:rsidRDefault="00884646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UPE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E14B56" w:rsidRPr="00676A62">
              <w:rPr>
                <w:rFonts w:ascii="Arial" w:hAnsi="Arial" w:cs="Times New Roman"/>
                <w:sz w:val="20"/>
                <w:szCs w:val="20"/>
              </w:rPr>
              <w:t>Special Recognition</w:t>
            </w:r>
            <w:r w:rsidR="00DD0207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6F0365" w:rsidRPr="00676A62">
              <w:rPr>
                <w:rFonts w:ascii="Arial" w:hAnsi="Arial" w:cs="Times New Roman"/>
                <w:sz w:val="20"/>
                <w:szCs w:val="20"/>
              </w:rPr>
              <w:t xml:space="preserve">Award,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Upsilon Pi Epsilon International Honor</w:t>
            </w:r>
            <w:r w:rsidR="00E14B56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Society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 for the Computing and Information Disciplines </w:t>
            </w:r>
          </w:p>
          <w:p w14:paraId="27914484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4B922E91" w14:textId="77777777" w:rsidTr="00670135">
        <w:tc>
          <w:tcPr>
            <w:tcW w:w="1510" w:type="dxa"/>
            <w:gridSpan w:val="3"/>
          </w:tcPr>
          <w:p w14:paraId="58C10ED7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</w:t>
            </w:r>
          </w:p>
        </w:tc>
        <w:tc>
          <w:tcPr>
            <w:tcW w:w="8390" w:type="dxa"/>
            <w:gridSpan w:val="5"/>
          </w:tcPr>
          <w:p w14:paraId="4724F16A" w14:textId="4F76A4CC" w:rsidR="00DD0207" w:rsidRPr="00676A62" w:rsidRDefault="006F0365" w:rsidP="001F4D41">
            <w:pPr>
              <w:rPr>
                <w:rFonts w:ascii="Arial" w:hAnsi="Arial" w:cs="Times New Roman"/>
                <w:i/>
                <w:iCs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James P. Schwar Prize,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75BA9BA1" w14:textId="4931D65B" w:rsidR="00DD0207" w:rsidRPr="00676A62" w:rsidRDefault="00DD0207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Awarded annually to a deserving computer science student</w:t>
            </w:r>
            <w:r w:rsidR="00884646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7A0B6D0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3B7AEFCB" w14:textId="77777777" w:rsidTr="00670135">
        <w:tc>
          <w:tcPr>
            <w:tcW w:w="1510" w:type="dxa"/>
            <w:gridSpan w:val="3"/>
          </w:tcPr>
          <w:p w14:paraId="42115049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2011 - 2015</w:t>
            </w:r>
          </w:p>
        </w:tc>
        <w:tc>
          <w:tcPr>
            <w:tcW w:w="8390" w:type="dxa"/>
            <w:gridSpan w:val="5"/>
          </w:tcPr>
          <w:p w14:paraId="2D41D1AB" w14:textId="77777777" w:rsidR="006F0365" w:rsidRPr="00676A62" w:rsidRDefault="006F0365" w:rsidP="001F4D41">
            <w:pPr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Walter Oechsle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1155C18" w14:textId="77777777" w:rsidR="006F0365" w:rsidRPr="00676A62" w:rsidRDefault="006F0365" w:rsidP="001F4D41">
            <w:pPr>
              <w:rPr>
                <w:rFonts w:ascii="Arial" w:hAnsi="Arial"/>
                <w:sz w:val="10"/>
                <w:szCs w:val="10"/>
              </w:rPr>
            </w:pPr>
          </w:p>
        </w:tc>
      </w:tr>
      <w:tr w:rsidR="006F0365" w:rsidRPr="00676A62" w14:paraId="1513E930" w14:textId="77777777" w:rsidTr="00670135">
        <w:tc>
          <w:tcPr>
            <w:tcW w:w="1510" w:type="dxa"/>
            <w:gridSpan w:val="3"/>
          </w:tcPr>
          <w:p w14:paraId="764E07E0" w14:textId="77777777" w:rsidR="006F0365" w:rsidRPr="00676A62" w:rsidRDefault="006F0365" w:rsidP="001F4D41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2012, 2013</w:t>
            </w:r>
          </w:p>
        </w:tc>
        <w:tc>
          <w:tcPr>
            <w:tcW w:w="8390" w:type="dxa"/>
            <w:gridSpan w:val="5"/>
          </w:tcPr>
          <w:p w14:paraId="2A910101" w14:textId="77777777" w:rsidR="006F0365" w:rsidRPr="00676A62" w:rsidRDefault="006F0365" w:rsidP="001F4D41">
            <w:pPr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Grace Hopper Celebration of Women in Computing Scholarship,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Grace Hopper Conference</w:t>
            </w:r>
          </w:p>
          <w:p w14:paraId="17E05B1B" w14:textId="77777777" w:rsidR="006F0365" w:rsidRPr="00C31404" w:rsidRDefault="006F0365" w:rsidP="001F4D41">
            <w:pPr>
              <w:rPr>
                <w:rFonts w:ascii="Arial" w:hAnsi="Arial" w:cs="Times New Roman"/>
                <w:sz w:val="42"/>
                <w:szCs w:val="42"/>
              </w:rPr>
            </w:pPr>
          </w:p>
        </w:tc>
      </w:tr>
      <w:tr w:rsidR="00A86C4F" w:rsidRPr="00676A62" w14:paraId="7CF0378C" w14:textId="77777777" w:rsidTr="00670135">
        <w:tc>
          <w:tcPr>
            <w:tcW w:w="9900" w:type="dxa"/>
            <w:gridSpan w:val="8"/>
          </w:tcPr>
          <w:p w14:paraId="268FF9F6" w14:textId="54797E96" w:rsidR="00A86C4F" w:rsidRPr="00676A62" w:rsidRDefault="00045F31" w:rsidP="00745ADB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TEACHING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 xml:space="preserve"> </w:t>
            </w:r>
            <w:r w:rsidR="008E2E1A" w:rsidRPr="00676A62">
              <w:rPr>
                <w:rFonts w:ascii="Arial" w:hAnsi="Arial"/>
                <w:b/>
                <w:sz w:val="26"/>
                <w:szCs w:val="26"/>
              </w:rPr>
              <w:t xml:space="preserve">&amp; MENTORING </w:t>
            </w:r>
            <w:r w:rsidR="00A86C4F" w:rsidRPr="00676A62">
              <w:rPr>
                <w:rFonts w:ascii="Arial" w:hAnsi="Arial"/>
                <w:b/>
                <w:sz w:val="26"/>
                <w:szCs w:val="26"/>
              </w:rPr>
              <w:t>EXPERIENCE</w:t>
            </w:r>
          </w:p>
          <w:p w14:paraId="72D55379" w14:textId="77777777" w:rsidR="00A86C4F" w:rsidRPr="00676A62" w:rsidRDefault="00A86C4F" w:rsidP="00745ADB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551E1C" w:rsidRPr="00676A62" w14:paraId="3DAA0815" w14:textId="77777777" w:rsidTr="00670135">
        <w:tc>
          <w:tcPr>
            <w:tcW w:w="520" w:type="dxa"/>
          </w:tcPr>
          <w:p w14:paraId="3F8D77FF" w14:textId="77777777" w:rsidR="00551E1C" w:rsidRPr="00676A62" w:rsidRDefault="00551E1C" w:rsidP="00045F31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A0A0F9C" w14:textId="3B9976FB" w:rsidR="00551E1C" w:rsidRPr="00676A62" w:rsidRDefault="00551E1C" w:rsidP="0060046A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TEACHING</w:t>
            </w:r>
            <w:r w:rsidR="007E5FFB" w:rsidRPr="00676A62">
              <w:rPr>
                <w:rFonts w:ascii="Arial" w:hAnsi="Arial" w:cs="Arial"/>
                <w:b/>
              </w:rPr>
              <w:t xml:space="preserve"> EXPERIENCE</w:t>
            </w:r>
          </w:p>
          <w:p w14:paraId="301C02F4" w14:textId="5ECFEED3" w:rsidR="00551E1C" w:rsidRPr="00676A62" w:rsidRDefault="00551E1C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45CBE012" w14:textId="77777777" w:rsidTr="00670135">
        <w:tc>
          <w:tcPr>
            <w:tcW w:w="1510" w:type="dxa"/>
            <w:gridSpan w:val="3"/>
          </w:tcPr>
          <w:p w14:paraId="141DC74C" w14:textId="6464C142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  <w:r w:rsidR="00551E1C" w:rsidRPr="00676A62">
              <w:rPr>
                <w:rFonts w:ascii="Arial" w:hAnsi="Arial" w:cs="Times New Roman"/>
                <w:sz w:val="20"/>
                <w:szCs w:val="20"/>
              </w:rPr>
              <w:br/>
            </w:r>
          </w:p>
        </w:tc>
        <w:tc>
          <w:tcPr>
            <w:tcW w:w="8390" w:type="dxa"/>
            <w:gridSpan w:val="5"/>
          </w:tcPr>
          <w:p w14:paraId="4D8961EE" w14:textId="03403E8B" w:rsidR="00114D67" w:rsidRPr="00676A62" w:rsidRDefault="00045F31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Principles of Computing (15-110),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19A51B0" w14:textId="6B586319" w:rsidR="00045F31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8DEA042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483CD11C" w14:textId="1EF3D794" w:rsidR="00045F31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nstructor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with Norman Bier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of the intro course 15-110, a course in fundamental computing principles. 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>T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his course was conducted fully online</w:t>
            </w:r>
            <w:r w:rsidR="00123DE2">
              <w:rPr>
                <w:rFonts w:ascii="Arial" w:hAnsi="Arial" w:cs="Times New Roman"/>
                <w:sz w:val="18"/>
                <w:szCs w:val="18"/>
              </w:rPr>
              <w:t xml:space="preserve"> d</w:t>
            </w:r>
            <w:r w:rsidR="00123DE2" w:rsidRPr="00676A62">
              <w:rPr>
                <w:rFonts w:ascii="Arial" w:hAnsi="Arial" w:cs="Times New Roman"/>
                <w:sz w:val="18"/>
                <w:szCs w:val="18"/>
              </w:rPr>
              <w:t>ue to the 2020 pandemic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6DB53C41" w14:textId="6FE9B20D" w:rsidR="0060046A" w:rsidRPr="00676A62" w:rsidRDefault="0060046A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Lead daily lectures over Zoom 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71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</w:t>
            </w:r>
            <w:r w:rsidR="00CC5C5A" w:rsidRPr="00676A62">
              <w:rPr>
                <w:rFonts w:ascii="Arial" w:hAnsi="Arial" w:cs="Times New Roman"/>
                <w:sz w:val="18"/>
                <w:szCs w:val="18"/>
              </w:rPr>
              <w:t xml:space="preserve">online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active learning</w:t>
            </w:r>
            <w:r w:rsidR="00A05621" w:rsidRPr="00676A62">
              <w:rPr>
                <w:rFonts w:ascii="Arial" w:hAnsi="Arial" w:cs="Times New Roman"/>
                <w:sz w:val="18"/>
                <w:szCs w:val="18"/>
              </w:rPr>
              <w:t xml:space="preserve"> activities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8419AB0" w14:textId="77777777" w:rsidR="00617BD6" w:rsidRDefault="000B3019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Worked on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course and curriculum redesign to adapt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the class 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>to online learning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3DCFA3F6" w14:textId="637FDAB2" w:rsidR="0060046A" w:rsidRPr="00676A62" w:rsidRDefault="00617BD6" w:rsidP="0060046A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61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</w:t>
            </w:r>
            <w:r w:rsidR="001D6A58">
              <w:rPr>
                <w:rFonts w:ascii="Arial" w:hAnsi="Arial" w:cs="Times New Roman"/>
                <w:sz w:val="18"/>
                <w:szCs w:val="18"/>
              </w:rPr>
              <w:t>56</w:t>
            </w:r>
            <w:r>
              <w:rPr>
                <w:rFonts w:ascii="Arial" w:hAnsi="Arial" w:cs="Times New Roman"/>
                <w:sz w:val="18"/>
                <w:szCs w:val="18"/>
              </w:rPr>
              <w:t>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55735D37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1432EE75" w14:textId="77777777" w:rsidTr="00670135">
        <w:tc>
          <w:tcPr>
            <w:tcW w:w="1510" w:type="dxa"/>
            <w:gridSpan w:val="3"/>
          </w:tcPr>
          <w:p w14:paraId="41BA2488" w14:textId="77777777" w:rsidR="00B249D1" w:rsidRDefault="00B249D1" w:rsidP="00045F31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  <w:p w14:paraId="2FD0F8DA" w14:textId="6C097428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497F6BBB" w14:textId="77777777" w:rsidR="00B249D1" w:rsidRDefault="00B249D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39221950" w14:textId="1D1854F1" w:rsidR="005926E4" w:rsidRPr="00676A62" w:rsidRDefault="00045F31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CS Pedagogy (15-890)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Spring 2020</w:t>
            </w:r>
          </w:p>
          <w:p w14:paraId="4C115E53" w14:textId="4FB6D1D4" w:rsidR="00114D67" w:rsidRPr="00676A62" w:rsidRDefault="00114D67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339C814A" w14:textId="77777777" w:rsidR="00A3015D" w:rsidRPr="00676A62" w:rsidRDefault="00A3015D" w:rsidP="005926E4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02F08E5" w14:textId="072EA525" w:rsidR="00045F31" w:rsidRPr="00676A62" w:rsidRDefault="0060046A" w:rsidP="005926E4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9F5CBC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(with Charlie Garrod and Michael Hilton)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of 15-890, a course targeted toward students who are interested in improving their ability to teach computer science and who are interested in the science of teaching and learning.</w:t>
            </w:r>
          </w:p>
          <w:p w14:paraId="4F34C9AB" w14:textId="145DEDF0" w:rsidR="005926E4" w:rsidRDefault="00124D57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 xml:space="preserve">Supported curriculum </w:t>
            </w:r>
            <w:r w:rsidR="0089481C">
              <w:rPr>
                <w:rFonts w:ascii="Arial" w:hAnsi="Arial" w:cs="Times New Roman"/>
                <w:sz w:val="18"/>
                <w:szCs w:val="18"/>
              </w:rPr>
              <w:t>re</w:t>
            </w:r>
            <w:r>
              <w:rPr>
                <w:rFonts w:ascii="Arial" w:hAnsi="Arial" w:cs="Times New Roman"/>
                <w:sz w:val="18"/>
                <w:szCs w:val="18"/>
              </w:rPr>
              <w:t xml:space="preserve">design by deciding topics and concepts for the course.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Lead 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class 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discussions </w:t>
            </w:r>
            <w:r w:rsidR="004404E7">
              <w:rPr>
                <w:rFonts w:ascii="Arial" w:hAnsi="Arial" w:cs="Times New Roman"/>
                <w:sz w:val="18"/>
                <w:szCs w:val="18"/>
              </w:rPr>
              <w:t xml:space="preserve">(7 students) </w:t>
            </w:r>
            <w:r w:rsidR="0036694A" w:rsidRPr="00670135">
              <w:rPr>
                <w:rFonts w:ascii="Arial" w:hAnsi="Arial" w:cs="Times New Roman"/>
                <w:sz w:val="18"/>
                <w:szCs w:val="18"/>
              </w:rPr>
              <w:t>on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 xml:space="preserve"> various pedagogy and CS Education research</w:t>
            </w:r>
            <w:r w:rsidR="008A25BF">
              <w:rPr>
                <w:rFonts w:ascii="Arial" w:hAnsi="Arial" w:cs="Times New Roman"/>
                <w:sz w:val="18"/>
                <w:szCs w:val="18"/>
              </w:rPr>
              <w:t xml:space="preserve"> topics</w:t>
            </w:r>
            <w:r w:rsidR="005926E4" w:rsidRPr="00670135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18A54A06" w14:textId="142D19B4" w:rsidR="001D6A58" w:rsidRPr="00670135" w:rsidRDefault="001D6A58" w:rsidP="00670135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4.4/5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7EE78DAC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2485DEFC" w14:textId="77777777" w:rsidTr="00670135">
        <w:tc>
          <w:tcPr>
            <w:tcW w:w="1510" w:type="dxa"/>
            <w:gridSpan w:val="3"/>
          </w:tcPr>
          <w:p w14:paraId="0222B490" w14:textId="364997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Instructor</w:t>
            </w:r>
          </w:p>
        </w:tc>
        <w:tc>
          <w:tcPr>
            <w:tcW w:w="8390" w:type="dxa"/>
            <w:gridSpan w:val="5"/>
          </w:tcPr>
          <w:p w14:paraId="07751E59" w14:textId="7173714C" w:rsidR="00045F31" w:rsidRPr="00676A62" w:rsidRDefault="00EE0C52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9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Principles of Computing (15-110)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09003E67" w14:textId="1618D478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School of Computer Science, Carnegie Mellon University</w:t>
            </w:r>
          </w:p>
          <w:p w14:paraId="519BB8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AF7692" w14:textId="74CE602D" w:rsidR="0036694A" w:rsidRPr="00676A62" w:rsidRDefault="0060046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I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nstructor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(with Norman Bier)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of the course 15-110, a course in fundamental computing principles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.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</w:p>
          <w:p w14:paraId="0DCB4659" w14:textId="7A890268" w:rsidR="000B3019" w:rsidRPr="00676A62" w:rsidRDefault="0036694A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Lead daily lectures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004E32">
              <w:rPr>
                <w:rFonts w:ascii="Arial" w:hAnsi="Arial" w:cs="Times New Roman"/>
                <w:sz w:val="18"/>
                <w:szCs w:val="18"/>
              </w:rPr>
              <w:t>49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students)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and designed active learning activities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3319F80D" w14:textId="135A19BB" w:rsidR="00045F31" w:rsidRDefault="004404E7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proofErr w:type="gramStart"/>
            <w:r w:rsidRPr="00676A62">
              <w:rPr>
                <w:rFonts w:ascii="Arial" w:hAnsi="Arial" w:cs="Times New Roman"/>
                <w:sz w:val="18"/>
                <w:szCs w:val="18"/>
              </w:rPr>
              <w:t>Designed exam questions</w:t>
            </w:r>
            <w:r>
              <w:rPr>
                <w:rFonts w:ascii="Arial" w:hAnsi="Arial" w:cs="Times New Roman"/>
                <w:sz w:val="18"/>
                <w:szCs w:val="18"/>
              </w:rPr>
              <w:t>,</w:t>
            </w:r>
            <w:proofErr w:type="gramEnd"/>
            <w:r w:rsidR="0036694A" w:rsidRPr="00676A62">
              <w:rPr>
                <w:rFonts w:ascii="Arial" w:hAnsi="Arial" w:cs="Times New Roman"/>
                <w:sz w:val="18"/>
                <w:szCs w:val="18"/>
              </w:rPr>
              <w:t xml:space="preserve"> held office hours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, mentored students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046A7713" w14:textId="24E37FFF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 4.5/5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0875A69F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58152FDD" w14:textId="77777777" w:rsidTr="00670135">
        <w:tc>
          <w:tcPr>
            <w:tcW w:w="1510" w:type="dxa"/>
            <w:gridSpan w:val="3"/>
          </w:tcPr>
          <w:p w14:paraId="1E0DE4E1" w14:textId="4051454D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Head TA</w:t>
            </w:r>
          </w:p>
        </w:tc>
        <w:tc>
          <w:tcPr>
            <w:tcW w:w="8390" w:type="dxa"/>
            <w:gridSpan w:val="5"/>
          </w:tcPr>
          <w:p w14:paraId="064DDBA6" w14:textId="0E62F680" w:rsidR="00045F31" w:rsidRPr="00676A62" w:rsidRDefault="00EE0C52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0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User-Centered Research and Evaluation (UCRE)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Fall 2018</w:t>
            </w:r>
          </w:p>
          <w:p w14:paraId="05974F6A" w14:textId="45BFD962" w:rsidR="00114D67" w:rsidRPr="00676A62" w:rsidRDefault="00114D67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C035D3D" w14:textId="77777777" w:rsidR="00A3015D" w:rsidRPr="00676A62" w:rsidRDefault="00A3015D" w:rsidP="00045F3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AA50386" w14:textId="3FD2125C" w:rsidR="0060046A" w:rsidRPr="00676A62" w:rsidRDefault="0060046A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Supported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course and curriculum redesign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,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decided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topics/concepts for the course,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created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learning goals for projects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structured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 projects</w:t>
            </w:r>
            <w:r w:rsidR="0036694A" w:rsidRPr="00676A62">
              <w:rPr>
                <w:rFonts w:ascii="Arial" w:hAnsi="Arial" w:cs="Times New Roman"/>
                <w:sz w:val="18"/>
                <w:szCs w:val="18"/>
              </w:rPr>
              <w:t>/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assignments over the semester. </w:t>
            </w:r>
          </w:p>
          <w:p w14:paraId="1C65DC85" w14:textId="77777777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Created assignments, projects and questions for the final</w:t>
            </w:r>
            <w:r w:rsidR="0060046A" w:rsidRPr="00676A62">
              <w:rPr>
                <w:rFonts w:ascii="Arial" w:hAnsi="Arial" w:cs="Times New Roman"/>
                <w:sz w:val="18"/>
                <w:szCs w:val="18"/>
              </w:rPr>
              <w:t xml:space="preserve"> exam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62B3E8C" w14:textId="33E3AC69" w:rsidR="0060046A" w:rsidRPr="00676A62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Designed grading rubrics for assignments/exam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 xml:space="preserve"> and graded individual and group work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</w:p>
          <w:p w14:paraId="73F0295F" w14:textId="752E5394" w:rsidR="00045F31" w:rsidRDefault="00045F31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, supervised individual and group work, held office hours.</w:t>
            </w:r>
          </w:p>
          <w:p w14:paraId="0310C46C" w14:textId="3AA4C111" w:rsidR="001D6A58" w:rsidRPr="00676A62" w:rsidRDefault="001D6A58" w:rsidP="0036694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232" w:hanging="158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Xhakaj Overall Evaluation: 4.92/5</w:t>
            </w:r>
            <w:r w:rsidR="00AB5A44">
              <w:rPr>
                <w:rFonts w:ascii="Arial" w:hAnsi="Arial" w:cs="Times New Roman"/>
                <w:sz w:val="18"/>
                <w:szCs w:val="18"/>
              </w:rPr>
              <w:t>.0</w:t>
            </w:r>
          </w:p>
          <w:p w14:paraId="1612535F" w14:textId="0976613D" w:rsidR="007E5FFB" w:rsidRPr="00676A62" w:rsidRDefault="007E5FFB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45F31" w:rsidRPr="00676A62" w14:paraId="34832CC2" w14:textId="77777777" w:rsidTr="00670135">
        <w:tc>
          <w:tcPr>
            <w:tcW w:w="1510" w:type="dxa"/>
            <w:gridSpan w:val="3"/>
          </w:tcPr>
          <w:p w14:paraId="2B70B638" w14:textId="08DC6CCC" w:rsidR="00045F31" w:rsidRPr="00676A62" w:rsidRDefault="00045F31" w:rsidP="00045F31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3EAD2EC5" w14:textId="57397092" w:rsidR="0036694A" w:rsidRPr="00676A62" w:rsidRDefault="00EE0C52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hyperlink r:id="rId11" w:history="1">
              <w:r w:rsidR="00045F31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045F31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045F31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51A07BE3" w14:textId="37D7D186" w:rsidR="00114D67" w:rsidRPr="00676A62" w:rsidRDefault="00114D67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"/>
                <w:szCs w:val="2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6D8DD48C" w14:textId="77777777" w:rsidR="00A3015D" w:rsidRPr="00676A62" w:rsidRDefault="00A3015D" w:rsidP="0036694A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23F9E913" w14:textId="59F247E8" w:rsidR="005926E4" w:rsidRPr="00676A62" w:rsidRDefault="00045F31" w:rsidP="00E21615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Taught recitation 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(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>~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 students</w:t>
            </w:r>
            <w:r w:rsidR="005926E4" w:rsidRPr="00676A62">
              <w:rPr>
                <w:rFonts w:ascii="Arial" w:hAnsi="Arial" w:cs="Times New Roman"/>
                <w:sz w:val="18"/>
                <w:szCs w:val="18"/>
              </w:rPr>
              <w:t>).</w:t>
            </w:r>
          </w:p>
          <w:p w14:paraId="6A79EA6E" w14:textId="1F6E51AA" w:rsidR="00045F31" w:rsidRPr="00676A62" w:rsidRDefault="005926E4" w:rsidP="0036694A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4" w:hanging="18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D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 xml:space="preserve">esigned labs and homework assignments, created quiz and exam questions, </w:t>
            </w:r>
            <w:r w:rsidR="00B21C22">
              <w:rPr>
                <w:rFonts w:ascii="Arial" w:hAnsi="Arial" w:cs="Times New Roman"/>
                <w:sz w:val="18"/>
                <w:szCs w:val="18"/>
              </w:rPr>
              <w:t xml:space="preserve">designed grading rubrics, </w:t>
            </w:r>
            <w:r w:rsidR="00045F31" w:rsidRPr="00676A62">
              <w:rPr>
                <w:rFonts w:ascii="Arial" w:hAnsi="Arial" w:cs="Times New Roman"/>
                <w:sz w:val="18"/>
                <w:szCs w:val="18"/>
              </w:rPr>
              <w:t>graded student work, held office hours.</w:t>
            </w:r>
          </w:p>
          <w:p w14:paraId="1E0B59DD" w14:textId="77777777" w:rsidR="00045F31" w:rsidRPr="00676A62" w:rsidRDefault="00045F31" w:rsidP="00045F3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51E1C" w:rsidRPr="00676A62" w14:paraId="2C9F6C04" w14:textId="77777777" w:rsidTr="00670135">
        <w:tc>
          <w:tcPr>
            <w:tcW w:w="1510" w:type="dxa"/>
            <w:gridSpan w:val="3"/>
          </w:tcPr>
          <w:p w14:paraId="3F072C63" w14:textId="41C0F213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TA</w:t>
            </w:r>
          </w:p>
        </w:tc>
        <w:tc>
          <w:tcPr>
            <w:tcW w:w="8390" w:type="dxa"/>
            <w:gridSpan w:val="5"/>
          </w:tcPr>
          <w:p w14:paraId="6C75B4E3" w14:textId="719FAB47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Algorithms and Data Structures (CS150),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2013 </w:t>
            </w:r>
            <w:r w:rsidR="00114D67" w:rsidRPr="00676A62">
              <w:rPr>
                <w:rFonts w:ascii="Arial" w:hAnsi="Arial" w:cs="Times New Roman"/>
                <w:i/>
                <w:sz w:val="20"/>
                <w:szCs w:val="20"/>
              </w:rPr>
              <w:t>–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 2014</w:t>
            </w:r>
          </w:p>
          <w:p w14:paraId="1B2858BA" w14:textId="751FFB03" w:rsidR="00E21615" w:rsidRPr="00676A62" w:rsidRDefault="00114D67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Computer Science, Lafayette College</w:t>
            </w:r>
          </w:p>
          <w:p w14:paraId="66EDA18A" w14:textId="77777777" w:rsidR="00A3015D" w:rsidRPr="00676A62" w:rsidRDefault="00A3015D" w:rsidP="00E2161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7AA95C13" w14:textId="59B54BC3" w:rsidR="00551E1C" w:rsidRPr="00676A62" w:rsidRDefault="00551E1C" w:rsidP="00E21615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Led and oversaw lab sessions, built some assignments and lab worksheets.</w:t>
            </w:r>
          </w:p>
          <w:p w14:paraId="113EADD5" w14:textId="77777777" w:rsidR="00551E1C" w:rsidRPr="00F1157A" w:rsidRDefault="00551E1C" w:rsidP="00551E1C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F2456D" w:rsidRPr="00676A62" w14:paraId="706DA322" w14:textId="77777777" w:rsidTr="00F1157A">
        <w:tc>
          <w:tcPr>
            <w:tcW w:w="520" w:type="dxa"/>
          </w:tcPr>
          <w:p w14:paraId="18DB4D84" w14:textId="77777777" w:rsidR="00551E1C" w:rsidRPr="00676A62" w:rsidRDefault="00551E1C" w:rsidP="00551E1C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5412" w:type="dxa"/>
            <w:gridSpan w:val="5"/>
          </w:tcPr>
          <w:p w14:paraId="67EC3A1D" w14:textId="4F70119E" w:rsidR="00551E1C" w:rsidRPr="00676A62" w:rsidRDefault="00307DBC" w:rsidP="009F5CBC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 xml:space="preserve">TEACHING </w:t>
            </w:r>
            <w:r w:rsidR="00551E1C" w:rsidRPr="00676A62">
              <w:rPr>
                <w:rFonts w:ascii="Arial" w:hAnsi="Arial" w:cs="Arial"/>
                <w:b/>
              </w:rPr>
              <w:t>GUEST LECTURES</w:t>
            </w:r>
          </w:p>
          <w:p w14:paraId="70977142" w14:textId="2213AD4D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  <w:tc>
          <w:tcPr>
            <w:tcW w:w="3968" w:type="dxa"/>
            <w:gridSpan w:val="2"/>
          </w:tcPr>
          <w:p w14:paraId="153013A0" w14:textId="32B1F882" w:rsidR="00551E1C" w:rsidRPr="00676A62" w:rsidRDefault="00551E1C" w:rsidP="00551E1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CF1819" w:rsidRPr="00676A62" w14:paraId="0C996CFE" w14:textId="77777777" w:rsidTr="00670135">
        <w:tc>
          <w:tcPr>
            <w:tcW w:w="1150" w:type="dxa"/>
            <w:gridSpan w:val="2"/>
          </w:tcPr>
          <w:p w14:paraId="235395A1" w14:textId="4EECFE3C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531D937" w14:textId="1960C50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Grad research seminar on Second Language Acquisition,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30733CDD" w14:textId="68494D2D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Department of Modern Languages, Carnegie Mellon University</w:t>
            </w:r>
          </w:p>
          <w:p w14:paraId="557215B9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46713DC" w14:textId="50CB3D24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my work on ClassInSight and using data to help support teacher</w:t>
            </w:r>
            <w:r w:rsidR="00EB0206">
              <w:rPr>
                <w:rFonts w:ascii="Arial" w:hAnsi="Arial" w:cs="Times New Roman"/>
                <w:sz w:val="18"/>
                <w:szCs w:val="18"/>
              </w:rPr>
              <w:t>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 their teaching.</w:t>
            </w:r>
          </w:p>
          <w:p w14:paraId="589FFC28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3E9238B1" w14:textId="77777777" w:rsidTr="00670135">
        <w:tc>
          <w:tcPr>
            <w:tcW w:w="1150" w:type="dxa"/>
            <w:gridSpan w:val="2"/>
          </w:tcPr>
          <w:p w14:paraId="40E10FE4" w14:textId="0EE79198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5171A295" w14:textId="7191F3C6" w:rsidR="00CF1819" w:rsidRPr="00676A62" w:rsidRDefault="00EE0C52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2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0DBF1700" w14:textId="14B846E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7C85E170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152B70C7" w14:textId="0E4ABE1E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Lecture on how to prototype with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the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technology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1EF546EC" w14:textId="77777777" w:rsidTr="00670135">
        <w:tc>
          <w:tcPr>
            <w:tcW w:w="1150" w:type="dxa"/>
            <w:gridSpan w:val="2"/>
          </w:tcPr>
          <w:p w14:paraId="2C085749" w14:textId="57BC914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64992557" w14:textId="44C39233" w:rsidR="00CF1819" w:rsidRPr="00676A62" w:rsidRDefault="00EE0C52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hyperlink r:id="rId13" w:history="1"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Programming Usable Interfaces (PUI)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Spring 2018</w:t>
            </w:r>
          </w:p>
          <w:p w14:paraId="781DF3E8" w14:textId="372682BE" w:rsidR="00307DBC" w:rsidRPr="00676A62" w:rsidRDefault="00307DBC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Human-Computer Interaction Institute, Carnegie Mellon University</w:t>
            </w:r>
          </w:p>
          <w:p w14:paraId="5B729301" w14:textId="77777777" w:rsidR="00A3015D" w:rsidRPr="00676A62" w:rsidRDefault="00A3015D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"/>
                <w:szCs w:val="2"/>
              </w:rPr>
            </w:pPr>
          </w:p>
          <w:p w14:paraId="623A7363" w14:textId="57C37886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Lecture on user-centered design methods and examples of their use in my research.</w:t>
            </w:r>
          </w:p>
          <w:p w14:paraId="5709685B" w14:textId="77777777" w:rsidR="00CF1819" w:rsidRPr="00F1157A" w:rsidRDefault="00CF1819" w:rsidP="00CF1819">
            <w:pPr>
              <w:rPr>
                <w:rFonts w:ascii="Arial" w:hAnsi="Arial" w:cs="Arial"/>
                <w:b/>
                <w:sz w:val="30"/>
                <w:szCs w:val="30"/>
              </w:rPr>
            </w:pPr>
          </w:p>
        </w:tc>
      </w:tr>
      <w:tr w:rsidR="00CF1819" w:rsidRPr="00676A62" w14:paraId="726AC6BC" w14:textId="77777777" w:rsidTr="00670135">
        <w:tc>
          <w:tcPr>
            <w:tcW w:w="520" w:type="dxa"/>
          </w:tcPr>
          <w:p w14:paraId="31581A97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9380" w:type="dxa"/>
            <w:gridSpan w:val="7"/>
          </w:tcPr>
          <w:p w14:paraId="298BC6E3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ind w:left="-24"/>
              <w:rPr>
                <w:rFonts w:ascii="Arial" w:hAnsi="Arial" w:cs="Times New Roman"/>
                <w:b/>
              </w:rPr>
            </w:pPr>
            <w:r w:rsidRPr="00676A62">
              <w:rPr>
                <w:rFonts w:ascii="Arial" w:hAnsi="Arial" w:cs="Times New Roman"/>
                <w:b/>
              </w:rPr>
              <w:t>STUDENT MENTORING AND ADVISING</w:t>
            </w:r>
          </w:p>
          <w:p w14:paraId="08A66484" w14:textId="755719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356B410" w14:textId="77777777" w:rsidTr="00670135">
        <w:tc>
          <w:tcPr>
            <w:tcW w:w="1150" w:type="dxa"/>
            <w:gridSpan w:val="2"/>
          </w:tcPr>
          <w:p w14:paraId="0783CF55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6665F67" w14:textId="0AB5E8F7" w:rsidR="00CF1819" w:rsidRPr="00676A62" w:rsidRDefault="001F4D41" w:rsidP="00CF1819">
            <w:pPr>
              <w:widowControl w:val="0"/>
              <w:autoSpaceDE w:val="0"/>
              <w:autoSpaceDN w:val="0"/>
              <w:adjustRightInd w:val="0"/>
              <w:ind w:left="-9"/>
              <w:rPr>
                <w:rFonts w:ascii="Arial" w:hAnsi="Arial" w:cs="Times New Roman"/>
                <w:bCs/>
                <w:i/>
                <w:iCs/>
                <w:sz w:val="18"/>
                <w:szCs w:val="18"/>
              </w:rPr>
            </w:pP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Throughout my Ph.D.</w:t>
            </w:r>
            <w:r w:rsidR="00884646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I have had the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honor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working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with outstanding students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undergraduates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and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masters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, from CMU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and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other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schools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.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Their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majors were interdisciplinary</w:t>
            </w:r>
            <w:r w:rsidR="005B7148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,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B01A58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including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CS, HCI, design, business, statistics, etc. The majority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of the students </w:t>
            </w:r>
            <w:r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were </w:t>
            </w:r>
            <w:r w:rsidR="001B390C" w:rsidRPr="00676A62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from underrepresented groups in STEM.</w:t>
            </w:r>
          </w:p>
          <w:p w14:paraId="66B5B11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i/>
                <w:iCs/>
                <w:sz w:val="14"/>
                <w:szCs w:val="14"/>
                <w:highlight w:val="yellow"/>
              </w:rPr>
            </w:pPr>
          </w:p>
        </w:tc>
      </w:tr>
      <w:tr w:rsidR="00CF1819" w:rsidRPr="00676A62" w14:paraId="423E41EE" w14:textId="77777777" w:rsidTr="00670135">
        <w:tc>
          <w:tcPr>
            <w:tcW w:w="1150" w:type="dxa"/>
            <w:gridSpan w:val="2"/>
          </w:tcPr>
          <w:p w14:paraId="2004B9A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2CD7D2F4" w14:textId="10A1E0A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2020</w:t>
            </w:r>
          </w:p>
          <w:p w14:paraId="6EC4A531" w14:textId="646C4D6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Mentoring one undergraduate student in their Independent Study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three undergraduate students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 xml:space="preserve">and one master student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as Research Assistants on the ClassInSight project.</w:t>
            </w:r>
            <w:r w:rsidRPr="00676A62">
              <w:t xml:space="preserve"> </w:t>
            </w:r>
          </w:p>
          <w:p w14:paraId="70532EFB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594F8783" w14:textId="77777777" w:rsidTr="00670135">
        <w:tc>
          <w:tcPr>
            <w:tcW w:w="1150" w:type="dxa"/>
            <w:gridSpan w:val="2"/>
          </w:tcPr>
          <w:p w14:paraId="7783D355" w14:textId="60A73EA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75D55B9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2020</w:t>
            </w:r>
          </w:p>
          <w:p w14:paraId="72AE50E7" w14:textId="62712D7B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two undergraduate students in their REU projects (ClassInSight and ProI for </w:t>
            </w:r>
            <w:r w:rsidR="001B390C" w:rsidRPr="00676A62">
              <w:rPr>
                <w:rFonts w:ascii="Arial" w:hAnsi="Arial" w:cs="Times New Roman"/>
                <w:sz w:val="18"/>
                <w:szCs w:val="18"/>
              </w:rPr>
              <w:t>P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rofessionals).</w:t>
            </w:r>
            <w:r w:rsidRPr="00676A62">
              <w:t xml:space="preserve"> </w:t>
            </w:r>
          </w:p>
          <w:p w14:paraId="174F53D3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934007C" w14:textId="77777777" w:rsidTr="00670135">
        <w:tc>
          <w:tcPr>
            <w:tcW w:w="1150" w:type="dxa"/>
            <w:gridSpan w:val="2"/>
          </w:tcPr>
          <w:p w14:paraId="5B166FCA" w14:textId="0B1BDE19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080678B" w14:textId="77777777" w:rsid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</w:p>
          <w:p w14:paraId="24629EB0" w14:textId="3CF3D00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 xml:space="preserve">Spring </w:t>
            </w:r>
            <w:r w:rsidR="00755496" w:rsidRPr="00676A62">
              <w:rPr>
                <w:rFonts w:ascii="Arial" w:hAnsi="Arial" w:cs="Times New Roman"/>
                <w:i/>
                <w:sz w:val="20"/>
                <w:szCs w:val="20"/>
              </w:rPr>
              <w:t>2020</w:t>
            </w:r>
          </w:p>
          <w:p w14:paraId="766E87A6" w14:textId="0CE145E8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 xml:space="preserve">a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student in their Independent Study and six undergraduate 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and master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students as Research Assistants on the ClassInSight project.</w:t>
            </w:r>
            <w:r w:rsidRPr="00676A62">
              <w:t xml:space="preserve"> </w:t>
            </w:r>
          </w:p>
          <w:p w14:paraId="06CB882E" w14:textId="77777777" w:rsidR="00CF1819" w:rsidRPr="00676A62" w:rsidRDefault="00CF1819" w:rsidP="00CF181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F1819" w:rsidRPr="00676A62" w14:paraId="0862033D" w14:textId="77777777" w:rsidTr="00670135">
        <w:tc>
          <w:tcPr>
            <w:tcW w:w="1150" w:type="dxa"/>
            <w:gridSpan w:val="2"/>
          </w:tcPr>
          <w:p w14:paraId="00B5CA21" w14:textId="5FD673F3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0956D09D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 and Research Assistants,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2019</w:t>
            </w:r>
          </w:p>
          <w:p w14:paraId="628DBA53" w14:textId="7BB563C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sixteen </w:t>
            </w:r>
            <w:r w:rsidR="00A04E58" w:rsidRPr="00676A62">
              <w:rPr>
                <w:rFonts w:ascii="Arial" w:hAnsi="Arial" w:cs="Times New Roman"/>
                <w:sz w:val="18"/>
                <w:szCs w:val="18"/>
              </w:rPr>
              <w:t>undergraduate and master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Research Assistants on the ClassInSight project.</w:t>
            </w:r>
          </w:p>
          <w:p w14:paraId="5917FD6C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4EEABCB2" w14:textId="77777777" w:rsidTr="00670135">
        <w:tc>
          <w:tcPr>
            <w:tcW w:w="1150" w:type="dxa"/>
            <w:gridSpan w:val="2"/>
          </w:tcPr>
          <w:p w14:paraId="312D0F98" w14:textId="77777777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13114909" w14:textId="1083B0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2019</w:t>
            </w:r>
          </w:p>
          <w:p w14:paraId="192B9186" w14:textId="53009699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five students as they conducted research and software development on ClassInSight.</w:t>
            </w:r>
          </w:p>
          <w:p w14:paraId="28BBFD22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B272B1B" w14:textId="77777777" w:rsidTr="00670135">
        <w:tc>
          <w:tcPr>
            <w:tcW w:w="1150" w:type="dxa"/>
            <w:gridSpan w:val="2"/>
          </w:tcPr>
          <w:p w14:paraId="2DB048D0" w14:textId="412B0D4A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7231F131" w14:textId="7777777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Undergraduate Independent Study,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Fall 2018, Spring 2019</w:t>
            </w:r>
          </w:p>
          <w:p w14:paraId="00FEEC5A" w14:textId="68EEE901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Mentored two undergraduate students each semester in their Independent Study projects</w:t>
            </w:r>
            <w:r w:rsidR="000A46F7" w:rsidRPr="00676A62">
              <w:rPr>
                <w:rFonts w:ascii="Arial" w:hAnsi="Arial" w:cs="Times New Roman"/>
                <w:sz w:val="18"/>
                <w:szCs w:val="18"/>
              </w:rPr>
              <w:t xml:space="preserve"> on ClassInSight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5EE61101" w14:textId="77777777" w:rsidR="00CF1819" w:rsidRPr="007464E8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F1819" w:rsidRPr="00676A62" w14:paraId="7A964D2A" w14:textId="77777777" w:rsidTr="00670135">
        <w:tc>
          <w:tcPr>
            <w:tcW w:w="1150" w:type="dxa"/>
            <w:gridSpan w:val="2"/>
          </w:tcPr>
          <w:p w14:paraId="664B68B4" w14:textId="2BA9ABD2" w:rsidR="00CF1819" w:rsidRPr="00676A62" w:rsidRDefault="00CF1819" w:rsidP="00CF1819">
            <w:pPr>
              <w:jc w:val="right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8750" w:type="dxa"/>
            <w:gridSpan w:val="6"/>
          </w:tcPr>
          <w:p w14:paraId="479B0F1E" w14:textId="271E6AF7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Research Experience for Undergraduates (REU), </w:t>
            </w:r>
            <w:r w:rsidRPr="00676A62">
              <w:rPr>
                <w:rFonts w:ascii="Arial" w:hAnsi="Arial" w:cs="Times New Roman"/>
                <w:i/>
                <w:sz w:val="20"/>
                <w:szCs w:val="20"/>
              </w:rPr>
              <w:t>Summer 2016</w:t>
            </w:r>
          </w:p>
          <w:p w14:paraId="229FCFF0" w14:textId="364C65F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Mentored five students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on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research and software development </w:t>
            </w:r>
            <w:r w:rsidR="00F610F4">
              <w:rPr>
                <w:rFonts w:ascii="Arial" w:hAnsi="Arial" w:cs="Times New Roman"/>
                <w:sz w:val="18"/>
                <w:szCs w:val="18"/>
              </w:rPr>
              <w:t>of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="000B3019" w:rsidRPr="00676A62">
              <w:rPr>
                <w:rFonts w:ascii="Arial" w:hAnsi="Arial" w:cs="Times New Roman"/>
                <w:sz w:val="18"/>
                <w:szCs w:val="18"/>
              </w:rPr>
              <w:t>an Intelligent Tutoring System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75FCB41A" w14:textId="77777777" w:rsidR="00CF1819" w:rsidRPr="007464E8" w:rsidRDefault="00CF1819" w:rsidP="00CF1819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CF1819" w:rsidRPr="00676A62" w14:paraId="156893D2" w14:textId="77777777" w:rsidTr="00670135">
        <w:tc>
          <w:tcPr>
            <w:tcW w:w="1150" w:type="dxa"/>
            <w:gridSpan w:val="2"/>
          </w:tcPr>
          <w:p w14:paraId="620ED9C3" w14:textId="27316C42" w:rsidR="00CF1819" w:rsidRPr="00676A62" w:rsidRDefault="00CF1819" w:rsidP="00CF1819">
            <w:pPr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750" w:type="dxa"/>
            <w:gridSpan w:val="6"/>
          </w:tcPr>
          <w:p w14:paraId="4EBDDC6F" w14:textId="77777777" w:rsidR="00CF1819" w:rsidRPr="00676A62" w:rsidRDefault="00EE0C52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hyperlink r:id="rId14" w:history="1">
              <w:proofErr w:type="spellStart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>LearnLab</w:t>
              </w:r>
              <w:proofErr w:type="spellEnd"/>
              <w:r w:rsidR="00CF1819" w:rsidRPr="00676A62">
                <w:rPr>
                  <w:rStyle w:val="Hyperlink"/>
                  <w:rFonts w:ascii="Arial" w:hAnsi="Arial" w:cs="Times New Roman"/>
                  <w:b/>
                  <w:sz w:val="20"/>
                  <w:szCs w:val="20"/>
                  <w:u w:val="none"/>
                </w:rPr>
                <w:t xml:space="preserve"> Summer School at CMU</w:t>
              </w:r>
            </w:hyperlink>
            <w:r w:rsidR="00CF1819"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, ITS Track, </w:t>
            </w:r>
            <w:r w:rsidR="00CF1819" w:rsidRPr="00676A62">
              <w:rPr>
                <w:rFonts w:ascii="Arial" w:hAnsi="Arial" w:cs="Times New Roman"/>
                <w:i/>
                <w:sz w:val="20"/>
                <w:szCs w:val="20"/>
              </w:rPr>
              <w:t>Summer 2015 - 2018</w:t>
            </w:r>
          </w:p>
          <w:p w14:paraId="64BE80D0" w14:textId="23D1A95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Supervised small group projects in developing Intelligent Tutoring Systems for various domains.</w:t>
            </w:r>
          </w:p>
          <w:p w14:paraId="6EC4F7F0" w14:textId="77777777" w:rsidR="00CF1819" w:rsidRPr="00676A62" w:rsidRDefault="00CF1819" w:rsidP="00CF1819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CF1819" w:rsidRPr="00676A62" w14:paraId="4DD3E881" w14:textId="77777777" w:rsidTr="00670135">
        <w:tc>
          <w:tcPr>
            <w:tcW w:w="520" w:type="dxa"/>
          </w:tcPr>
          <w:p w14:paraId="4B2EBE64" w14:textId="77777777" w:rsidR="00CF1819" w:rsidRPr="00676A62" w:rsidRDefault="00CF1819" w:rsidP="00CF1819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144658CA" w14:textId="6647A42A" w:rsidR="00CF1819" w:rsidRPr="00676A62" w:rsidRDefault="00CF1819" w:rsidP="00CF1819">
            <w:pPr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DEVELOPMENT</w:t>
            </w:r>
          </w:p>
          <w:p w14:paraId="606640E1" w14:textId="68E42AAF" w:rsidR="00CF1819" w:rsidRPr="00676A62" w:rsidRDefault="00CF1819" w:rsidP="00CF1819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B7C60" w:rsidRPr="00676A62" w14:paraId="2C566371" w14:textId="77777777" w:rsidTr="00670135">
        <w:tc>
          <w:tcPr>
            <w:tcW w:w="1510" w:type="dxa"/>
            <w:gridSpan w:val="3"/>
          </w:tcPr>
          <w:p w14:paraId="6474F09E" w14:textId="7AFC90B5" w:rsidR="00CB7C60" w:rsidRPr="00676A62" w:rsidRDefault="007C06BB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2018 -</w:t>
            </w:r>
            <w:r w:rsidR="0092606A" w:rsidRPr="00676A62">
              <w:rPr>
                <w:rFonts w:ascii="Arial" w:hAnsi="Arial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/>
                <w:sz w:val="18"/>
                <w:szCs w:val="18"/>
              </w:rPr>
              <w:t>present</w:t>
            </w:r>
          </w:p>
        </w:tc>
        <w:tc>
          <w:tcPr>
            <w:tcW w:w="8390" w:type="dxa"/>
            <w:gridSpan w:val="5"/>
          </w:tcPr>
          <w:p w14:paraId="37EB35CD" w14:textId="64CB41EB" w:rsidR="00CB7C60" w:rsidRPr="00676A62" w:rsidRDefault="00EE0C52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hyperlink r:id="rId15" w:history="1">
              <w:r w:rsidR="00CB7C60" w:rsidRPr="00B71157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Future Faculty Program</w:t>
              </w:r>
            </w:hyperlink>
            <w:r w:rsidR="00CB7C60"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Eberly Center Teaching Excellence &amp; Education Innovation</w:t>
            </w:r>
            <w:r w:rsidR="005E3E98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, CMU</w:t>
            </w:r>
          </w:p>
          <w:p w14:paraId="42FC64E2" w14:textId="2D7AB1FF" w:rsidR="00CB7C60" w:rsidRPr="00676A62" w:rsidRDefault="007C06BB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Attended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professional development workshops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seminars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which covered a wide range of topics on teaching and learning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Received feedback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twice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on 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my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teaching through 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 xml:space="preserve">classroom observations and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microteaching workshops</w:t>
            </w:r>
            <w:r w:rsidR="00CB7C60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5E3E98" w:rsidRPr="00676A62">
              <w:rPr>
                <w:rFonts w:ascii="Arial" w:hAnsi="Arial" w:cs="Times New Roman"/>
                <w:sz w:val="18"/>
                <w:szCs w:val="18"/>
              </w:rPr>
              <w:t xml:space="preserve"> Completed a statement of teaching philosophy project.</w:t>
            </w:r>
          </w:p>
          <w:p w14:paraId="753FD189" w14:textId="1EA53559" w:rsidR="00CB7C60" w:rsidRPr="00676A62" w:rsidRDefault="00CB7C60" w:rsidP="00CF1819">
            <w:pPr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B7C60" w:rsidRPr="00676A62" w14:paraId="44C73C28" w14:textId="77777777" w:rsidTr="00670135">
        <w:tc>
          <w:tcPr>
            <w:tcW w:w="1510" w:type="dxa"/>
            <w:gridSpan w:val="3"/>
          </w:tcPr>
          <w:p w14:paraId="3E544E03" w14:textId="76BB1641" w:rsidR="00CB7C60" w:rsidRPr="00676A62" w:rsidRDefault="005E3E98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2015 - present</w:t>
            </w:r>
          </w:p>
        </w:tc>
        <w:tc>
          <w:tcPr>
            <w:tcW w:w="8390" w:type="dxa"/>
            <w:gridSpan w:val="5"/>
          </w:tcPr>
          <w:p w14:paraId="6B0895F7" w14:textId="08338857" w:rsidR="00CB7C60" w:rsidRPr="00676A62" w:rsidRDefault="00EE0C52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  <w:hyperlink r:id="rId16" w:history="1">
              <w:r w:rsidR="005E3E98" w:rsidRPr="00676A62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Program for Interdisciplinary Education Research (PIER)</w:t>
              </w:r>
            </w:hyperlink>
            <w:r w:rsidR="005E3E98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353957D7" w14:textId="7FB6F384" w:rsidR="00CB7C60" w:rsidRPr="00676A62" w:rsidRDefault="005E3E98" w:rsidP="00CF1819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Attended research seminars from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 xml:space="preserve">various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educational researchers.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>Networked and r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eceived 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mentoring from educational </w:t>
            </w:r>
            <w:r w:rsidR="002D7CF6" w:rsidRPr="00676A62">
              <w:rPr>
                <w:rFonts w:ascii="Arial" w:hAnsi="Arial" w:cs="Times New Roman"/>
                <w:sz w:val="18"/>
                <w:szCs w:val="18"/>
              </w:rPr>
              <w:t>experts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 Took a range of courses on education</w:t>
            </w:r>
            <w:r w:rsidR="005B7148">
              <w:rPr>
                <w:rFonts w:ascii="Arial" w:hAnsi="Arial" w:cs="Times New Roman"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including </w:t>
            </w:r>
            <w:hyperlink r:id="rId17" w:history="1"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Research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M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ethods for 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the L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earning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cience</w:t>
              </w:r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s</w:t>
              </w:r>
              <w:r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 xml:space="preserve"> (05-748)</w:t>
              </w:r>
            </w:hyperlink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Educational Goals, Instruction and Assessment (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85-738)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907CAB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Scientific Research in Education (85-736)</w:t>
            </w:r>
            <w:r w:rsidR="00907CAB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hyperlink r:id="rId18" w:history="1">
              <w:r w:rsidR="00907CAB" w:rsidRPr="00676A62">
                <w:rPr>
                  <w:rStyle w:val="Hyperlink"/>
                  <w:rFonts w:ascii="Arial" w:hAnsi="Arial" w:cs="Times New Roman"/>
                  <w:i/>
                  <w:iCs/>
                  <w:sz w:val="18"/>
                  <w:szCs w:val="18"/>
                  <w:u w:val="none"/>
                </w:rPr>
                <w:t>Personalized Online Learning (05-832)</w:t>
              </w:r>
            </w:hyperlink>
            <w:r w:rsidR="00907CAB" w:rsidRPr="00676A62">
              <w:rPr>
                <w:rFonts w:ascii="Arial" w:hAnsi="Arial" w:cs="Times New Roman"/>
                <w:sz w:val="18"/>
                <w:szCs w:val="18"/>
              </w:rPr>
              <w:t>.</w:t>
            </w:r>
          </w:p>
          <w:p w14:paraId="43418CE6" w14:textId="3E8FFF13" w:rsidR="00CB7C60" w:rsidRPr="007464E8" w:rsidRDefault="00CB7C60" w:rsidP="00CF1819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</w:tr>
      <w:tr w:rsidR="00CB7C60" w:rsidRPr="00676A62" w14:paraId="17D9238C" w14:textId="77777777" w:rsidTr="00670135">
        <w:tc>
          <w:tcPr>
            <w:tcW w:w="1510" w:type="dxa"/>
            <w:gridSpan w:val="3"/>
          </w:tcPr>
          <w:p w14:paraId="056EA415" w14:textId="62781E08" w:rsidR="00CB7C60" w:rsidRPr="00676A62" w:rsidRDefault="00CB7C60" w:rsidP="007C06BB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Fall 2018</w:t>
            </w:r>
          </w:p>
        </w:tc>
        <w:tc>
          <w:tcPr>
            <w:tcW w:w="8390" w:type="dxa"/>
            <w:gridSpan w:val="5"/>
          </w:tcPr>
          <w:p w14:paraId="6C808E63" w14:textId="0F182B09" w:rsidR="00CB7C60" w:rsidRPr="00676A62" w:rsidRDefault="007C06BB" w:rsidP="007C06B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>Computer Science Pedagogy (15-539/15-890)</w:t>
            </w:r>
            <w:r w:rsidR="005E3E98" w:rsidRPr="00676A62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, </w:t>
            </w:r>
            <w:r w:rsidR="00CB7C60" w:rsidRPr="00676A62">
              <w:rPr>
                <w:rFonts w:ascii="Arial" w:hAnsi="Arial" w:cs="Times New Roman"/>
                <w:i/>
                <w:sz w:val="20"/>
                <w:szCs w:val="20"/>
              </w:rPr>
              <w:t>Carnegie Mellon University</w:t>
            </w:r>
          </w:p>
          <w:p w14:paraId="4678055F" w14:textId="6841EC24" w:rsidR="007C06BB" w:rsidRPr="00676A62" w:rsidRDefault="007C06BB" w:rsidP="007C06BB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>Took this course which was aimed at helping students improve their ability to teach computer science.</w:t>
            </w:r>
          </w:p>
          <w:p w14:paraId="0099658B" w14:textId="76B1352F" w:rsidR="00CB7C60" w:rsidRPr="00676A62" w:rsidRDefault="00CB7C60" w:rsidP="00CF1819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CF1819" w:rsidRPr="00676A62" w14:paraId="3CD12FD5" w14:textId="77777777" w:rsidTr="00670135">
        <w:tc>
          <w:tcPr>
            <w:tcW w:w="9900" w:type="dxa"/>
            <w:gridSpan w:val="8"/>
          </w:tcPr>
          <w:p w14:paraId="2BD4C3B4" w14:textId="589E4E6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RESEARCH EXPERIENCE</w:t>
            </w:r>
          </w:p>
          <w:p w14:paraId="770CB037" w14:textId="77777777" w:rsidR="00CF1819" w:rsidRPr="00676A62" w:rsidRDefault="00CF1819" w:rsidP="00CF181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1819" w:rsidRPr="00676A62" w14:paraId="238D0E85" w14:textId="77777777" w:rsidTr="00670135">
        <w:tc>
          <w:tcPr>
            <w:tcW w:w="1510" w:type="dxa"/>
            <w:gridSpan w:val="3"/>
          </w:tcPr>
          <w:p w14:paraId="1498A9AB" w14:textId="041F13DC" w:rsidR="00CF1819" w:rsidRPr="00676A62" w:rsidRDefault="00CF1819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28057A63" w14:textId="62DBCE6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Project: </w:t>
            </w:r>
            <w:r w:rsidRPr="00676A62">
              <w:rPr>
                <w:rFonts w:ascii="Arial" w:hAnsi="Arial" w:cs="Times New Roman"/>
                <w:iCs/>
                <w:sz w:val="18"/>
                <w:szCs w:val="18"/>
              </w:rPr>
              <w:t xml:space="preserve">ClassInSight: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Practical Classroom Sensing at Scale for Instructor Professional Development</w:t>
            </w:r>
          </w:p>
          <w:p w14:paraId="3FB1D033" w14:textId="075D7B0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with Dr. Amy Ogan, Dr. Chris Harrison, Dr. Yuvraj Agarwal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</w:tc>
      </w:tr>
      <w:tr w:rsidR="00CF1819" w:rsidRPr="00676A62" w14:paraId="7FB4AFB2" w14:textId="77777777" w:rsidTr="00670135">
        <w:tc>
          <w:tcPr>
            <w:tcW w:w="1510" w:type="dxa"/>
            <w:gridSpan w:val="3"/>
          </w:tcPr>
          <w:p w14:paraId="6ACF74F8" w14:textId="6C37AC54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2018 </w:t>
            </w:r>
          </w:p>
        </w:tc>
        <w:tc>
          <w:tcPr>
            <w:tcW w:w="8390" w:type="dxa"/>
            <w:gridSpan w:val="5"/>
          </w:tcPr>
          <w:p w14:paraId="56BEA000" w14:textId="4B25CDEE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Improving Introductory Computer Programming Instruction by Supporting Conceptual Learning with an Intelligent Tutoring System</w:t>
            </w:r>
          </w:p>
          <w:p w14:paraId="69447EC6" w14:textId="42D6439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33C74BD3" w14:textId="4EECB0B9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608C13BB" w14:textId="77777777" w:rsidTr="00670135">
        <w:tc>
          <w:tcPr>
            <w:tcW w:w="1510" w:type="dxa"/>
            <w:gridSpan w:val="3"/>
          </w:tcPr>
          <w:p w14:paraId="3FD6A0E3" w14:textId="5A8D6A8C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2015 - 2018</w:t>
            </w:r>
          </w:p>
        </w:tc>
        <w:tc>
          <w:tcPr>
            <w:tcW w:w="8390" w:type="dxa"/>
            <w:gridSpan w:val="5"/>
          </w:tcPr>
          <w:p w14:paraId="1BC2F747" w14:textId="23DC2CAF" w:rsidR="00CF1819" w:rsidRPr="00676A62" w:rsidRDefault="00CF1819" w:rsidP="00CF181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Helping Teachers Help Students: Teacher's Use of </w:t>
            </w:r>
            <w:r w:rsidR="004C5F26"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>Intelligent Tutoring Systems</w:t>
            </w:r>
            <w:r w:rsidRPr="00676A62">
              <w:rPr>
                <w:rFonts w:ascii="Helvetica Neue" w:eastAsia="Times New Roman" w:hAnsi="Helvetica Neue" w:cs="Times New Roman"/>
                <w:bCs/>
                <w:sz w:val="18"/>
                <w:szCs w:val="18"/>
                <w:shd w:val="clear" w:color="auto" w:fill="FFFFFF"/>
              </w:rPr>
              <w:t xml:space="preserve"> Analytics to Improve Learning</w:t>
            </w:r>
          </w:p>
          <w:p w14:paraId="28E0B0D5" w14:textId="30EC94F5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 and Dr. Bruce M. McLaren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40F70BCA" w14:textId="269B24D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73284137" w14:textId="77777777" w:rsidTr="00670135">
        <w:tc>
          <w:tcPr>
            <w:tcW w:w="1510" w:type="dxa"/>
            <w:gridSpan w:val="3"/>
          </w:tcPr>
          <w:p w14:paraId="3A6F1A34" w14:textId="639E95E8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2015</w:t>
            </w:r>
          </w:p>
        </w:tc>
        <w:tc>
          <w:tcPr>
            <w:tcW w:w="8390" w:type="dxa"/>
            <w:gridSpan w:val="5"/>
          </w:tcPr>
          <w:p w14:paraId="759D94DE" w14:textId="7BB1C10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Errors into the Lynnette Cognitive Tutor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, an Intelligent Tutoring System for Linear Equation Solving</w:t>
            </w:r>
          </w:p>
          <w:p w14:paraId="18B659AE" w14:textId="7F1B5A4F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2DE2DC40" w14:textId="0E817D73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CF1819" w:rsidRPr="00676A62" w14:paraId="456C657E" w14:textId="77777777" w:rsidTr="00670135">
        <w:tc>
          <w:tcPr>
            <w:tcW w:w="1510" w:type="dxa"/>
            <w:gridSpan w:val="3"/>
          </w:tcPr>
          <w:p w14:paraId="797F27B5" w14:textId="11F0FE5B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- Fall 2014</w:t>
            </w:r>
          </w:p>
        </w:tc>
        <w:tc>
          <w:tcPr>
            <w:tcW w:w="8390" w:type="dxa"/>
            <w:gridSpan w:val="5"/>
          </w:tcPr>
          <w:p w14:paraId="74EF29A3" w14:textId="2D452ECD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Integrating Intelligent Tutoring Systems in MOOCs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 xml:space="preserve"> (Massive Open Online Courses)</w:t>
            </w:r>
          </w:p>
          <w:p w14:paraId="5110D9D4" w14:textId="57648AB3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Vincent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Carnegie Mellon University</w:t>
            </w:r>
          </w:p>
          <w:p w14:paraId="5955A373" w14:textId="71AE9180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3CC216D2" w14:textId="77777777" w:rsidTr="00670135">
        <w:tc>
          <w:tcPr>
            <w:tcW w:w="1510" w:type="dxa"/>
            <w:gridSpan w:val="3"/>
          </w:tcPr>
          <w:p w14:paraId="15D8BE9C" w14:textId="57C752F6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Spring 2014</w:t>
            </w:r>
          </w:p>
        </w:tc>
        <w:tc>
          <w:tcPr>
            <w:tcW w:w="8390" w:type="dxa"/>
            <w:gridSpan w:val="5"/>
          </w:tcPr>
          <w:p w14:paraId="4BD0169E" w14:textId="2AC3F9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: 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Creating 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utors to support geology field projects</w:t>
            </w:r>
          </w:p>
          <w:p w14:paraId="187F961D" w14:textId="33565FE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72262764" w14:textId="28387224" w:rsidR="00CF1819" w:rsidRPr="00F1157A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64829F69" w14:textId="77777777" w:rsidTr="00670135">
        <w:tc>
          <w:tcPr>
            <w:tcW w:w="1510" w:type="dxa"/>
            <w:gridSpan w:val="3"/>
          </w:tcPr>
          <w:p w14:paraId="6CCB7AD6" w14:textId="1B3CD073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January 2013</w:t>
            </w:r>
          </w:p>
        </w:tc>
        <w:tc>
          <w:tcPr>
            <w:tcW w:w="8390" w:type="dxa"/>
            <w:gridSpan w:val="5"/>
          </w:tcPr>
          <w:p w14:paraId="72C5352F" w14:textId="5D24BF8A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Computational Modeling of Fish Evolution</w:t>
            </w:r>
          </w:p>
          <w:p w14:paraId="0E9C9623" w14:textId="471C586C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EXCEL Student Researcher with Dr. Chun Wai Liew</w:t>
            </w:r>
            <w:r w:rsidR="00FA4657"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r w:rsidR="00FA4657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</w:p>
          <w:p w14:paraId="6932FF8C" w14:textId="02EC135F" w:rsidR="00F1157A" w:rsidRPr="00F1157A" w:rsidRDefault="00F1157A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CF1819" w:rsidRPr="00676A62" w14:paraId="13F65C62" w14:textId="77777777" w:rsidTr="00670135">
        <w:tc>
          <w:tcPr>
            <w:tcW w:w="1510" w:type="dxa"/>
            <w:gridSpan w:val="3"/>
          </w:tcPr>
          <w:p w14:paraId="198CDB09" w14:textId="2F0FBA3D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11E1391D" w14:textId="77777777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Studying the dynamic behavior of JavaScript objects</w:t>
            </w:r>
          </w:p>
          <w:p w14:paraId="381B3DF7" w14:textId="0858CF67" w:rsidR="00CF1819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Undergraduate Student Researcher with Dr. Barbara G. Ryder,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PROLANGS@VT, Virginia Tech</w:t>
            </w:r>
          </w:p>
          <w:p w14:paraId="6DDEB5EE" w14:textId="00939080" w:rsidR="00CF1819" w:rsidRPr="00676A62" w:rsidRDefault="00CF1819" w:rsidP="00CF1819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4"/>
                <w:szCs w:val="14"/>
              </w:rPr>
            </w:pPr>
          </w:p>
        </w:tc>
      </w:tr>
      <w:tr w:rsidR="00CF1819" w:rsidRPr="00676A62" w14:paraId="38C0EED6" w14:textId="77777777" w:rsidTr="00670135">
        <w:tc>
          <w:tcPr>
            <w:tcW w:w="1510" w:type="dxa"/>
            <w:gridSpan w:val="3"/>
          </w:tcPr>
          <w:p w14:paraId="3C8A74BB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56F95EC1" w14:textId="77777777" w:rsidR="00B249D1" w:rsidRDefault="00B249D1" w:rsidP="00CF1819">
            <w:pPr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  <w:p w14:paraId="04685E4E" w14:textId="26AD072F" w:rsidR="00CF1819" w:rsidRPr="00676A62" w:rsidRDefault="00CF1819" w:rsidP="00CF1819">
            <w:pPr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Summer 201</w:t>
            </w:r>
            <w:r w:rsidR="004C5F26" w:rsidRPr="00676A62">
              <w:rPr>
                <w:rFonts w:ascii="Arial" w:hAnsi="Arial" w:cs="Times New Roman"/>
                <w:sz w:val="18"/>
                <w:szCs w:val="18"/>
              </w:rPr>
              <w:t>3</w:t>
            </w:r>
          </w:p>
        </w:tc>
        <w:tc>
          <w:tcPr>
            <w:tcW w:w="8390" w:type="dxa"/>
            <w:gridSpan w:val="5"/>
          </w:tcPr>
          <w:p w14:paraId="2524CF3E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013D7339" w14:textId="77777777" w:rsidR="00B249D1" w:rsidRDefault="00B249D1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sz w:val="18"/>
                <w:szCs w:val="18"/>
              </w:rPr>
            </w:pPr>
          </w:p>
          <w:p w14:paraId="1871159B" w14:textId="102F4A2E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Project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: Using HMM and the Viterbi Algorithm on the Iterated Diner's Dilemma game</w:t>
            </w:r>
          </w:p>
          <w:p w14:paraId="59BCE2D3" w14:textId="5727186F" w:rsidR="004C5F26" w:rsidRPr="00676A62" w:rsidRDefault="004C5F26" w:rsidP="004C5F2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EXCEL Student Researcher with Dr. Chun Wai Liew,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Lafayette College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</w:t>
            </w:r>
          </w:p>
          <w:p w14:paraId="32F6950D" w14:textId="4A905658" w:rsidR="001F0BF1" w:rsidRPr="000322E3" w:rsidRDefault="001F0BF1" w:rsidP="00FA4657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4"/>
                <w:szCs w:val="44"/>
              </w:rPr>
            </w:pPr>
          </w:p>
        </w:tc>
      </w:tr>
      <w:tr w:rsidR="00CF1819" w:rsidRPr="00676A62" w14:paraId="3CB39F2B" w14:textId="77777777" w:rsidTr="00670135">
        <w:tc>
          <w:tcPr>
            <w:tcW w:w="9900" w:type="dxa"/>
            <w:gridSpan w:val="8"/>
          </w:tcPr>
          <w:p w14:paraId="249E6521" w14:textId="77777777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CONFERENCE PUBLICATIONS</w:t>
            </w:r>
          </w:p>
          <w:p w14:paraId="18B040D3" w14:textId="2B02C723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562E7CA8" w14:textId="77777777" w:rsidTr="00670135">
        <w:tc>
          <w:tcPr>
            <w:tcW w:w="9900" w:type="dxa"/>
            <w:gridSpan w:val="8"/>
          </w:tcPr>
          <w:p w14:paraId="3B83FA61" w14:textId="279CAEDA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 (2021). ClassInSight for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upporting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T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eacher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oal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etting and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ehavior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hange in the </w:t>
            </w:r>
            <w:r w:rsidR="009205CC" w:rsidRPr="00676A62">
              <w:rPr>
                <w:rFonts w:ascii="Arial" w:eastAsia="Times New Roman" w:hAnsi="Arial" w:cs="Arial"/>
                <w:sz w:val="18"/>
                <w:szCs w:val="18"/>
              </w:rPr>
              <w:t>C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lassroom.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AAECAAE" w14:textId="768E215B" w:rsidR="00A56408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., Ogan, A., Zimmerman, J. (2021). Reframing PI as ProI: Exploring Opportunities and Barriers for Professional Informatics.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8E05306" w14:textId="521FA490" w:rsidR="0067496E" w:rsidRPr="00676A62" w:rsidRDefault="00A56408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Shah, D., Pareddy, S., </w:t>
            </w:r>
            <w:proofErr w:type="gramStart"/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Xhakaj,  F.</w:t>
            </w:r>
            <w:proofErr w:type="gram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Ogan, A., Agarwal, Y., Harrison, Ch. (2021) Classroom Digital Twins with Instrumentation-Free 6DOF Gaze Tracking. 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Under submission at the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</w:rPr>
              <w:t>CHI 2021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</w:rPr>
              <w:t xml:space="preserve"> conference.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141A6A3C" w14:textId="2C1CE124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Ahuja, K., Kim, D., </w:t>
            </w: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>., Varga, V., Xie A., Zhang, S., Townsend, J. E., Harrison, Ch., Ogan, A., &amp; Agarwal, Y. (2019). EduSense: Practical Classroom Sensing at Scale. 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Proc. </w:t>
            </w:r>
            <w:r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ACM Interact. Mob. Wearable Ubiquitous Technol</w:t>
            </w:r>
            <w:r w:rsidRPr="00676A62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4BBC6B19" w14:textId="4B7D07E2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Arial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&amp; </w:t>
            </w:r>
            <w:proofErr w:type="spellStart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V. (2018). Towards Improving Introductory Computer Programming with an ITS for Conceptual Learning. In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sz w:val="18"/>
                <w:szCs w:val="18"/>
              </w:rPr>
              <w:t>AIED 2018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</w:rPr>
              <w:t>,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 pp. 535-538. 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14:paraId="709A2623" w14:textId="1C90A715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Bodily, R., Kay, J.,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V., Davis, D.,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Jivet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I., 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shd w:val="clear" w:color="auto" w:fill="FFFFFF"/>
              </w:rPr>
              <w:t xml:space="preserve">Xhakaj, F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&amp;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Verbert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 xml:space="preserve">, K. (2018) Open learner models and learning analytics dashboards: A systematic review.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In 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>Proceedings of the International Conference on Learning Analytics and Knowledge</w:t>
            </w:r>
            <w:r w:rsidR="002D7CF6"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="002D7CF6" w:rsidRPr="00676A62"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shd w:val="clear" w:color="auto" w:fill="FFFFFF"/>
              </w:rPr>
              <w:t>LAK 2018</w:t>
            </w:r>
            <w:r w:rsidRPr="00676A62">
              <w:rPr>
                <w:rFonts w:ascii="Arial" w:eastAsia="Times New Roman" w:hAnsi="Arial" w:cs="Arial"/>
                <w:i/>
                <w:iCs/>
                <w:sz w:val="18"/>
                <w:szCs w:val="18"/>
                <w:shd w:val="clear" w:color="auto" w:fill="FFFFFF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pp. 41-50.</w:t>
            </w:r>
            <w:r w:rsidR="00B507F4"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br/>
            </w:r>
          </w:p>
          <w:p w14:paraId="73002B70" w14:textId="0125C35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Teacher Dashboard for an Intelligent Tutoring System on Teacher Knowledge, Lesson Planning, Lessons and Student Learning.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315-329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8D4842D" w14:textId="633C5C1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(2017). Effects of a dashboard for an intelligent tutoring system on teacher knowledge, lesson plans and class sessions.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</w:t>
            </w:r>
            <w:r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>International Conference on Artificial Intelligence in Education</w:t>
            </w:r>
            <w:r w:rsidR="002D7CF6" w:rsidRPr="00676A62">
              <w:rPr>
                <w:rFonts w:ascii="Arial" w:hAnsi="Arial" w:cs="Times New Roman"/>
                <w:i/>
                <w:iCs/>
                <w:sz w:val="18"/>
                <w:szCs w:val="18"/>
              </w:rPr>
              <w:t xml:space="preserve">, 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EC-TEL 2017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,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582-585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275FDB16" w14:textId="51527C9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softHyphen/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McLaren, B.M. (2016). How teachers use data to help students learn: Contextual Inquiry for the design of a dashboard.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Proceedings of the European Conference on Technology Enhanced Learning,</w:t>
            </w:r>
            <w:r w:rsidR="002D7CF6"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 xml:space="preserve"> EC-TEL 2016</w:t>
            </w:r>
            <w:r w:rsidR="002D7CF6" w:rsidRPr="00676A62">
              <w:rPr>
                <w:rFonts w:ascii="Arial" w:hAnsi="Arial" w:cs="Times New Roman"/>
                <w:i/>
                <w:sz w:val="18"/>
                <w:szCs w:val="18"/>
              </w:rPr>
              <w:t>,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 pp. 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shd w:val="clear" w:color="auto" w:fill="FFFFFF"/>
              </w:rPr>
              <w:t>340-354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6BC41C47" w14:textId="3EC6702A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V.,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Holstein, K, &amp; McLaren, B. M. (2016). Developing a teacher dashboard for use with </w:t>
            </w:r>
            <w:r w:rsidR="001F0BF1" w:rsidRPr="00676A62">
              <w:rPr>
                <w:rFonts w:ascii="Arial" w:hAnsi="Arial" w:cs="Times New Roman"/>
                <w:sz w:val="18"/>
                <w:szCs w:val="18"/>
              </w:rPr>
              <w:t>ITSs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. 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sz w:val="18"/>
                <w:szCs w:val="18"/>
              </w:rPr>
              <w:br/>
            </w:r>
          </w:p>
          <w:p w14:paraId="7E126F16" w14:textId="4DB54936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Holstein, K., </w:t>
            </w:r>
            <w:r w:rsidRPr="00676A62">
              <w:rPr>
                <w:rFonts w:ascii="Arial" w:eastAsia="Times New Roman" w:hAnsi="Arial" w:cs="Times New Roman"/>
                <w:b/>
                <w:bCs/>
                <w:sz w:val="18"/>
                <w:szCs w:val="18"/>
                <w:bdr w:val="none" w:sz="0" w:space="0" w:color="auto" w:frame="1"/>
              </w:rPr>
              <w:t>Xhakaj, F.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 xml:space="preserve">, </w:t>
            </w:r>
            <w:proofErr w:type="spellStart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, V., &amp; McLaren, B. M. (2016).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  <w:bdr w:val="none" w:sz="0" w:space="0" w:color="auto" w:frame="1"/>
              </w:rPr>
              <w:t> Luna: A dashboard for teachers using intelligent tutoring systems. 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In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Proceedings of the International Workshop on Teaching Analytics, 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EC</w:t>
            </w:r>
            <w:r w:rsidR="00710F3A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-</w:t>
            </w:r>
            <w:r w:rsidRPr="00676A62">
              <w:rPr>
                <w:rFonts w:ascii="Arial" w:hAnsi="Arial" w:cs="Times New Roman"/>
                <w:b/>
                <w:bCs/>
                <w:i/>
                <w:sz w:val="18"/>
                <w:szCs w:val="18"/>
              </w:rPr>
              <w:t>TEL 2016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>.</w:t>
            </w:r>
            <w:r w:rsidR="00B507F4" w:rsidRPr="00676A62">
              <w:rPr>
                <w:rFonts w:ascii="Arial" w:hAnsi="Arial" w:cs="Times New Roman"/>
                <w:i/>
                <w:sz w:val="18"/>
                <w:szCs w:val="18"/>
              </w:rPr>
              <w:br/>
            </w:r>
          </w:p>
          <w:p w14:paraId="33B0F73E" w14:textId="6B44D18C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Aleven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V., Sewall, J., Popescu, O.,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Chand, D., Baker, R. S., &amp; </w:t>
            </w:r>
            <w:proofErr w:type="spellStart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Gasevic</w:t>
            </w:r>
            <w:proofErr w:type="spellEnd"/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D. (2015). The beginning of a beautiful friendship? Intelligent tutoring systems and MOOCs.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pp. 525–528. 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72E7808A" w14:textId="5B98F6EB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Liew, C. W., &amp; </w:t>
            </w: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Teaching a complex process: Insertion in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>Proceedings of the International Conference on Artificial Intelligence in Education</w:t>
            </w:r>
            <w:r w:rsidR="002D7CF6"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="002D7CF6"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AIED 2015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, 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pp. 698–701.</w:t>
            </w:r>
            <w:r w:rsidR="00B507F4"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br/>
            </w:r>
          </w:p>
          <w:p w14:paraId="54658865" w14:textId="01EF2043" w:rsidR="00CF1819" w:rsidRPr="00676A62" w:rsidRDefault="00CF1819" w:rsidP="00C911CF">
            <w:pPr>
              <w:pStyle w:val="ListParagraph"/>
              <w:numPr>
                <w:ilvl w:val="0"/>
                <w:numId w:val="2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, &amp; Liew, C. W. (2015). A new approach to teaching Red Black Trees. In </w:t>
            </w:r>
            <w:r w:rsidRPr="00676A62">
              <w:rPr>
                <w:rFonts w:ascii="Arial" w:eastAsia="Times New Roman" w:hAnsi="Arial" w:cs="Times New Roman"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Proceedings of the Conference on Innovation and Technology in Computer Science Education, </w:t>
            </w:r>
            <w:proofErr w:type="spellStart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ITiCSE</w:t>
            </w:r>
            <w:proofErr w:type="spellEnd"/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 xml:space="preserve"> </w:t>
            </w:r>
            <w:r w:rsidR="00710F3A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20</w:t>
            </w:r>
            <w:r w:rsidRPr="00676A62">
              <w:rPr>
                <w:rFonts w:ascii="Arial" w:eastAsia="Times New Roman" w:hAnsi="Arial" w:cs="Times New Roman"/>
                <w:b/>
                <w:bCs/>
                <w:i/>
                <w:iCs/>
                <w:spacing w:val="2"/>
                <w:sz w:val="18"/>
                <w:szCs w:val="18"/>
                <w:shd w:val="clear" w:color="auto" w:fill="FCFCFC"/>
              </w:rPr>
              <w:t>15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>, pp. 278–283.</w:t>
            </w:r>
          </w:p>
        </w:tc>
      </w:tr>
      <w:tr w:rsidR="00CF1819" w:rsidRPr="00676A62" w14:paraId="782E84FB" w14:textId="77777777" w:rsidTr="00670135">
        <w:tc>
          <w:tcPr>
            <w:tcW w:w="9900" w:type="dxa"/>
            <w:gridSpan w:val="8"/>
          </w:tcPr>
          <w:p w14:paraId="5EA84366" w14:textId="77777777" w:rsidR="00CF1819" w:rsidRPr="00F1157A" w:rsidRDefault="00CF1819" w:rsidP="00CF1819">
            <w:pPr>
              <w:rPr>
                <w:rFonts w:ascii="Arial" w:hAnsi="Arial"/>
                <w:sz w:val="30"/>
                <w:szCs w:val="30"/>
              </w:rPr>
            </w:pPr>
          </w:p>
        </w:tc>
      </w:tr>
      <w:tr w:rsidR="00CF1819" w:rsidRPr="00676A62" w14:paraId="1A33A2D4" w14:textId="77777777" w:rsidTr="00670135">
        <w:tc>
          <w:tcPr>
            <w:tcW w:w="9900" w:type="dxa"/>
            <w:gridSpan w:val="8"/>
          </w:tcPr>
          <w:p w14:paraId="53A9221E" w14:textId="77777777" w:rsidR="00CF1819" w:rsidRPr="00676A62" w:rsidRDefault="00CF1819" w:rsidP="00CF1819">
            <w:pPr>
              <w:rPr>
                <w:rFonts w:ascii="Arial" w:hAnsi="Arial"/>
                <w:b/>
                <w:sz w:val="26"/>
                <w:szCs w:val="26"/>
              </w:rPr>
            </w:pPr>
            <w:r w:rsidRPr="00676A62">
              <w:rPr>
                <w:rFonts w:ascii="Arial" w:hAnsi="Arial"/>
                <w:b/>
                <w:sz w:val="26"/>
                <w:szCs w:val="26"/>
              </w:rPr>
              <w:t>JOURNAL PUBLICATIONS</w:t>
            </w:r>
          </w:p>
          <w:p w14:paraId="2DE08AA5" w14:textId="4658B1C8" w:rsidR="00CF1819" w:rsidRPr="00676A62" w:rsidRDefault="00CF1819" w:rsidP="00CF1819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F1819" w:rsidRPr="00676A62" w14:paraId="30A0C535" w14:textId="77777777" w:rsidTr="00670135">
        <w:tc>
          <w:tcPr>
            <w:tcW w:w="9900" w:type="dxa"/>
            <w:gridSpan w:val="8"/>
          </w:tcPr>
          <w:p w14:paraId="22444892" w14:textId="5AB6E580" w:rsidR="00CF1819" w:rsidRPr="00676A62" w:rsidRDefault="00CF1819" w:rsidP="00770157">
            <w:pPr>
              <w:pStyle w:val="ListParagraph"/>
              <w:numPr>
                <w:ilvl w:val="0"/>
                <w:numId w:val="14"/>
              </w:numPr>
              <w:ind w:left="780" w:hanging="540"/>
              <w:rPr>
                <w:rFonts w:ascii="Arial" w:eastAsia="Times New Roman" w:hAnsi="Arial" w:cs="Arial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Wei, Sh., </w:t>
            </w:r>
            <w:r w:rsidRPr="00676A62">
              <w:rPr>
                <w:rFonts w:ascii="Arial" w:hAnsi="Arial" w:cs="Times New Roman"/>
                <w:b/>
                <w:sz w:val="18"/>
                <w:szCs w:val="18"/>
              </w:rPr>
              <w:t>Xhakaj, F.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&amp; Ryder, B.G. (2015) Empirical Study of the Dynamic Behavior of JavaScript Objects. </w:t>
            </w:r>
            <w:r w:rsidRPr="00676A62">
              <w:rPr>
                <w:rFonts w:ascii="Arial" w:hAnsi="Arial" w:cs="Times New Roman"/>
                <w:i/>
                <w:sz w:val="18"/>
                <w:szCs w:val="18"/>
              </w:rPr>
              <w:t xml:space="preserve">Journal of Software: Practice and Experience, </w:t>
            </w:r>
            <w:r w:rsidRPr="00676A62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</w:rPr>
              <w:t>46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, 7</w:t>
            </w:r>
            <w:r w:rsidRPr="00676A62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Pr="00676A62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</w:rPr>
              <w:t>867–889</w:t>
            </w:r>
            <w:r w:rsidRPr="00676A62">
              <w:rPr>
                <w:rFonts w:ascii="Arial" w:eastAsia="Times New Roman" w:hAnsi="Arial" w:cs="Times New Roman"/>
                <w:sz w:val="18"/>
                <w:szCs w:val="18"/>
              </w:rPr>
              <w:t>.</w:t>
            </w:r>
          </w:p>
        </w:tc>
      </w:tr>
      <w:tr w:rsidR="00CF1819" w:rsidRPr="00676A62" w14:paraId="21D858B7" w14:textId="77777777" w:rsidTr="00670135">
        <w:tc>
          <w:tcPr>
            <w:tcW w:w="9900" w:type="dxa"/>
            <w:gridSpan w:val="8"/>
          </w:tcPr>
          <w:p w14:paraId="7D8992F9" w14:textId="77777777" w:rsidR="00CF1819" w:rsidRPr="00670135" w:rsidRDefault="00CF1819" w:rsidP="00CF1819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CF1819" w:rsidRPr="00676A62" w14:paraId="33B9A265" w14:textId="77777777" w:rsidTr="00670135">
        <w:tc>
          <w:tcPr>
            <w:tcW w:w="9900" w:type="dxa"/>
            <w:gridSpan w:val="8"/>
          </w:tcPr>
          <w:p w14:paraId="4BF88404" w14:textId="77777777" w:rsidR="00F1157A" w:rsidRDefault="00F1157A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060E393C" w14:textId="77777777" w:rsidR="000322E3" w:rsidRDefault="000322E3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33E674A4" w14:textId="77777777" w:rsidR="00B249D1" w:rsidRDefault="00B249D1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</w:p>
          <w:p w14:paraId="704084C2" w14:textId="37B4F34C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UNPUBLISHED SENIOR THESIS</w:t>
            </w:r>
          </w:p>
          <w:p w14:paraId="18489645" w14:textId="1A8EB849" w:rsidR="00CF1819" w:rsidRPr="00676A62" w:rsidRDefault="00CF1819" w:rsidP="00CF1819">
            <w:pPr>
              <w:rPr>
                <w:rFonts w:ascii="Arial" w:hAnsi="Arial" w:cs="Times New Roman"/>
                <w:b/>
                <w:sz w:val="18"/>
                <w:szCs w:val="18"/>
              </w:rPr>
            </w:pPr>
          </w:p>
        </w:tc>
      </w:tr>
      <w:tr w:rsidR="00CF1819" w:rsidRPr="00676A62" w14:paraId="4FDDD27E" w14:textId="77777777" w:rsidTr="00F1157A">
        <w:tc>
          <w:tcPr>
            <w:tcW w:w="9900" w:type="dxa"/>
            <w:gridSpan w:val="8"/>
          </w:tcPr>
          <w:p w14:paraId="40973FE5" w14:textId="77777777" w:rsidR="007E5FFB" w:rsidRPr="00676A62" w:rsidRDefault="00CF1819" w:rsidP="00770157">
            <w:pPr>
              <w:pStyle w:val="ListParagraph"/>
              <w:numPr>
                <w:ilvl w:val="0"/>
                <w:numId w:val="15"/>
              </w:numPr>
              <w:ind w:left="780" w:hanging="540"/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</w:pPr>
            <w:r w:rsidRPr="00676A62">
              <w:rPr>
                <w:rFonts w:ascii="Arial" w:eastAsia="Times New Roman" w:hAnsi="Arial" w:cs="Times New Roman"/>
                <w:b/>
                <w:spacing w:val="2"/>
                <w:sz w:val="18"/>
                <w:szCs w:val="18"/>
                <w:shd w:val="clear" w:color="auto" w:fill="FCFCFC"/>
              </w:rPr>
              <w:lastRenderedPageBreak/>
              <w:t>Xhakaj, F.</w:t>
            </w:r>
            <w:r w:rsidRPr="00676A62">
              <w:rPr>
                <w:rFonts w:ascii="Arial" w:eastAsia="Times New Roman" w:hAnsi="Arial" w:cs="Times New Roman"/>
                <w:spacing w:val="2"/>
                <w:sz w:val="18"/>
                <w:szCs w:val="18"/>
                <w:shd w:val="clear" w:color="auto" w:fill="FCFCFC"/>
              </w:rPr>
              <w:t xml:space="preserve"> (2015). Intelligent tutors and granularity: A new approach to Red Black Trees. Unpublished senior thesis, Department of Computer Science, Lafayette College, Easton, Pennsylvania. USA.</w:t>
            </w:r>
          </w:p>
          <w:p w14:paraId="0A3289D1" w14:textId="52527675" w:rsidR="007E5FFB" w:rsidRPr="00676A62" w:rsidRDefault="007E5FFB" w:rsidP="007E5FFB">
            <w:pPr>
              <w:rPr>
                <w:rFonts w:ascii="Arial" w:eastAsia="Times New Roman" w:hAnsi="Arial" w:cs="Times New Roman"/>
                <w:spacing w:val="2"/>
                <w:sz w:val="44"/>
                <w:szCs w:val="44"/>
                <w:shd w:val="clear" w:color="auto" w:fill="FCFCFC"/>
              </w:rPr>
            </w:pPr>
          </w:p>
        </w:tc>
      </w:tr>
      <w:tr w:rsidR="00670135" w:rsidRPr="00676A62" w14:paraId="493D3CBB" w14:textId="77777777" w:rsidTr="00F1157A">
        <w:tc>
          <w:tcPr>
            <w:tcW w:w="9900" w:type="dxa"/>
            <w:gridSpan w:val="8"/>
          </w:tcPr>
          <w:p w14:paraId="14ACEE43" w14:textId="1FDF0E40" w:rsidR="00670135" w:rsidRPr="00676A62" w:rsidRDefault="00670135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>
              <w:rPr>
                <w:rFonts w:ascii="Arial" w:hAnsi="Arial" w:cs="Times New Roman"/>
                <w:b/>
                <w:sz w:val="26"/>
                <w:szCs w:val="26"/>
              </w:rPr>
              <w:t>RESEARCH TALKS</w:t>
            </w:r>
          </w:p>
        </w:tc>
      </w:tr>
      <w:tr w:rsidR="00670135" w:rsidRPr="00676A62" w14:paraId="3937C0A2" w14:textId="77777777" w:rsidTr="00F1157A">
        <w:tc>
          <w:tcPr>
            <w:tcW w:w="1510" w:type="dxa"/>
            <w:gridSpan w:val="3"/>
          </w:tcPr>
          <w:p w14:paraId="409C038D" w14:textId="5A9204B9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2016</w:t>
            </w:r>
          </w:p>
        </w:tc>
        <w:tc>
          <w:tcPr>
            <w:tcW w:w="8390" w:type="dxa"/>
            <w:gridSpan w:val="5"/>
          </w:tcPr>
          <w:p w14:paraId="0FD6F7B0" w14:textId="69FAE1DE" w:rsidR="00670135" w:rsidRDefault="00670135" w:rsidP="00CF1819">
            <w:pPr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2016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How Teachers Use Data to Help Students Learn: Contextual Inquiry for the Design of a Dashboard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6653D5A3" w14:textId="0679F5C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70135" w:rsidRPr="00676A62" w14:paraId="2528646A" w14:textId="77777777" w:rsidTr="00F1157A">
        <w:tc>
          <w:tcPr>
            <w:tcW w:w="1510" w:type="dxa"/>
            <w:gridSpan w:val="3"/>
          </w:tcPr>
          <w:p w14:paraId="653C5E74" w14:textId="1440DF48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354027C8" w14:textId="215AB15A" w:rsidR="00670135" w:rsidRDefault="00670135" w:rsidP="00CF1819">
            <w:pPr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EC-TEL 2017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="00CC664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C6648" w:rsidRPr="00670135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Effects of a Teacher Dashboard for an Intelligent Tutoring System on Teacher Knowledge, Lesson Planning, Lessons and Student Learning</w:t>
            </w:r>
            <w:r w:rsidR="00710F3A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.</w:t>
            </w:r>
          </w:p>
          <w:p w14:paraId="580078D5" w14:textId="44E8E258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CC6648" w:rsidRPr="00676A62" w14:paraId="657BD1CD" w14:textId="77777777" w:rsidTr="00F1157A">
        <w:tc>
          <w:tcPr>
            <w:tcW w:w="1510" w:type="dxa"/>
            <w:gridSpan w:val="3"/>
          </w:tcPr>
          <w:p w14:paraId="78F240F4" w14:textId="1778826A" w:rsidR="00CC6648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090F9A3A" w14:textId="0B032DE0" w:rsidR="00CC6648" w:rsidRPr="00651EED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Dashboard, Dashboard </w:t>
            </w:r>
            <w:proofErr w:type="gramStart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On</w:t>
            </w:r>
            <w:proofErr w:type="gramEnd"/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the Wall, What About My Students Don’t I Know?</w:t>
            </w:r>
          </w:p>
          <w:p w14:paraId="00B2C6A8" w14:textId="5D866CFA" w:rsidR="00CC6648" w:rsidRPr="00CC6648" w:rsidRDefault="00CC6648" w:rsidP="00CF1819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651EED" w:rsidRPr="00676A62" w14:paraId="001D7ED6" w14:textId="77777777" w:rsidTr="00F1157A">
        <w:tc>
          <w:tcPr>
            <w:tcW w:w="1510" w:type="dxa"/>
            <w:gridSpan w:val="3"/>
          </w:tcPr>
          <w:p w14:paraId="2B30866D" w14:textId="426308D1" w:rsidR="00651EED" w:rsidRPr="00CC6648" w:rsidRDefault="00651EED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66178464" w14:textId="69DFA4F6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AIED 2018 Conference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</w:p>
          <w:p w14:paraId="309EC784" w14:textId="646E9F49" w:rsidR="00651EED" w:rsidRPr="00651EED" w:rsidRDefault="00651EED" w:rsidP="00651EED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7FA1E00E" w14:textId="1C6D8547" w:rsidR="00651EED" w:rsidRPr="00651EED" w:rsidRDefault="00651EED" w:rsidP="00651EE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70135" w:rsidRPr="00676A62" w14:paraId="5A302106" w14:textId="77777777" w:rsidTr="00F1157A">
        <w:tc>
          <w:tcPr>
            <w:tcW w:w="1510" w:type="dxa"/>
            <w:gridSpan w:val="3"/>
          </w:tcPr>
          <w:p w14:paraId="51C51D8C" w14:textId="02A58917" w:rsidR="00670135" w:rsidRPr="00CC6648" w:rsidRDefault="00CC6648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 w:rsidRPr="00CC6648"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16A5699C" w14:textId="7755D246" w:rsidR="00670135" w:rsidRDefault="00CC6648" w:rsidP="00CF1819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PIER Seminar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Supporting Conceptual Learning with an ITS</w:t>
            </w:r>
            <w:r w:rsid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for </w:t>
            </w:r>
            <w:r w:rsidR="00651EED" w:rsidRPr="00CC6648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Improving Introductory Computer Programming Instruction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20B650B" w14:textId="7942E703" w:rsidR="00CC6648" w:rsidRPr="00CC6648" w:rsidRDefault="00CC6648" w:rsidP="00CF1819">
            <w:pPr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F1157A" w:rsidRPr="00676A62" w14:paraId="39A1D42D" w14:textId="77777777" w:rsidTr="00F1157A">
        <w:tc>
          <w:tcPr>
            <w:tcW w:w="1510" w:type="dxa"/>
            <w:gridSpan w:val="3"/>
          </w:tcPr>
          <w:p w14:paraId="35AF401B" w14:textId="5676F520" w:rsidR="00F1157A" w:rsidRPr="00CC6648" w:rsidRDefault="00F1157A" w:rsidP="00CC6648">
            <w:pPr>
              <w:jc w:val="right"/>
              <w:rPr>
                <w:rFonts w:ascii="Arial" w:hAnsi="Arial" w:cs="Times New Roman"/>
                <w:bCs/>
                <w:sz w:val="18"/>
                <w:szCs w:val="18"/>
              </w:rPr>
            </w:pPr>
            <w:r>
              <w:rPr>
                <w:rFonts w:ascii="Arial" w:hAnsi="Arial" w:cs="Times New Roman"/>
                <w:bCs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07B7EE45" w14:textId="2B990452" w:rsidR="00F1157A" w:rsidRPr="00651EED" w:rsidRDefault="00F1157A" w:rsidP="00F1157A">
            <w:pPr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PAWS Lab, Intelligent Systems Program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University of Pittsburgh,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Towards Improving Introductory Computer Programming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651EED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with an ITS for Conceptual Learning</w:t>
            </w:r>
            <w:r w:rsidR="00710F3A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.</w:t>
            </w:r>
          </w:p>
          <w:p w14:paraId="1F3B1BAF" w14:textId="363C71DB" w:rsidR="00F1157A" w:rsidRPr="00F1157A" w:rsidRDefault="00F1157A" w:rsidP="00CF1819">
            <w:pPr>
              <w:rPr>
                <w:rFonts w:ascii="Arial" w:hAnsi="Arial" w:cs="Arial"/>
                <w:bCs/>
                <w:sz w:val="44"/>
                <w:szCs w:val="44"/>
              </w:rPr>
            </w:pPr>
          </w:p>
        </w:tc>
      </w:tr>
      <w:tr w:rsidR="00CF1819" w:rsidRPr="00676A62" w14:paraId="2EB77D0F" w14:textId="77777777" w:rsidTr="00F1157A">
        <w:tc>
          <w:tcPr>
            <w:tcW w:w="9900" w:type="dxa"/>
            <w:gridSpan w:val="8"/>
          </w:tcPr>
          <w:p w14:paraId="5F08B7AE" w14:textId="3B0884B0" w:rsidR="00CF1819" w:rsidRPr="00676A62" w:rsidRDefault="00CF1819" w:rsidP="00CF1819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LEADERSHIP AND SERVICE</w:t>
            </w:r>
          </w:p>
          <w:p w14:paraId="5B14240A" w14:textId="32C23219" w:rsidR="00CF1819" w:rsidRPr="00676A62" w:rsidRDefault="00CF1819" w:rsidP="00CF1819">
            <w:pPr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</w:tr>
      <w:tr w:rsidR="00D52A28" w:rsidRPr="00676A62" w14:paraId="6F0D4E64" w14:textId="77777777" w:rsidTr="00F1157A">
        <w:trPr>
          <w:trHeight w:val="161"/>
        </w:trPr>
        <w:tc>
          <w:tcPr>
            <w:tcW w:w="520" w:type="dxa"/>
          </w:tcPr>
          <w:p w14:paraId="5365A6CC" w14:textId="77777777" w:rsidR="00D52A28" w:rsidRPr="00676A62" w:rsidRDefault="00D52A28" w:rsidP="00D52A2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60DC3678" w14:textId="0D971553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PROFESSIONAL SERVICE</w:t>
            </w:r>
          </w:p>
          <w:p w14:paraId="4DFC9C84" w14:textId="77777777" w:rsidR="00D52A28" w:rsidRPr="00676A62" w:rsidRDefault="00D52A28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10FF15E8" w14:textId="77777777" w:rsidTr="00670135">
        <w:trPr>
          <w:trHeight w:val="161"/>
        </w:trPr>
        <w:tc>
          <w:tcPr>
            <w:tcW w:w="1510" w:type="dxa"/>
            <w:gridSpan w:val="3"/>
          </w:tcPr>
          <w:p w14:paraId="01C02607" w14:textId="2B346849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1232B7FC" w14:textId="0AF557C6" w:rsidR="00526416" w:rsidRPr="00676A62" w:rsidRDefault="007E43C1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anelist on 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graduate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 school panel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for undergraduate women</w:t>
            </w:r>
            <w:r w:rsidR="00526416" w:rsidRPr="00676A62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526416"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Georgetown University</w:t>
            </w:r>
          </w:p>
          <w:p w14:paraId="437F9836" w14:textId="40337C42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3213D1C" w14:textId="77777777" w:rsidTr="00670135">
        <w:trPr>
          <w:trHeight w:val="161"/>
        </w:trPr>
        <w:tc>
          <w:tcPr>
            <w:tcW w:w="1510" w:type="dxa"/>
            <w:gridSpan w:val="3"/>
          </w:tcPr>
          <w:p w14:paraId="74163124" w14:textId="7171F65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2021</w:t>
            </w:r>
          </w:p>
        </w:tc>
        <w:tc>
          <w:tcPr>
            <w:tcW w:w="8390" w:type="dxa"/>
            <w:gridSpan w:val="5"/>
          </w:tcPr>
          <w:p w14:paraId="2BF8C99E" w14:textId="147ECDAA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Computing Education Research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SIGCSE 2021</w:t>
            </w:r>
          </w:p>
          <w:p w14:paraId="12683761" w14:textId="772044B5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44F5F16D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76A902" w14:textId="2D91ACF1" w:rsidR="00526416" w:rsidRPr="00676A62" w:rsidRDefault="00526416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7F470C4" w14:textId="723EB4D0" w:rsidR="00526416" w:rsidRPr="00676A62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Reviewer for Late Breaking Work</w:t>
            </w:r>
            <w:r w:rsidR="00521CD1">
              <w:rPr>
                <w:rFonts w:ascii="Arial" w:hAnsi="Arial" w:cs="Arial"/>
                <w:bCs/>
                <w:sz w:val="20"/>
                <w:szCs w:val="20"/>
              </w:rPr>
              <w:t xml:space="preserve"> papers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CHI 2019</w:t>
            </w:r>
          </w:p>
          <w:p w14:paraId="473E880B" w14:textId="12B1541C" w:rsidR="00526416" w:rsidRPr="007464E8" w:rsidRDefault="00526416" w:rsidP="00D52A2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97B58" w:rsidRPr="00676A62" w14:paraId="1D7DB21F" w14:textId="77777777" w:rsidTr="00670135">
        <w:trPr>
          <w:trHeight w:val="161"/>
        </w:trPr>
        <w:tc>
          <w:tcPr>
            <w:tcW w:w="1510" w:type="dxa"/>
            <w:gridSpan w:val="3"/>
          </w:tcPr>
          <w:p w14:paraId="67DA3225" w14:textId="2533290F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36BADEF8" w14:textId="332AEAFD" w:rsidR="00B97B58" w:rsidRPr="00676A62" w:rsidRDefault="007E43C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Graduate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s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chool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p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anel </w:t>
            </w:r>
            <w:r w:rsidR="00521CD1">
              <w:rPr>
                <w:rFonts w:ascii="Arial" w:hAnsi="Arial" w:cs="Times New Roman"/>
                <w:sz w:val="20"/>
                <w:szCs w:val="20"/>
              </w:rPr>
              <w:t>m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oderator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 and conference organizer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) conference</w:t>
            </w:r>
          </w:p>
          <w:p w14:paraId="38C29FEA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26416" w:rsidRPr="00676A62" w14:paraId="05E03A4A" w14:textId="77777777" w:rsidTr="00670135">
        <w:trPr>
          <w:trHeight w:val="161"/>
        </w:trPr>
        <w:tc>
          <w:tcPr>
            <w:tcW w:w="1510" w:type="dxa"/>
            <w:gridSpan w:val="3"/>
          </w:tcPr>
          <w:p w14:paraId="25DFED24" w14:textId="10B3EF17" w:rsidR="00526416" w:rsidRPr="00676A62" w:rsidRDefault="00526416" w:rsidP="00526416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/>
                <w:sz w:val="18"/>
                <w:szCs w:val="18"/>
              </w:rPr>
              <w:t>2018</w:t>
            </w:r>
          </w:p>
        </w:tc>
        <w:tc>
          <w:tcPr>
            <w:tcW w:w="8390" w:type="dxa"/>
            <w:gridSpan w:val="5"/>
          </w:tcPr>
          <w:p w14:paraId="72E423CC" w14:textId="77777777" w:rsidR="00526416" w:rsidRPr="00676A62" w:rsidRDefault="00526416" w:rsidP="0052641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Arial"/>
                <w:bCs/>
                <w:sz w:val="20"/>
                <w:szCs w:val="20"/>
              </w:rPr>
              <w:t>Student volunteer</w:t>
            </w: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676A62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SIGCSE 2018 </w:t>
            </w:r>
          </w:p>
          <w:p w14:paraId="1A994B08" w14:textId="77777777" w:rsidR="00526416" w:rsidRPr="007464E8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F24968F" w14:textId="77777777" w:rsidTr="00670135">
        <w:trPr>
          <w:trHeight w:val="161"/>
        </w:trPr>
        <w:tc>
          <w:tcPr>
            <w:tcW w:w="1510" w:type="dxa"/>
            <w:gridSpan w:val="3"/>
          </w:tcPr>
          <w:p w14:paraId="3430FC59" w14:textId="0DA9746B" w:rsidR="00B97B58" w:rsidRPr="00676A62" w:rsidRDefault="00B97B58" w:rsidP="00526416">
            <w:pPr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89FF0AD" w14:textId="24B81FA7" w:rsidR="00B97B58" w:rsidRPr="00676A62" w:rsidRDefault="00526416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i/>
                <w:iCs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Organizer and Moderator in the </w:t>
            </w:r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Opportunities for Undergraduate Research in Computer Science (</w:t>
            </w:r>
            <w:proofErr w:type="spellStart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OurCS</w:t>
            </w:r>
            <w:proofErr w:type="spellEnd"/>
            <w:r w:rsidR="00B97B58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) </w:t>
            </w:r>
            <w:r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conference</w:t>
            </w:r>
          </w:p>
          <w:p w14:paraId="564DBBA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B97B58" w:rsidRPr="00676A62" w14:paraId="5C1B0DD3" w14:textId="77777777" w:rsidTr="00632E20">
        <w:trPr>
          <w:trHeight w:val="161"/>
        </w:trPr>
        <w:tc>
          <w:tcPr>
            <w:tcW w:w="520" w:type="dxa"/>
          </w:tcPr>
          <w:p w14:paraId="7D4499EB" w14:textId="77777777" w:rsidR="00B97B58" w:rsidRPr="00676A62" w:rsidRDefault="00B97B58" w:rsidP="00B97B58">
            <w:pPr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14CCE9C" w14:textId="0601728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ind w:left="-104"/>
              <w:rPr>
                <w:rFonts w:ascii="Arial" w:hAnsi="Arial" w:cs="Arial"/>
                <w:b/>
              </w:rPr>
            </w:pPr>
            <w:r w:rsidRPr="00676A62">
              <w:rPr>
                <w:rFonts w:ascii="Arial" w:hAnsi="Arial" w:cs="Arial"/>
                <w:b/>
              </w:rPr>
              <w:t>INSTITUTIONAL SERVICE</w:t>
            </w:r>
          </w:p>
          <w:p w14:paraId="4951A45B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B58" w:rsidRPr="00676A62" w14:paraId="1B61A52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BCC3D7" w14:textId="2E942845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present</w:t>
            </w:r>
          </w:p>
        </w:tc>
        <w:tc>
          <w:tcPr>
            <w:tcW w:w="8390" w:type="dxa"/>
            <w:gridSpan w:val="5"/>
          </w:tcPr>
          <w:p w14:paraId="38D8E790" w14:textId="7369D5B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Director and founder of the Community for Teaching and CS Education at CMU</w:t>
            </w:r>
            <w:r w:rsidR="007136CA" w:rsidRPr="00676A62">
              <w:rPr>
                <w:rFonts w:ascii="Arial" w:hAnsi="Arial" w:cs="Times New Roman"/>
                <w:b/>
                <w:sz w:val="20"/>
                <w:szCs w:val="20"/>
              </w:rPr>
              <w:br/>
            </w:r>
            <w:r w:rsidR="007E43C1">
              <w:rPr>
                <w:rFonts w:ascii="Arial" w:hAnsi="Arial" w:cs="Times New Roman"/>
                <w:i/>
                <w:iCs/>
                <w:sz w:val="20"/>
                <w:szCs w:val="20"/>
              </w:rPr>
              <w:t xml:space="preserve">School of Computer Science,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</w:p>
          <w:p w14:paraId="474A71CC" w14:textId="1895521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Working with teaching professors and students to build and develop a community at CMU for faculty and students who are interested in teaching and CS Education</w:t>
            </w:r>
          </w:p>
          <w:p w14:paraId="59B1F71B" w14:textId="22D74E05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632E20" w:rsidRPr="00676A62" w14:paraId="14832207" w14:textId="77777777" w:rsidTr="00632E20">
        <w:trPr>
          <w:trHeight w:val="161"/>
        </w:trPr>
        <w:tc>
          <w:tcPr>
            <w:tcW w:w="1510" w:type="dxa"/>
            <w:gridSpan w:val="3"/>
          </w:tcPr>
          <w:p w14:paraId="63A56718" w14:textId="3A1F6A9F" w:rsidR="00632E20" w:rsidRPr="00676A62" w:rsidRDefault="00632E20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>
              <w:rPr>
                <w:rFonts w:ascii="Arial" w:hAnsi="Arial" w:cs="Times New Roman"/>
                <w:sz w:val="18"/>
                <w:szCs w:val="18"/>
              </w:rPr>
              <w:t>2020</w:t>
            </w:r>
          </w:p>
        </w:tc>
        <w:tc>
          <w:tcPr>
            <w:tcW w:w="8390" w:type="dxa"/>
            <w:gridSpan w:val="5"/>
          </w:tcPr>
          <w:p w14:paraId="4BEC719D" w14:textId="59E98D00" w:rsid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20"/>
                <w:szCs w:val="20"/>
              </w:rPr>
            </w:pPr>
            <w:r>
              <w:rPr>
                <w:rFonts w:ascii="Arial" w:hAnsi="Arial" w:cs="Times New Roman"/>
                <w:bCs/>
                <w:sz w:val="20"/>
                <w:szCs w:val="20"/>
              </w:rPr>
              <w:t xml:space="preserve">Member of SCS Student Teaching Award Selection Committee, </w:t>
            </w:r>
            <w:r w:rsidRPr="00632E20">
              <w:rPr>
                <w:rFonts w:ascii="Arial" w:hAnsi="Arial" w:cs="Times New Roman"/>
                <w:bCs/>
                <w:i/>
                <w:iCs/>
                <w:sz w:val="20"/>
                <w:szCs w:val="20"/>
              </w:rPr>
              <w:t>Carnegie Mellon University</w:t>
            </w:r>
          </w:p>
          <w:p w14:paraId="5B70E161" w14:textId="317E0E04" w:rsidR="00632E20" w:rsidRPr="00632E20" w:rsidRDefault="00632E20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Cs/>
                <w:sz w:val="16"/>
                <w:szCs w:val="16"/>
              </w:rPr>
            </w:pPr>
          </w:p>
        </w:tc>
      </w:tr>
      <w:tr w:rsidR="00B97B58" w:rsidRPr="00676A62" w14:paraId="6A67A02E" w14:textId="77777777" w:rsidTr="00632E20">
        <w:trPr>
          <w:trHeight w:val="161"/>
        </w:trPr>
        <w:tc>
          <w:tcPr>
            <w:tcW w:w="1510" w:type="dxa"/>
            <w:gridSpan w:val="3"/>
          </w:tcPr>
          <w:p w14:paraId="0757DD03" w14:textId="0D45B6C1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2017 - 2019</w:t>
            </w:r>
          </w:p>
        </w:tc>
        <w:tc>
          <w:tcPr>
            <w:tcW w:w="8390" w:type="dxa"/>
            <w:gridSpan w:val="5"/>
          </w:tcPr>
          <w:p w14:paraId="4680C502" w14:textId="19FAA08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Women in SCS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, leader and in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50C6819F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2AB7A2B5" w14:textId="77777777" w:rsidTr="00632E20">
        <w:trPr>
          <w:trHeight w:val="161"/>
        </w:trPr>
        <w:tc>
          <w:tcPr>
            <w:tcW w:w="1510" w:type="dxa"/>
            <w:gridSpan w:val="3"/>
          </w:tcPr>
          <w:p w14:paraId="79437B00" w14:textId="5512AEB9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2017 - 2018</w:t>
            </w:r>
          </w:p>
        </w:tc>
        <w:tc>
          <w:tcPr>
            <w:tcW w:w="8390" w:type="dxa"/>
            <w:gridSpan w:val="5"/>
          </w:tcPr>
          <w:p w14:paraId="48C5D69C" w14:textId="6D18D90D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SCS4A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>LL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="00526416" w:rsidRPr="00676A62">
              <w:rPr>
                <w:rFonts w:ascii="Arial" w:hAnsi="Arial" w:cs="Times New Roman"/>
                <w:sz w:val="20"/>
                <w:szCs w:val="20"/>
              </w:rPr>
              <w:t xml:space="preserve">Ph.D. 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>Initiative, organizing committee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Carnegie Mellon University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2CD2B6B2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sz w:val="16"/>
                <w:szCs w:val="16"/>
              </w:rPr>
            </w:pPr>
          </w:p>
        </w:tc>
      </w:tr>
      <w:tr w:rsidR="00B97B58" w:rsidRPr="00676A62" w14:paraId="1E0712DF" w14:textId="77777777" w:rsidTr="00632E20">
        <w:trPr>
          <w:trHeight w:val="161"/>
        </w:trPr>
        <w:tc>
          <w:tcPr>
            <w:tcW w:w="1510" w:type="dxa"/>
            <w:gridSpan w:val="3"/>
          </w:tcPr>
          <w:p w14:paraId="26EACE61" w14:textId="0B73F4E0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2012 - 2015</w:t>
            </w:r>
          </w:p>
        </w:tc>
        <w:tc>
          <w:tcPr>
            <w:tcW w:w="8390" w:type="dxa"/>
            <w:gridSpan w:val="5"/>
          </w:tcPr>
          <w:p w14:paraId="7A85DD62" w14:textId="3E3867C8" w:rsidR="00B97B58" w:rsidRPr="00676A62" w:rsidRDefault="00F502FB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Founder and President,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Women in Computing</w:t>
            </w:r>
            <w:r w:rsidR="007136CA" w:rsidRPr="00676A62">
              <w:rPr>
                <w:rFonts w:ascii="Arial" w:hAnsi="Arial" w:cs="Times New Roman"/>
                <w:sz w:val="20"/>
                <w:szCs w:val="20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</w:p>
          <w:p w14:paraId="18FC3196" w14:textId="77777777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0E1DCBE8" w14:textId="77777777" w:rsidTr="00632E20">
        <w:trPr>
          <w:trHeight w:val="161"/>
        </w:trPr>
        <w:tc>
          <w:tcPr>
            <w:tcW w:w="1510" w:type="dxa"/>
            <w:gridSpan w:val="3"/>
          </w:tcPr>
          <w:p w14:paraId="76E1D320" w14:textId="7C8AF8A7" w:rsidR="00B97B58" w:rsidRPr="00676A62" w:rsidRDefault="00B97B58" w:rsidP="00176423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2014 - 2015</w:t>
            </w:r>
          </w:p>
        </w:tc>
        <w:tc>
          <w:tcPr>
            <w:tcW w:w="8390" w:type="dxa"/>
            <w:gridSpan w:val="5"/>
          </w:tcPr>
          <w:p w14:paraId="27011F96" w14:textId="2AC992D9" w:rsidR="00B97B58" w:rsidRPr="00676A62" w:rsidRDefault="00F502FB" w:rsidP="00B97B58">
            <w:pPr>
              <w:rPr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President of </w:t>
            </w:r>
            <w:r w:rsidR="00B97B58" w:rsidRPr="00676A62">
              <w:rPr>
                <w:rFonts w:ascii="Arial" w:hAnsi="Arial" w:cs="Times New Roman"/>
                <w:sz w:val="20"/>
                <w:szCs w:val="20"/>
              </w:rPr>
              <w:t>Upsilon Pi Epsilon</w:t>
            </w:r>
            <w:r w:rsidR="00E47181"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International Honor Society for the Computing and Information Disciplines</w:t>
            </w:r>
            <w:r w:rsidR="007136CA" w:rsidRPr="00676A62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136CA" w:rsidRPr="00676A62">
              <w:rPr>
                <w:rFonts w:ascii="Arial" w:hAnsi="Arial" w:cs="Times New Roman"/>
                <w:i/>
                <w:iCs/>
                <w:sz w:val="20"/>
                <w:szCs w:val="20"/>
              </w:rPr>
              <w:t>Lafayette College</w:t>
            </w:r>
          </w:p>
          <w:p w14:paraId="506D59E0" w14:textId="190D1C3D" w:rsidR="001F0BF1" w:rsidRPr="00676A62" w:rsidRDefault="001F0BF1" w:rsidP="00B97B58">
            <w:pPr>
              <w:rPr>
                <w:rFonts w:ascii="Arial" w:hAnsi="Arial" w:cs="Times New Roman"/>
                <w:sz w:val="28"/>
                <w:szCs w:val="28"/>
              </w:rPr>
            </w:pPr>
          </w:p>
        </w:tc>
      </w:tr>
      <w:tr w:rsidR="00B97B58" w:rsidRPr="00676A62" w14:paraId="65B19CD3" w14:textId="77777777" w:rsidTr="00632E20">
        <w:trPr>
          <w:trHeight w:val="161"/>
        </w:trPr>
        <w:tc>
          <w:tcPr>
            <w:tcW w:w="520" w:type="dxa"/>
          </w:tcPr>
          <w:p w14:paraId="2BBE5ED2" w14:textId="77777777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9380" w:type="dxa"/>
            <w:gridSpan w:val="7"/>
          </w:tcPr>
          <w:p w14:paraId="7003B953" w14:textId="77777777" w:rsidR="00632E20" w:rsidRDefault="00632E20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</w:p>
          <w:p w14:paraId="61F73193" w14:textId="37AC81FE" w:rsidR="00B97B58" w:rsidRPr="00676A62" w:rsidRDefault="00B97B58" w:rsidP="00F1535A">
            <w:pPr>
              <w:widowControl w:val="0"/>
              <w:autoSpaceDE w:val="0"/>
              <w:autoSpaceDN w:val="0"/>
              <w:adjustRightInd w:val="0"/>
              <w:ind w:left="-114"/>
              <w:rPr>
                <w:rFonts w:ascii="Arial" w:hAnsi="Arial" w:cs="Times New Roman"/>
                <w:b/>
                <w:bCs/>
              </w:rPr>
            </w:pPr>
            <w:r w:rsidRPr="00676A62">
              <w:rPr>
                <w:rFonts w:ascii="Arial" w:hAnsi="Arial" w:cs="Times New Roman"/>
                <w:b/>
                <w:bCs/>
              </w:rPr>
              <w:t>DEPARTMENT SERVICE</w:t>
            </w:r>
          </w:p>
          <w:p w14:paraId="54193275" w14:textId="50F1A942" w:rsidR="001F0BF1" w:rsidRPr="00676A62" w:rsidRDefault="001F0BF1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b/>
                <w:bCs/>
                <w:sz w:val="16"/>
                <w:szCs w:val="16"/>
              </w:rPr>
            </w:pPr>
          </w:p>
        </w:tc>
      </w:tr>
      <w:tr w:rsidR="00B97B58" w:rsidRPr="00676A62" w14:paraId="6709147D" w14:textId="77777777" w:rsidTr="00632E20">
        <w:trPr>
          <w:trHeight w:val="161"/>
        </w:trPr>
        <w:tc>
          <w:tcPr>
            <w:tcW w:w="1510" w:type="dxa"/>
            <w:gridSpan w:val="3"/>
          </w:tcPr>
          <w:p w14:paraId="2BC9C37A" w14:textId="691CCA61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17A165E2" w14:textId="610FD8C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Curriculum Committee</w:t>
            </w:r>
          </w:p>
          <w:p w14:paraId="765CF3FC" w14:textId="45242B64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78E0A27" w14:textId="77777777" w:rsidTr="00632E20">
        <w:trPr>
          <w:trHeight w:val="161"/>
        </w:trPr>
        <w:tc>
          <w:tcPr>
            <w:tcW w:w="1510" w:type="dxa"/>
            <w:gridSpan w:val="3"/>
          </w:tcPr>
          <w:p w14:paraId="7AC32FDB" w14:textId="7371A03A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2019 - 2020</w:t>
            </w:r>
          </w:p>
        </w:tc>
        <w:tc>
          <w:tcPr>
            <w:tcW w:w="8390" w:type="dxa"/>
            <w:gridSpan w:val="5"/>
          </w:tcPr>
          <w:p w14:paraId="08B18D8F" w14:textId="7BCD326E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Student representative in the</w:t>
            </w:r>
            <w:r w:rsidR="00F1535A" w:rsidRPr="00676A62">
              <w:rPr>
                <w:rFonts w:ascii="Arial" w:hAnsi="Arial" w:cs="Times New Roman"/>
                <w:sz w:val="20"/>
                <w:szCs w:val="20"/>
              </w:rPr>
              <w:t xml:space="preserve"> HCII</w:t>
            </w: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Faculty Hiring Committee</w:t>
            </w:r>
          </w:p>
          <w:p w14:paraId="2D0FF09A" w14:textId="190C51F9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787ED28F" w14:textId="77777777" w:rsidTr="00632E20">
        <w:tc>
          <w:tcPr>
            <w:tcW w:w="1510" w:type="dxa"/>
            <w:gridSpan w:val="3"/>
          </w:tcPr>
          <w:p w14:paraId="395FF8FE" w14:textId="6D865058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2018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2019</w:t>
            </w:r>
          </w:p>
        </w:tc>
        <w:tc>
          <w:tcPr>
            <w:tcW w:w="8390" w:type="dxa"/>
            <w:gridSpan w:val="5"/>
          </w:tcPr>
          <w:p w14:paraId="24A12355" w14:textId="77777777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Ph.D. </w:t>
            </w:r>
            <w:proofErr w:type="gramStart"/>
            <w:r w:rsidRPr="00676A62">
              <w:rPr>
                <w:rFonts w:ascii="Arial" w:hAnsi="Arial" w:cs="Times New Roman"/>
                <w:sz w:val="20"/>
                <w:szCs w:val="20"/>
              </w:rPr>
              <w:t>Tea Time</w:t>
            </w:r>
            <w:proofErr w:type="gramEnd"/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 Social</w:t>
            </w:r>
          </w:p>
          <w:p w14:paraId="31DFF9CC" w14:textId="54D5319E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5B618567" w14:textId="77777777" w:rsidTr="00632E20">
        <w:tc>
          <w:tcPr>
            <w:tcW w:w="1510" w:type="dxa"/>
            <w:gridSpan w:val="3"/>
          </w:tcPr>
          <w:p w14:paraId="10C7AFAC" w14:textId="2C615F25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2016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-</w:t>
            </w:r>
            <w:r w:rsidR="00502109" w:rsidRPr="00676A62">
              <w:rPr>
                <w:rFonts w:ascii="Arial" w:hAnsi="Arial" w:cs="Times New Roman"/>
                <w:sz w:val="18"/>
                <w:szCs w:val="18"/>
              </w:rPr>
              <w:t xml:space="preserve"> </w:t>
            </w:r>
            <w:r w:rsidRPr="00676A62">
              <w:rPr>
                <w:rFonts w:ascii="Arial" w:hAnsi="Arial" w:cs="Times New Roman"/>
                <w:sz w:val="18"/>
                <w:szCs w:val="18"/>
              </w:rPr>
              <w:t>2017</w:t>
            </w:r>
          </w:p>
        </w:tc>
        <w:tc>
          <w:tcPr>
            <w:tcW w:w="8390" w:type="dxa"/>
            <w:gridSpan w:val="5"/>
          </w:tcPr>
          <w:p w14:paraId="7B9176C1" w14:textId="48DDD751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>HCII Ph.D. Monthly Lunch Gatherings</w:t>
            </w:r>
          </w:p>
          <w:p w14:paraId="57AB22C3" w14:textId="1685C346" w:rsidR="00B97B58" w:rsidRPr="007464E8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6"/>
                <w:szCs w:val="16"/>
              </w:rPr>
            </w:pPr>
          </w:p>
        </w:tc>
      </w:tr>
      <w:tr w:rsidR="00B97B58" w:rsidRPr="00676A62" w14:paraId="68BDAA57" w14:textId="77777777" w:rsidTr="00632E20">
        <w:tc>
          <w:tcPr>
            <w:tcW w:w="1510" w:type="dxa"/>
            <w:gridSpan w:val="3"/>
          </w:tcPr>
          <w:p w14:paraId="01FC84FA" w14:textId="37003216" w:rsidR="00B97B58" w:rsidRPr="00676A62" w:rsidRDefault="00B97B58" w:rsidP="00B97B58">
            <w:pPr>
              <w:tabs>
                <w:tab w:val="left" w:pos="1692"/>
              </w:tabs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2015, 2019</w:t>
            </w:r>
          </w:p>
        </w:tc>
        <w:tc>
          <w:tcPr>
            <w:tcW w:w="8390" w:type="dxa"/>
            <w:gridSpan w:val="5"/>
          </w:tcPr>
          <w:p w14:paraId="78C2C5EB" w14:textId="140203C9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20"/>
                <w:szCs w:val="20"/>
              </w:rPr>
            </w:pPr>
            <w:r w:rsidRPr="00676A62">
              <w:rPr>
                <w:rFonts w:ascii="Arial" w:hAnsi="Arial" w:cs="Times New Roman"/>
                <w:sz w:val="20"/>
                <w:szCs w:val="20"/>
              </w:rPr>
              <w:t xml:space="preserve">HCII Prospective Ph.D. Student Open House Organizer </w:t>
            </w:r>
          </w:p>
          <w:p w14:paraId="4F86281C" w14:textId="2AAFE2EC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46"/>
                <w:szCs w:val="46"/>
              </w:rPr>
            </w:pPr>
          </w:p>
        </w:tc>
      </w:tr>
      <w:tr w:rsidR="00B97B58" w:rsidRPr="00676A62" w14:paraId="7135B880" w14:textId="77777777" w:rsidTr="00632E20">
        <w:tc>
          <w:tcPr>
            <w:tcW w:w="9900" w:type="dxa"/>
            <w:gridSpan w:val="8"/>
          </w:tcPr>
          <w:p w14:paraId="10912BB2" w14:textId="77777777" w:rsidR="00B97B58" w:rsidRPr="00676A62" w:rsidRDefault="00B97B58" w:rsidP="00B97B58">
            <w:pPr>
              <w:rPr>
                <w:rFonts w:ascii="Arial" w:hAnsi="Arial" w:cs="Times New Roman"/>
                <w:b/>
                <w:sz w:val="26"/>
                <w:szCs w:val="26"/>
              </w:rPr>
            </w:pPr>
            <w:r w:rsidRPr="00676A62">
              <w:rPr>
                <w:rFonts w:ascii="Arial" w:hAnsi="Arial" w:cs="Times New Roman"/>
                <w:b/>
                <w:sz w:val="26"/>
                <w:szCs w:val="26"/>
              </w:rPr>
              <w:t>SKILLS</w:t>
            </w:r>
          </w:p>
          <w:p w14:paraId="4032A020" w14:textId="77777777" w:rsidR="00B97B58" w:rsidRPr="00676A62" w:rsidRDefault="00B97B58" w:rsidP="00B97B5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B97B58" w:rsidRPr="00676A62" w14:paraId="6AD6082D" w14:textId="77777777" w:rsidTr="00632E20">
        <w:trPr>
          <w:trHeight w:val="188"/>
        </w:trPr>
        <w:tc>
          <w:tcPr>
            <w:tcW w:w="2539" w:type="dxa"/>
            <w:gridSpan w:val="4"/>
          </w:tcPr>
          <w:p w14:paraId="2D741BDD" w14:textId="26122EEF" w:rsidR="00B97B58" w:rsidRPr="00676A62" w:rsidRDefault="00B97B58" w:rsidP="00B97B58">
            <w:pPr>
              <w:ind w:right="72"/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 xml:space="preserve">Programming </w:t>
            </w:r>
          </w:p>
          <w:p w14:paraId="6E69AEB3" w14:textId="05C1A29D" w:rsidR="00B97B58" w:rsidRPr="007464E8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</w:p>
        </w:tc>
        <w:tc>
          <w:tcPr>
            <w:tcW w:w="2538" w:type="dxa"/>
          </w:tcPr>
          <w:p w14:paraId="537612AD" w14:textId="1B8A8BA2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Tools</w:t>
            </w:r>
          </w:p>
        </w:tc>
        <w:tc>
          <w:tcPr>
            <w:tcW w:w="2537" w:type="dxa"/>
            <w:gridSpan w:val="2"/>
          </w:tcPr>
          <w:p w14:paraId="4ADBE8AE" w14:textId="2D1B7881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Research Methods</w:t>
            </w:r>
          </w:p>
        </w:tc>
        <w:tc>
          <w:tcPr>
            <w:tcW w:w="2286" w:type="dxa"/>
          </w:tcPr>
          <w:p w14:paraId="67600CC0" w14:textId="11EABE9D" w:rsidR="00B97B58" w:rsidRPr="00676A62" w:rsidRDefault="00B97B58" w:rsidP="00B97B58">
            <w:pPr>
              <w:rPr>
                <w:rFonts w:ascii="Arial" w:hAnsi="Arial" w:cs="Times New Roman"/>
                <w:b/>
                <w:sz w:val="20"/>
                <w:szCs w:val="20"/>
              </w:rPr>
            </w:pPr>
            <w:r w:rsidRPr="00676A62">
              <w:rPr>
                <w:rFonts w:ascii="Arial" w:hAnsi="Arial" w:cs="Arial"/>
                <w:b/>
                <w:sz w:val="20"/>
                <w:szCs w:val="20"/>
              </w:rPr>
              <w:t xml:space="preserve">▲ </w:t>
            </w:r>
            <w:r w:rsidRPr="00676A62">
              <w:rPr>
                <w:rFonts w:ascii="Arial" w:hAnsi="Arial" w:cs="Times New Roman"/>
                <w:b/>
                <w:sz w:val="20"/>
                <w:szCs w:val="20"/>
              </w:rPr>
              <w:t>Languages</w:t>
            </w:r>
          </w:p>
        </w:tc>
      </w:tr>
      <w:tr w:rsidR="00B97B58" w:rsidRPr="00676A62" w14:paraId="6C1C84DD" w14:textId="77777777" w:rsidTr="00632E20">
        <w:trPr>
          <w:trHeight w:val="188"/>
        </w:trPr>
        <w:tc>
          <w:tcPr>
            <w:tcW w:w="2539" w:type="dxa"/>
            <w:gridSpan w:val="4"/>
          </w:tcPr>
          <w:p w14:paraId="47E3DDD3" w14:textId="463F83DF" w:rsidR="00B97B58" w:rsidRPr="00676A62" w:rsidRDefault="00B97B58" w:rsidP="00B97B58">
            <w:pPr>
              <w:ind w:right="72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Java, Python, JavaScript, HTML, CSS, C++, C, R, Jess, Intel IA32</w:t>
            </w:r>
          </w:p>
        </w:tc>
        <w:tc>
          <w:tcPr>
            <w:tcW w:w="2538" w:type="dxa"/>
          </w:tcPr>
          <w:p w14:paraId="0BC1BC40" w14:textId="2AC8CE55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CTAT, Django, Ajax, jQuery, Heroku,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NodeJs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SQLite,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LaTex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, Mathematica, WordPress, Sketch,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InVision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Adobe: Photoshop, Flash Player, InDesign</w:t>
            </w:r>
          </w:p>
        </w:tc>
        <w:tc>
          <w:tcPr>
            <w:tcW w:w="2537" w:type="dxa"/>
            <w:gridSpan w:val="2"/>
          </w:tcPr>
          <w:p w14:paraId="225F9980" w14:textId="2D15C4BF" w:rsidR="00B97B58" w:rsidRPr="00676A62" w:rsidRDefault="00B97B58" w:rsidP="00B97B58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 xml:space="preserve">Contextual Inquiry, Interpretation Sessions, Affinity Diagramming, Speed Dating, Storyboarding, Prototyping, Think </w:t>
            </w:r>
            <w:proofErr w:type="spellStart"/>
            <w:r w:rsidRPr="00676A62">
              <w:rPr>
                <w:rFonts w:ascii="Arial" w:hAnsi="Arial" w:cs="Times New Roman"/>
                <w:sz w:val="18"/>
                <w:szCs w:val="18"/>
              </w:rPr>
              <w:t>Alouds</w:t>
            </w:r>
            <w:proofErr w:type="spellEnd"/>
            <w:r w:rsidRPr="00676A62">
              <w:rPr>
                <w:rFonts w:ascii="Arial" w:hAnsi="Arial" w:cs="Times New Roman"/>
                <w:sz w:val="18"/>
                <w:szCs w:val="18"/>
              </w:rPr>
              <w:t>, Classroom Studies</w:t>
            </w:r>
          </w:p>
        </w:tc>
        <w:tc>
          <w:tcPr>
            <w:tcW w:w="2286" w:type="dxa"/>
          </w:tcPr>
          <w:p w14:paraId="72DD9EC3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  <w:r w:rsidRPr="00676A62">
              <w:rPr>
                <w:rFonts w:ascii="Arial" w:hAnsi="Arial" w:cs="Times New Roman"/>
                <w:sz w:val="18"/>
                <w:szCs w:val="18"/>
              </w:rPr>
              <w:t>English, Albanian, Italian, French, Greek, Korean</w:t>
            </w:r>
          </w:p>
          <w:p w14:paraId="48908A75" w14:textId="77777777" w:rsidR="00B97B58" w:rsidRPr="00676A62" w:rsidRDefault="00B97B58" w:rsidP="00B97B58">
            <w:pPr>
              <w:rPr>
                <w:rFonts w:ascii="Arial" w:hAnsi="Arial" w:cs="Times New Roman"/>
                <w:sz w:val="18"/>
                <w:szCs w:val="18"/>
              </w:rPr>
            </w:pPr>
          </w:p>
        </w:tc>
      </w:tr>
    </w:tbl>
    <w:p w14:paraId="01884C85" w14:textId="77777777" w:rsidR="00B351AC" w:rsidRPr="00676A62" w:rsidRDefault="00B351AC" w:rsidP="00AF151A">
      <w:pPr>
        <w:rPr>
          <w:rFonts w:ascii="Helvetica Neue" w:hAnsi="Helvetica Neue"/>
        </w:rPr>
      </w:pPr>
    </w:p>
    <w:sectPr w:rsidR="00B351AC" w:rsidRPr="00676A62" w:rsidSect="00B249D1">
      <w:footerReference w:type="even" r:id="rId19"/>
      <w:footerReference w:type="default" r:id="rId20"/>
      <w:pgSz w:w="12240" w:h="15840"/>
      <w:pgMar w:top="675" w:right="1800" w:bottom="106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CC01" w14:textId="77777777" w:rsidR="00EE0C52" w:rsidRDefault="00EE0C52" w:rsidP="00C80B9C">
      <w:r>
        <w:separator/>
      </w:r>
    </w:p>
  </w:endnote>
  <w:endnote w:type="continuationSeparator" w:id="0">
    <w:p w14:paraId="081BC01F" w14:textId="77777777" w:rsidR="00EE0C52" w:rsidRDefault="00EE0C52" w:rsidP="00C8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C9435" w14:textId="77777777" w:rsidR="001F4D41" w:rsidRDefault="001F4D41" w:rsidP="0039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E936" w14:textId="77777777" w:rsidR="001F4D41" w:rsidRDefault="001F4D41" w:rsidP="00C80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52DCD" w14:textId="41386DAB" w:rsidR="001F4D41" w:rsidRPr="00C80B9C" w:rsidRDefault="001F4D41" w:rsidP="00C80B9C">
    <w:pPr>
      <w:pStyle w:val="Footer"/>
      <w:framePr w:wrap="around" w:vAnchor="text" w:hAnchor="page" w:x="10261" w:y="-78"/>
      <w:rPr>
        <w:rStyle w:val="PageNumber"/>
        <w:rFonts w:ascii="Helvetica Neue" w:hAnsi="Helvetica Neue"/>
        <w:sz w:val="20"/>
        <w:szCs w:val="20"/>
      </w:rPr>
    </w:pP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PAGE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C80B9C">
      <w:rPr>
        <w:rStyle w:val="PageNumber"/>
        <w:rFonts w:ascii="Times New Roman" w:hAnsi="Times New Roman" w:cs="Times New Roman"/>
        <w:sz w:val="20"/>
        <w:szCs w:val="20"/>
      </w:rPr>
      <w:t xml:space="preserve"> of 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C80B9C">
      <w:rPr>
        <w:rStyle w:val="PageNumber"/>
        <w:rFonts w:ascii="Times New Roman" w:hAnsi="Times New Roman" w:cs="Times New Roman"/>
        <w:sz w:val="20"/>
        <w:szCs w:val="20"/>
      </w:rPr>
      <w:instrText xml:space="preserve"> NUMPAGES </w:instrTex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>
      <w:rPr>
        <w:rStyle w:val="PageNumber"/>
        <w:rFonts w:ascii="Times New Roman" w:hAnsi="Times New Roman" w:cs="Times New Roman"/>
        <w:noProof/>
        <w:sz w:val="20"/>
        <w:szCs w:val="20"/>
      </w:rPr>
      <w:t>2</w:t>
    </w:r>
    <w:r w:rsidRPr="00C80B9C">
      <w:rPr>
        <w:rStyle w:val="PageNumber"/>
        <w:rFonts w:ascii="Times New Roman" w:hAnsi="Times New Roman" w:cs="Times New Roman"/>
        <w:sz w:val="20"/>
        <w:szCs w:val="20"/>
      </w:rPr>
      <w:fldChar w:fldCharType="end"/>
    </w:r>
  </w:p>
  <w:p w14:paraId="4705A704" w14:textId="77777777" w:rsidR="001F4D41" w:rsidRDefault="001F4D41" w:rsidP="00C80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679E9" w14:textId="77777777" w:rsidR="00EE0C52" w:rsidRDefault="00EE0C52" w:rsidP="00C80B9C">
      <w:r>
        <w:separator/>
      </w:r>
    </w:p>
  </w:footnote>
  <w:footnote w:type="continuationSeparator" w:id="0">
    <w:p w14:paraId="5263CF81" w14:textId="77777777" w:rsidR="00EE0C52" w:rsidRDefault="00EE0C52" w:rsidP="00C80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6997"/>
    <w:multiLevelType w:val="multilevel"/>
    <w:tmpl w:val="34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2300B"/>
    <w:multiLevelType w:val="hybridMultilevel"/>
    <w:tmpl w:val="F52077A2"/>
    <w:lvl w:ilvl="0" w:tplc="F27AE4E0">
      <w:start w:val="1"/>
      <w:numFmt w:val="decimal"/>
      <w:lvlText w:val="J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2" w15:restartNumberingAfterBreak="0">
    <w:nsid w:val="14E725E8"/>
    <w:multiLevelType w:val="hybridMultilevel"/>
    <w:tmpl w:val="F21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6CDF"/>
    <w:multiLevelType w:val="hybridMultilevel"/>
    <w:tmpl w:val="1ABAA254"/>
    <w:lvl w:ilvl="0" w:tplc="513CE080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31A61"/>
    <w:multiLevelType w:val="hybridMultilevel"/>
    <w:tmpl w:val="5096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6E58"/>
    <w:multiLevelType w:val="hybridMultilevel"/>
    <w:tmpl w:val="10BA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86A"/>
    <w:multiLevelType w:val="hybridMultilevel"/>
    <w:tmpl w:val="323A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0FEA"/>
    <w:multiLevelType w:val="hybridMultilevel"/>
    <w:tmpl w:val="5A3C41F2"/>
    <w:lvl w:ilvl="0" w:tplc="D16A7F18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8" w15:restartNumberingAfterBreak="0">
    <w:nsid w:val="35B174DB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04BDA"/>
    <w:multiLevelType w:val="hybridMultilevel"/>
    <w:tmpl w:val="97982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96B87"/>
    <w:multiLevelType w:val="hybridMultilevel"/>
    <w:tmpl w:val="C70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3D71"/>
    <w:multiLevelType w:val="hybridMultilevel"/>
    <w:tmpl w:val="EBBE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14F64"/>
    <w:multiLevelType w:val="hybridMultilevel"/>
    <w:tmpl w:val="EF8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575"/>
    <w:multiLevelType w:val="hybridMultilevel"/>
    <w:tmpl w:val="9938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A1B61"/>
    <w:multiLevelType w:val="hybridMultilevel"/>
    <w:tmpl w:val="2DF2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C"/>
    <w:rsid w:val="000044C4"/>
    <w:rsid w:val="00004E32"/>
    <w:rsid w:val="00011DCE"/>
    <w:rsid w:val="00022675"/>
    <w:rsid w:val="00025F0B"/>
    <w:rsid w:val="000322E3"/>
    <w:rsid w:val="000371FE"/>
    <w:rsid w:val="0004146D"/>
    <w:rsid w:val="00045405"/>
    <w:rsid w:val="00045F31"/>
    <w:rsid w:val="000542DF"/>
    <w:rsid w:val="00056EAC"/>
    <w:rsid w:val="00063BC0"/>
    <w:rsid w:val="00066693"/>
    <w:rsid w:val="00073F9E"/>
    <w:rsid w:val="00075E8F"/>
    <w:rsid w:val="00085E51"/>
    <w:rsid w:val="00090CC1"/>
    <w:rsid w:val="000948BB"/>
    <w:rsid w:val="00097791"/>
    <w:rsid w:val="00097F70"/>
    <w:rsid w:val="000A46F7"/>
    <w:rsid w:val="000A5904"/>
    <w:rsid w:val="000A6072"/>
    <w:rsid w:val="000B3019"/>
    <w:rsid w:val="000C5333"/>
    <w:rsid w:val="000D0399"/>
    <w:rsid w:val="000D0C54"/>
    <w:rsid w:val="000D229D"/>
    <w:rsid w:val="000D7CC7"/>
    <w:rsid w:val="000E3275"/>
    <w:rsid w:val="000E778B"/>
    <w:rsid w:val="000F3EEB"/>
    <w:rsid w:val="00101FD1"/>
    <w:rsid w:val="001103B1"/>
    <w:rsid w:val="0011352A"/>
    <w:rsid w:val="00114D67"/>
    <w:rsid w:val="001217B6"/>
    <w:rsid w:val="00123DE2"/>
    <w:rsid w:val="00124D57"/>
    <w:rsid w:val="001262EE"/>
    <w:rsid w:val="00126B9B"/>
    <w:rsid w:val="0013641D"/>
    <w:rsid w:val="001375C7"/>
    <w:rsid w:val="00142DFE"/>
    <w:rsid w:val="00150F2E"/>
    <w:rsid w:val="001717FF"/>
    <w:rsid w:val="00172828"/>
    <w:rsid w:val="00176423"/>
    <w:rsid w:val="00177367"/>
    <w:rsid w:val="001815CB"/>
    <w:rsid w:val="0018398D"/>
    <w:rsid w:val="00183E1E"/>
    <w:rsid w:val="001939DA"/>
    <w:rsid w:val="001965A6"/>
    <w:rsid w:val="001A575E"/>
    <w:rsid w:val="001A6645"/>
    <w:rsid w:val="001B0FFB"/>
    <w:rsid w:val="001B1BC2"/>
    <w:rsid w:val="001B390C"/>
    <w:rsid w:val="001B5B6D"/>
    <w:rsid w:val="001C25A9"/>
    <w:rsid w:val="001C7522"/>
    <w:rsid w:val="001C7F92"/>
    <w:rsid w:val="001D5837"/>
    <w:rsid w:val="001D6A58"/>
    <w:rsid w:val="001E0EC7"/>
    <w:rsid w:val="001F0BF1"/>
    <w:rsid w:val="001F4D41"/>
    <w:rsid w:val="001F551D"/>
    <w:rsid w:val="001F60B3"/>
    <w:rsid w:val="002035DD"/>
    <w:rsid w:val="00204E57"/>
    <w:rsid w:val="002111AE"/>
    <w:rsid w:val="00212338"/>
    <w:rsid w:val="00216135"/>
    <w:rsid w:val="00221CFB"/>
    <w:rsid w:val="00225109"/>
    <w:rsid w:val="00242FB8"/>
    <w:rsid w:val="00253A6A"/>
    <w:rsid w:val="0026594D"/>
    <w:rsid w:val="002710A4"/>
    <w:rsid w:val="0027770C"/>
    <w:rsid w:val="002777F1"/>
    <w:rsid w:val="0029082F"/>
    <w:rsid w:val="002948DB"/>
    <w:rsid w:val="00297B9A"/>
    <w:rsid w:val="002A2E88"/>
    <w:rsid w:val="002C2C93"/>
    <w:rsid w:val="002C4E1C"/>
    <w:rsid w:val="002C648D"/>
    <w:rsid w:val="002D29D4"/>
    <w:rsid w:val="002D7846"/>
    <w:rsid w:val="002D7CF6"/>
    <w:rsid w:val="002F2DDA"/>
    <w:rsid w:val="002F6250"/>
    <w:rsid w:val="00302D31"/>
    <w:rsid w:val="00307DBC"/>
    <w:rsid w:val="0031252D"/>
    <w:rsid w:val="003149DD"/>
    <w:rsid w:val="00315897"/>
    <w:rsid w:val="00325432"/>
    <w:rsid w:val="00325671"/>
    <w:rsid w:val="00327FE8"/>
    <w:rsid w:val="0033682E"/>
    <w:rsid w:val="00346656"/>
    <w:rsid w:val="00346C94"/>
    <w:rsid w:val="00357539"/>
    <w:rsid w:val="00357E4C"/>
    <w:rsid w:val="00361092"/>
    <w:rsid w:val="00362CA6"/>
    <w:rsid w:val="003641F3"/>
    <w:rsid w:val="003650D1"/>
    <w:rsid w:val="0036694A"/>
    <w:rsid w:val="00377E20"/>
    <w:rsid w:val="0038190F"/>
    <w:rsid w:val="00386349"/>
    <w:rsid w:val="00394DDA"/>
    <w:rsid w:val="003A7848"/>
    <w:rsid w:val="003B264B"/>
    <w:rsid w:val="003B5125"/>
    <w:rsid w:val="003C13DD"/>
    <w:rsid w:val="003C1422"/>
    <w:rsid w:val="003E028A"/>
    <w:rsid w:val="003E6444"/>
    <w:rsid w:val="003F1356"/>
    <w:rsid w:val="003F1C1E"/>
    <w:rsid w:val="003F5395"/>
    <w:rsid w:val="00404194"/>
    <w:rsid w:val="004071E3"/>
    <w:rsid w:val="00427AA7"/>
    <w:rsid w:val="00435EE1"/>
    <w:rsid w:val="00436321"/>
    <w:rsid w:val="004404E7"/>
    <w:rsid w:val="004463BC"/>
    <w:rsid w:val="004530A0"/>
    <w:rsid w:val="00454CF1"/>
    <w:rsid w:val="004738B6"/>
    <w:rsid w:val="00476CB7"/>
    <w:rsid w:val="00493748"/>
    <w:rsid w:val="004A6F49"/>
    <w:rsid w:val="004B5588"/>
    <w:rsid w:val="004B6811"/>
    <w:rsid w:val="004C4380"/>
    <w:rsid w:val="004C5F26"/>
    <w:rsid w:val="004E03E3"/>
    <w:rsid w:val="004E2C18"/>
    <w:rsid w:val="004F7332"/>
    <w:rsid w:val="004F75DC"/>
    <w:rsid w:val="00502109"/>
    <w:rsid w:val="00507E52"/>
    <w:rsid w:val="00513C19"/>
    <w:rsid w:val="00513CB0"/>
    <w:rsid w:val="0051797F"/>
    <w:rsid w:val="00521CD1"/>
    <w:rsid w:val="00526416"/>
    <w:rsid w:val="005332FD"/>
    <w:rsid w:val="00533A87"/>
    <w:rsid w:val="00533B1C"/>
    <w:rsid w:val="005469C7"/>
    <w:rsid w:val="00551E1C"/>
    <w:rsid w:val="00555E3B"/>
    <w:rsid w:val="0056296D"/>
    <w:rsid w:val="00563924"/>
    <w:rsid w:val="005654C3"/>
    <w:rsid w:val="00565F42"/>
    <w:rsid w:val="00575140"/>
    <w:rsid w:val="00582011"/>
    <w:rsid w:val="00587F7E"/>
    <w:rsid w:val="005914AC"/>
    <w:rsid w:val="005926E4"/>
    <w:rsid w:val="005A3FCF"/>
    <w:rsid w:val="005B1D57"/>
    <w:rsid w:val="005B4EDC"/>
    <w:rsid w:val="005B5937"/>
    <w:rsid w:val="005B7148"/>
    <w:rsid w:val="005C0702"/>
    <w:rsid w:val="005C0D61"/>
    <w:rsid w:val="005D2769"/>
    <w:rsid w:val="005E1AFD"/>
    <w:rsid w:val="005E3E98"/>
    <w:rsid w:val="005E6FB8"/>
    <w:rsid w:val="005F62D6"/>
    <w:rsid w:val="0060046A"/>
    <w:rsid w:val="00600DB1"/>
    <w:rsid w:val="00604CB6"/>
    <w:rsid w:val="00605A20"/>
    <w:rsid w:val="00617BD6"/>
    <w:rsid w:val="006257B2"/>
    <w:rsid w:val="00626B73"/>
    <w:rsid w:val="00630829"/>
    <w:rsid w:val="00632E20"/>
    <w:rsid w:val="006340EB"/>
    <w:rsid w:val="00640E3B"/>
    <w:rsid w:val="00642552"/>
    <w:rsid w:val="00651EED"/>
    <w:rsid w:val="00654C38"/>
    <w:rsid w:val="00655EDC"/>
    <w:rsid w:val="006576FD"/>
    <w:rsid w:val="00660DAD"/>
    <w:rsid w:val="00665383"/>
    <w:rsid w:val="0067002E"/>
    <w:rsid w:val="00670135"/>
    <w:rsid w:val="00670A60"/>
    <w:rsid w:val="0067140F"/>
    <w:rsid w:val="0067496E"/>
    <w:rsid w:val="00676A62"/>
    <w:rsid w:val="00676D75"/>
    <w:rsid w:val="00681152"/>
    <w:rsid w:val="00684958"/>
    <w:rsid w:val="00684D6E"/>
    <w:rsid w:val="006871D2"/>
    <w:rsid w:val="00694E42"/>
    <w:rsid w:val="0069645E"/>
    <w:rsid w:val="00697605"/>
    <w:rsid w:val="006A20D3"/>
    <w:rsid w:val="006A6240"/>
    <w:rsid w:val="006A712A"/>
    <w:rsid w:val="006C4FC9"/>
    <w:rsid w:val="006C55D7"/>
    <w:rsid w:val="006D1767"/>
    <w:rsid w:val="006D4C5C"/>
    <w:rsid w:val="006D7D4B"/>
    <w:rsid w:val="006E3ED6"/>
    <w:rsid w:val="006E44DB"/>
    <w:rsid w:val="006F0365"/>
    <w:rsid w:val="006F1974"/>
    <w:rsid w:val="006F22CD"/>
    <w:rsid w:val="006F3A5B"/>
    <w:rsid w:val="006F6AE6"/>
    <w:rsid w:val="00705EDD"/>
    <w:rsid w:val="00706C80"/>
    <w:rsid w:val="00710686"/>
    <w:rsid w:val="00710F3A"/>
    <w:rsid w:val="007126C0"/>
    <w:rsid w:val="00712CD3"/>
    <w:rsid w:val="007136CA"/>
    <w:rsid w:val="0072449B"/>
    <w:rsid w:val="00730562"/>
    <w:rsid w:val="00730673"/>
    <w:rsid w:val="007341B3"/>
    <w:rsid w:val="00734294"/>
    <w:rsid w:val="00745ADB"/>
    <w:rsid w:val="007464E8"/>
    <w:rsid w:val="00752217"/>
    <w:rsid w:val="00752663"/>
    <w:rsid w:val="0075382E"/>
    <w:rsid w:val="00755496"/>
    <w:rsid w:val="00770157"/>
    <w:rsid w:val="007758FC"/>
    <w:rsid w:val="00777F42"/>
    <w:rsid w:val="007860C2"/>
    <w:rsid w:val="00786807"/>
    <w:rsid w:val="00792DD5"/>
    <w:rsid w:val="007977B7"/>
    <w:rsid w:val="007A1AF2"/>
    <w:rsid w:val="007A327B"/>
    <w:rsid w:val="007A41C4"/>
    <w:rsid w:val="007B4996"/>
    <w:rsid w:val="007C06BB"/>
    <w:rsid w:val="007D2EC9"/>
    <w:rsid w:val="007E1898"/>
    <w:rsid w:val="007E3D9E"/>
    <w:rsid w:val="007E43C1"/>
    <w:rsid w:val="007E5FFB"/>
    <w:rsid w:val="007F2523"/>
    <w:rsid w:val="00800894"/>
    <w:rsid w:val="00802505"/>
    <w:rsid w:val="00810158"/>
    <w:rsid w:val="0082309E"/>
    <w:rsid w:val="008277FA"/>
    <w:rsid w:val="00840FBF"/>
    <w:rsid w:val="00844DC1"/>
    <w:rsid w:val="00856F8A"/>
    <w:rsid w:val="008665D2"/>
    <w:rsid w:val="00867E3B"/>
    <w:rsid w:val="00884646"/>
    <w:rsid w:val="00890A96"/>
    <w:rsid w:val="00891A45"/>
    <w:rsid w:val="0089481C"/>
    <w:rsid w:val="00896D8A"/>
    <w:rsid w:val="008A13EC"/>
    <w:rsid w:val="008A25BF"/>
    <w:rsid w:val="008A62FD"/>
    <w:rsid w:val="008C5BC2"/>
    <w:rsid w:val="008D29CF"/>
    <w:rsid w:val="008E2E1A"/>
    <w:rsid w:val="008F072E"/>
    <w:rsid w:val="008F4BFF"/>
    <w:rsid w:val="008F5233"/>
    <w:rsid w:val="008F6302"/>
    <w:rsid w:val="009046C7"/>
    <w:rsid w:val="00906685"/>
    <w:rsid w:val="00907CAB"/>
    <w:rsid w:val="009205CC"/>
    <w:rsid w:val="0092606A"/>
    <w:rsid w:val="00927E35"/>
    <w:rsid w:val="009314BD"/>
    <w:rsid w:val="009344D9"/>
    <w:rsid w:val="00947B46"/>
    <w:rsid w:val="00956342"/>
    <w:rsid w:val="009622C6"/>
    <w:rsid w:val="00965413"/>
    <w:rsid w:val="00967298"/>
    <w:rsid w:val="0096772E"/>
    <w:rsid w:val="00973FC5"/>
    <w:rsid w:val="0098177D"/>
    <w:rsid w:val="009852F9"/>
    <w:rsid w:val="0099015E"/>
    <w:rsid w:val="00990E17"/>
    <w:rsid w:val="00997CCE"/>
    <w:rsid w:val="009A217A"/>
    <w:rsid w:val="009A41CE"/>
    <w:rsid w:val="009A69E9"/>
    <w:rsid w:val="009B55E0"/>
    <w:rsid w:val="009D4292"/>
    <w:rsid w:val="009E2AA6"/>
    <w:rsid w:val="009E5453"/>
    <w:rsid w:val="009F4066"/>
    <w:rsid w:val="009F4E5A"/>
    <w:rsid w:val="009F5CBC"/>
    <w:rsid w:val="009F5F5B"/>
    <w:rsid w:val="00A04E58"/>
    <w:rsid w:val="00A04F5E"/>
    <w:rsid w:val="00A05621"/>
    <w:rsid w:val="00A06956"/>
    <w:rsid w:val="00A10843"/>
    <w:rsid w:val="00A3015D"/>
    <w:rsid w:val="00A405B9"/>
    <w:rsid w:val="00A5113A"/>
    <w:rsid w:val="00A52D79"/>
    <w:rsid w:val="00A55F53"/>
    <w:rsid w:val="00A56408"/>
    <w:rsid w:val="00A57A4E"/>
    <w:rsid w:val="00A61ED1"/>
    <w:rsid w:val="00A64AF8"/>
    <w:rsid w:val="00A66F87"/>
    <w:rsid w:val="00A86C4F"/>
    <w:rsid w:val="00A90AC4"/>
    <w:rsid w:val="00A96405"/>
    <w:rsid w:val="00AA0837"/>
    <w:rsid w:val="00AB5755"/>
    <w:rsid w:val="00AB5A44"/>
    <w:rsid w:val="00AC16BF"/>
    <w:rsid w:val="00AC3F7E"/>
    <w:rsid w:val="00AC4541"/>
    <w:rsid w:val="00AD38F0"/>
    <w:rsid w:val="00AD4CDC"/>
    <w:rsid w:val="00AD5EF8"/>
    <w:rsid w:val="00AF151A"/>
    <w:rsid w:val="00AF1963"/>
    <w:rsid w:val="00B01A58"/>
    <w:rsid w:val="00B21C22"/>
    <w:rsid w:val="00B249D1"/>
    <w:rsid w:val="00B26C1E"/>
    <w:rsid w:val="00B318E7"/>
    <w:rsid w:val="00B339C3"/>
    <w:rsid w:val="00B351AC"/>
    <w:rsid w:val="00B40504"/>
    <w:rsid w:val="00B41BA9"/>
    <w:rsid w:val="00B507F4"/>
    <w:rsid w:val="00B52772"/>
    <w:rsid w:val="00B539C3"/>
    <w:rsid w:val="00B55D84"/>
    <w:rsid w:val="00B60CE2"/>
    <w:rsid w:val="00B67859"/>
    <w:rsid w:val="00B71157"/>
    <w:rsid w:val="00B75988"/>
    <w:rsid w:val="00B97B58"/>
    <w:rsid w:val="00BA37B2"/>
    <w:rsid w:val="00BA60B2"/>
    <w:rsid w:val="00BA695E"/>
    <w:rsid w:val="00BA7071"/>
    <w:rsid w:val="00BB19FC"/>
    <w:rsid w:val="00BC016A"/>
    <w:rsid w:val="00BC746B"/>
    <w:rsid w:val="00BC7AE7"/>
    <w:rsid w:val="00BD48B4"/>
    <w:rsid w:val="00BE049C"/>
    <w:rsid w:val="00BE0D68"/>
    <w:rsid w:val="00BE11EF"/>
    <w:rsid w:val="00BE7D44"/>
    <w:rsid w:val="00BE7DE9"/>
    <w:rsid w:val="00C01BBE"/>
    <w:rsid w:val="00C0346C"/>
    <w:rsid w:val="00C06DEF"/>
    <w:rsid w:val="00C236E9"/>
    <w:rsid w:val="00C24B09"/>
    <w:rsid w:val="00C310A6"/>
    <w:rsid w:val="00C31404"/>
    <w:rsid w:val="00C31C6A"/>
    <w:rsid w:val="00C43436"/>
    <w:rsid w:val="00C51F3C"/>
    <w:rsid w:val="00C55608"/>
    <w:rsid w:val="00C57A55"/>
    <w:rsid w:val="00C643B7"/>
    <w:rsid w:val="00C80B9C"/>
    <w:rsid w:val="00C852D6"/>
    <w:rsid w:val="00C911CF"/>
    <w:rsid w:val="00C96563"/>
    <w:rsid w:val="00CA1564"/>
    <w:rsid w:val="00CA5730"/>
    <w:rsid w:val="00CB367D"/>
    <w:rsid w:val="00CB575B"/>
    <w:rsid w:val="00CB59FB"/>
    <w:rsid w:val="00CB6833"/>
    <w:rsid w:val="00CB7C60"/>
    <w:rsid w:val="00CC5C5A"/>
    <w:rsid w:val="00CC6648"/>
    <w:rsid w:val="00CC7180"/>
    <w:rsid w:val="00CD5AA6"/>
    <w:rsid w:val="00CE094F"/>
    <w:rsid w:val="00CF1819"/>
    <w:rsid w:val="00CF2056"/>
    <w:rsid w:val="00CF7579"/>
    <w:rsid w:val="00D05158"/>
    <w:rsid w:val="00D06B71"/>
    <w:rsid w:val="00D111A7"/>
    <w:rsid w:val="00D15DFC"/>
    <w:rsid w:val="00D16170"/>
    <w:rsid w:val="00D27417"/>
    <w:rsid w:val="00D34ED8"/>
    <w:rsid w:val="00D36C72"/>
    <w:rsid w:val="00D37808"/>
    <w:rsid w:val="00D46CE0"/>
    <w:rsid w:val="00D52A28"/>
    <w:rsid w:val="00D557B4"/>
    <w:rsid w:val="00D61919"/>
    <w:rsid w:val="00D61F5A"/>
    <w:rsid w:val="00D6607C"/>
    <w:rsid w:val="00D67FD5"/>
    <w:rsid w:val="00D74EA0"/>
    <w:rsid w:val="00D80DC2"/>
    <w:rsid w:val="00D80FAF"/>
    <w:rsid w:val="00D8146A"/>
    <w:rsid w:val="00D81C74"/>
    <w:rsid w:val="00D84B69"/>
    <w:rsid w:val="00D92C4E"/>
    <w:rsid w:val="00DB5380"/>
    <w:rsid w:val="00DB58A8"/>
    <w:rsid w:val="00DB6578"/>
    <w:rsid w:val="00DB684B"/>
    <w:rsid w:val="00DB7972"/>
    <w:rsid w:val="00DC1FA5"/>
    <w:rsid w:val="00DD0207"/>
    <w:rsid w:val="00DD3DE7"/>
    <w:rsid w:val="00DD46FF"/>
    <w:rsid w:val="00DE2923"/>
    <w:rsid w:val="00DE6097"/>
    <w:rsid w:val="00DF19B4"/>
    <w:rsid w:val="00DF33FA"/>
    <w:rsid w:val="00DF6770"/>
    <w:rsid w:val="00E02098"/>
    <w:rsid w:val="00E04CD3"/>
    <w:rsid w:val="00E06FC2"/>
    <w:rsid w:val="00E14B56"/>
    <w:rsid w:val="00E20959"/>
    <w:rsid w:val="00E21615"/>
    <w:rsid w:val="00E22C86"/>
    <w:rsid w:val="00E42418"/>
    <w:rsid w:val="00E4688C"/>
    <w:rsid w:val="00E47181"/>
    <w:rsid w:val="00E4783E"/>
    <w:rsid w:val="00E6137C"/>
    <w:rsid w:val="00E6214B"/>
    <w:rsid w:val="00E74CF6"/>
    <w:rsid w:val="00E8155C"/>
    <w:rsid w:val="00E83340"/>
    <w:rsid w:val="00E96D8E"/>
    <w:rsid w:val="00EA0F04"/>
    <w:rsid w:val="00EA19EF"/>
    <w:rsid w:val="00EB0206"/>
    <w:rsid w:val="00EC1089"/>
    <w:rsid w:val="00ED4459"/>
    <w:rsid w:val="00ED6C4C"/>
    <w:rsid w:val="00EE0C52"/>
    <w:rsid w:val="00EF5B7C"/>
    <w:rsid w:val="00EF5BB9"/>
    <w:rsid w:val="00F009CC"/>
    <w:rsid w:val="00F018D6"/>
    <w:rsid w:val="00F0355F"/>
    <w:rsid w:val="00F1157A"/>
    <w:rsid w:val="00F1535A"/>
    <w:rsid w:val="00F168CB"/>
    <w:rsid w:val="00F20433"/>
    <w:rsid w:val="00F218F6"/>
    <w:rsid w:val="00F2456D"/>
    <w:rsid w:val="00F33D84"/>
    <w:rsid w:val="00F348B9"/>
    <w:rsid w:val="00F363AB"/>
    <w:rsid w:val="00F502FB"/>
    <w:rsid w:val="00F6023C"/>
    <w:rsid w:val="00F610F4"/>
    <w:rsid w:val="00F84E77"/>
    <w:rsid w:val="00F93B6C"/>
    <w:rsid w:val="00F94444"/>
    <w:rsid w:val="00F94B6B"/>
    <w:rsid w:val="00FA4657"/>
    <w:rsid w:val="00FB38EA"/>
    <w:rsid w:val="00FB54B5"/>
    <w:rsid w:val="00FC0FBF"/>
    <w:rsid w:val="00FC10E9"/>
    <w:rsid w:val="00FC3045"/>
    <w:rsid w:val="00FD3085"/>
    <w:rsid w:val="00FE6907"/>
    <w:rsid w:val="00FE6D06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FD5E16"/>
  <w14:defaultImageDpi w14:val="300"/>
  <w15:docId w15:val="{B4BD4D88-5325-A643-BE54-1BB3204E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9C"/>
  </w:style>
  <w:style w:type="character" w:styleId="PageNumber">
    <w:name w:val="page number"/>
    <w:basedOn w:val="DefaultParagraphFont"/>
    <w:uiPriority w:val="99"/>
    <w:semiHidden/>
    <w:unhideWhenUsed/>
    <w:rsid w:val="00C80B9C"/>
  </w:style>
  <w:style w:type="paragraph" w:styleId="Header">
    <w:name w:val="header"/>
    <w:basedOn w:val="Normal"/>
    <w:link w:val="HeaderChar"/>
    <w:uiPriority w:val="99"/>
    <w:unhideWhenUsed/>
    <w:rsid w:val="00C80B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9C"/>
  </w:style>
  <w:style w:type="character" w:customStyle="1" w:styleId="tx">
    <w:name w:val="tx"/>
    <w:basedOn w:val="DefaultParagraphFont"/>
    <w:rsid w:val="00394DDA"/>
  </w:style>
  <w:style w:type="paragraph" w:styleId="BalloonText">
    <w:name w:val="Balloon Text"/>
    <w:basedOn w:val="Normal"/>
    <w:link w:val="BalloonTextChar"/>
    <w:uiPriority w:val="99"/>
    <w:semiHidden/>
    <w:unhideWhenUsed/>
    <w:rsid w:val="00121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7B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6C4C"/>
    <w:rPr>
      <w:color w:val="4C6BDD"/>
      <w:u w:val="single"/>
    </w:rPr>
  </w:style>
  <w:style w:type="paragraph" w:styleId="ListParagraph">
    <w:name w:val="List Paragraph"/>
    <w:basedOn w:val="Normal"/>
    <w:uiPriority w:val="34"/>
    <w:qFormat/>
    <w:rsid w:val="009D42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4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2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29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27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scsfacts/perlis.html" TargetMode="External"/><Relationship Id="rId13" Type="http://schemas.openxmlformats.org/officeDocument/2006/relationships/hyperlink" Target="https://hcii.cmu.edu/courses/programming-usable-interfaces" TargetMode="External"/><Relationship Id="rId18" Type="http://schemas.openxmlformats.org/officeDocument/2006/relationships/hyperlink" Target="https://www.hcii.cmu.edu/courses/personalized-online-learn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anceskaxhakaj.com/" TargetMode="External"/><Relationship Id="rId12" Type="http://schemas.openxmlformats.org/officeDocument/2006/relationships/hyperlink" Target="https://hcii.cmu.edu/courses/programming-usable-interfaces" TargetMode="External"/><Relationship Id="rId17" Type="http://schemas.openxmlformats.org/officeDocument/2006/relationships/hyperlink" Target="https://hcii.cmu.edu/courses/research-methods-learning-scien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pier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ii.cmu.edu/courses/programming-usable-interfa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mu.edu/teaching/graduatestudentsupport/futurefacultyprogram.html" TargetMode="External"/><Relationship Id="rId10" Type="http://schemas.openxmlformats.org/officeDocument/2006/relationships/hyperlink" Target="https://hcii.cmu.edu/courses/user-centered-research-and-evaluation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andrew.cmu.edu/user/nbier/15110/index.html" TargetMode="External"/><Relationship Id="rId14" Type="http://schemas.openxmlformats.org/officeDocument/2006/relationships/hyperlink" Target="https://hcii.cmu.edu/courses/programming-usable-interfaces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xhakajf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Macintosh%20HD:Users:xhakajf:Library:Application%20Support:Microsoft:Office:User%20Templates:My%20Templates:Document1.dotx</Template>
  <TotalTime>40</TotalTime>
  <Pages>6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Franceska Xhakaj</dc:creator>
  <cp:keywords/>
  <dc:description/>
  <cp:lastModifiedBy>Franceska Xhakaj</cp:lastModifiedBy>
  <cp:revision>25</cp:revision>
  <cp:lastPrinted>2020-09-29T00:07:00Z</cp:lastPrinted>
  <dcterms:created xsi:type="dcterms:W3CDTF">2020-10-04T04:35:00Z</dcterms:created>
  <dcterms:modified xsi:type="dcterms:W3CDTF">2020-10-15T21:42:00Z</dcterms:modified>
</cp:coreProperties>
</file>