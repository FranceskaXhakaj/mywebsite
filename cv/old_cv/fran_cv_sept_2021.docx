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94B34" w14:textId="77777777" w:rsidR="00B351AC" w:rsidRPr="00676A62" w:rsidRDefault="00B351AC" w:rsidP="00745ADB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676A62" w14:paraId="65B37960" w14:textId="77777777" w:rsidTr="00B52772">
        <w:tc>
          <w:tcPr>
            <w:tcW w:w="8856" w:type="dxa"/>
          </w:tcPr>
          <w:p w14:paraId="0D4A93E1" w14:textId="77777777" w:rsidR="000E778B" w:rsidRPr="00676A62" w:rsidRDefault="000E778B" w:rsidP="00745ADB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676A62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676A6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676A62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676A62" w:rsidRDefault="00E06FC2" w:rsidP="00745AD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676A62" w14:paraId="20A1463D" w14:textId="77777777" w:rsidTr="00B52772">
        <w:tc>
          <w:tcPr>
            <w:tcW w:w="8856" w:type="dxa"/>
          </w:tcPr>
          <w:p w14:paraId="37AC9D19" w14:textId="24635E13" w:rsidR="000E778B" w:rsidRPr="00676A62" w:rsidRDefault="000D0B60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7" w:history="1">
              <w:r w:rsidR="008A13EC" w:rsidRPr="00676A62">
                <w:rPr>
                  <w:rStyle w:val="Hyperlink"/>
                  <w:rFonts w:ascii="Arial" w:hAnsi="Arial" w:cs="Times New Roman"/>
                  <w:sz w:val="17"/>
                  <w:szCs w:val="17"/>
                  <w:u w:val="none"/>
                </w:rPr>
                <w:t>https://www.franceskaxhakaj.com/</w:t>
              </w:r>
            </w:hyperlink>
          </w:p>
          <w:p w14:paraId="31443490" w14:textId="0AF3ADA1" w:rsidR="000E778B" w:rsidRPr="00676A62" w:rsidRDefault="00427AA7" w:rsidP="00E06FC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676A62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676A62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 w:rsidRPr="00676A62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 w:rsidRPr="00676A6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676A62" w:rsidRDefault="009A41CE" w:rsidP="00745ADB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676A62" w:rsidRDefault="0004146D" w:rsidP="00745A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630"/>
        <w:gridCol w:w="360"/>
        <w:gridCol w:w="1029"/>
        <w:gridCol w:w="2538"/>
        <w:gridCol w:w="855"/>
        <w:gridCol w:w="1682"/>
        <w:gridCol w:w="2286"/>
      </w:tblGrid>
      <w:tr w:rsidR="00A86C4F" w:rsidRPr="00676A62" w14:paraId="2ABB3327" w14:textId="77777777" w:rsidTr="00670135">
        <w:tc>
          <w:tcPr>
            <w:tcW w:w="9900" w:type="dxa"/>
            <w:gridSpan w:val="8"/>
          </w:tcPr>
          <w:p w14:paraId="659F5FA9" w14:textId="77777777" w:rsidR="00A86C4F" w:rsidRPr="00676A62" w:rsidRDefault="00A86C4F" w:rsidP="00745AD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676A62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B75988" w:rsidRPr="00676A62" w14:paraId="0A5E69B6" w14:textId="77777777" w:rsidTr="00670135">
        <w:trPr>
          <w:trHeight w:val="296"/>
        </w:trPr>
        <w:tc>
          <w:tcPr>
            <w:tcW w:w="1510" w:type="dxa"/>
            <w:gridSpan w:val="3"/>
          </w:tcPr>
          <w:p w14:paraId="7712DC82" w14:textId="153060B8" w:rsidR="00B75988" w:rsidRPr="00676A62" w:rsidRDefault="00B75988" w:rsidP="00745ADB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  <w:vMerge w:val="restart"/>
          </w:tcPr>
          <w:p w14:paraId="20A680CD" w14:textId="5EE8E72C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Ph.D. Human-Computer Interaction</w:t>
            </w:r>
          </w:p>
          <w:p w14:paraId="4BE85BE8" w14:textId="77777777" w:rsidR="00DD0207" w:rsidRPr="00676A62" w:rsidRDefault="00DD0207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"/>
                <w:szCs w:val="2"/>
              </w:rPr>
            </w:pPr>
          </w:p>
          <w:p w14:paraId="2BA4D627" w14:textId="17FC09AA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School of Computer Science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Pittsburgh, PA</w:t>
            </w:r>
          </w:p>
          <w:p w14:paraId="3B0B6E7D" w14:textId="409A7FEF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22ADB74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FB913F0" w14:textId="021B1566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Dissertation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Creating Tools </w:t>
            </w: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To</w:t>
            </w:r>
            <w:proofErr w:type="gram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Support Teachers, Their Teaching And To Help Them Improve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  <w:t xml:space="preserve">                     Their Practices In The Classroom.</w:t>
            </w:r>
          </w:p>
          <w:p w14:paraId="50CC59FF" w14:textId="14F1DE04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Amy Ogan</w:t>
            </w:r>
          </w:p>
          <w:p w14:paraId="4A4D1654" w14:textId="6410912A" w:rsidR="00B75988" w:rsidRPr="00676A62" w:rsidRDefault="00B75988" w:rsidP="00BE049C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 Committee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John Zimmerman, Geoff Kaufman, Marsha Lovett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B75988" w:rsidRPr="00676A62" w14:paraId="6BB68CAE" w14:textId="77777777" w:rsidTr="00670135">
        <w:trPr>
          <w:trHeight w:val="527"/>
        </w:trPr>
        <w:tc>
          <w:tcPr>
            <w:tcW w:w="1510" w:type="dxa"/>
            <w:gridSpan w:val="3"/>
          </w:tcPr>
          <w:p w14:paraId="5138BBF1" w14:textId="68A0FE14" w:rsidR="00B75988" w:rsidRPr="00676A62" w:rsidRDefault="00B75988" w:rsidP="00B75988">
            <w:pPr>
              <w:ind w:left="-18" w:right="72" w:firstLine="18"/>
              <w:jc w:val="center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(expected </w:t>
            </w:r>
            <w:r w:rsidR="00123DE2">
              <w:rPr>
                <w:rFonts w:ascii="Arial" w:hAnsi="Arial" w:cs="Times New Roman"/>
                <w:sz w:val="18"/>
                <w:szCs w:val="18"/>
              </w:rPr>
              <w:t>June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2021)</w:t>
            </w:r>
          </w:p>
        </w:tc>
        <w:tc>
          <w:tcPr>
            <w:tcW w:w="8390" w:type="dxa"/>
            <w:gridSpan w:val="5"/>
            <w:vMerge/>
          </w:tcPr>
          <w:p w14:paraId="088EDCBA" w14:textId="77777777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38190F" w:rsidRPr="00676A62" w14:paraId="4D1C323D" w14:textId="77777777" w:rsidTr="00670135">
        <w:tc>
          <w:tcPr>
            <w:tcW w:w="1510" w:type="dxa"/>
            <w:gridSpan w:val="3"/>
          </w:tcPr>
          <w:p w14:paraId="6B4F5C9A" w14:textId="3CCA0576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390" w:type="dxa"/>
            <w:gridSpan w:val="5"/>
          </w:tcPr>
          <w:p w14:paraId="24DBC371" w14:textId="53FEF36A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eastAsia="Times New Roman" w:hAnsi="Arial" w:cs="Times New Roman"/>
                <w:b/>
                <w:sz w:val="22"/>
                <w:szCs w:val="22"/>
              </w:rPr>
              <w:t>M.S. Human-Computer Interaction</w:t>
            </w:r>
          </w:p>
          <w:p w14:paraId="02EF913C" w14:textId="77777777" w:rsidR="00F2456D" w:rsidRPr="00676A62" w:rsidRDefault="00F2456D" w:rsidP="00745ADB">
            <w:pPr>
              <w:rPr>
                <w:rFonts w:ascii="Arial" w:eastAsia="Times New Roman" w:hAnsi="Arial" w:cs="Times New Roman"/>
                <w:b/>
                <w:sz w:val="2"/>
                <w:szCs w:val="2"/>
              </w:rPr>
            </w:pPr>
          </w:p>
          <w:p w14:paraId="5386742A" w14:textId="141B330B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School of Computer Science</w:t>
            </w:r>
            <w:r w:rsidR="00B75988"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eastAsia="Times New Roman" w:hAnsi="Arial" w:cs="Times New Roman"/>
                <w:sz w:val="20"/>
                <w:szCs w:val="20"/>
              </w:rPr>
              <w:t>, Pittsburgh, PA</w:t>
            </w:r>
          </w:p>
          <w:p w14:paraId="5EA077AE" w14:textId="63D09239" w:rsidR="0038190F" w:rsidRPr="00676A62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676A62" w14:paraId="5FF4B83B" w14:textId="77777777" w:rsidTr="00670135">
        <w:tc>
          <w:tcPr>
            <w:tcW w:w="1510" w:type="dxa"/>
            <w:gridSpan w:val="3"/>
          </w:tcPr>
          <w:p w14:paraId="29BEF32C" w14:textId="61538FF7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0FBF5E2D" w14:textId="3BA36B1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PIER </w:t>
            </w:r>
            <w:r w:rsidR="00114D67"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Fellowship </w:t>
            </w: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Associate</w:t>
            </w:r>
          </w:p>
          <w:p w14:paraId="5522CDF0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D83AF9C" w14:textId="0A11ADA9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 w:rsidRPr="00676A6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676A62" w14:paraId="3B98756F" w14:textId="77777777" w:rsidTr="00670135">
        <w:tc>
          <w:tcPr>
            <w:tcW w:w="1510" w:type="dxa"/>
            <w:gridSpan w:val="3"/>
          </w:tcPr>
          <w:p w14:paraId="7EEAEF2D" w14:textId="77777777" w:rsidR="0038190F" w:rsidRPr="00676A62" w:rsidRDefault="0038190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390" w:type="dxa"/>
            <w:gridSpan w:val="5"/>
          </w:tcPr>
          <w:p w14:paraId="6F8EFBC7" w14:textId="163AD9FF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B.S. Computer Science</w:t>
            </w:r>
          </w:p>
          <w:p w14:paraId="16FA49BB" w14:textId="5BE23954" w:rsidR="00DD0207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Easton, PA</w:t>
            </w:r>
          </w:p>
          <w:p w14:paraId="77894146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D1F7CBF" w14:textId="2C016FA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14EA5002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Chun Wai Liew</w:t>
            </w:r>
          </w:p>
          <w:p w14:paraId="7FA36CF8" w14:textId="3C8BB1F9" w:rsidR="0038190F" w:rsidRPr="00C31404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6F0365" w:rsidRPr="00676A62" w14:paraId="09670CC8" w14:textId="77777777" w:rsidTr="00670135">
        <w:tc>
          <w:tcPr>
            <w:tcW w:w="9900" w:type="dxa"/>
            <w:gridSpan w:val="8"/>
          </w:tcPr>
          <w:p w14:paraId="3A2B6749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2E262BB2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6F0365" w:rsidRPr="00676A62" w14:paraId="3C402A4E" w14:textId="77777777" w:rsidTr="00670135">
        <w:tc>
          <w:tcPr>
            <w:tcW w:w="1510" w:type="dxa"/>
            <w:gridSpan w:val="3"/>
          </w:tcPr>
          <w:p w14:paraId="51620236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5AD6FE4" w14:textId="50691D22" w:rsidR="001F4D41" w:rsidRPr="00676A62" w:rsidRDefault="000D0B60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hyperlink r:id="rId8" w:history="1">
              <w:r w:rsidR="006F0365" w:rsidRPr="00676A62">
                <w:rPr>
                  <w:rStyle w:val="Hyperlink"/>
                  <w:rFonts w:ascii="Arial" w:hAnsi="Arial" w:cs="Times New Roman"/>
                  <w:sz w:val="20"/>
                  <w:szCs w:val="20"/>
                  <w:u w:val="none"/>
                </w:rPr>
                <w:t>Alan J. Perlis Graduate Student Teaching Award</w:t>
              </w:r>
            </w:hyperlink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6F0365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F715C35" w14:textId="77777777" w:rsidR="006F0365" w:rsidRPr="00676A62" w:rsidRDefault="006F0365" w:rsidP="001F4D41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This award honors graduate students who have displayed the highest degree of excellence in and dedication to teaching in the School of Computer Science at Carnegie Mellon University.</w:t>
            </w:r>
          </w:p>
          <w:p w14:paraId="4AEB343F" w14:textId="77777777" w:rsidR="006F0365" w:rsidRPr="00676A62" w:rsidRDefault="006F0365" w:rsidP="001F4D41">
            <w:pPr>
              <w:rPr>
                <w:rFonts w:ascii="Arial" w:hAnsi="Arial" w:cs="Times New Roman"/>
                <w:sz w:val="12"/>
                <w:szCs w:val="12"/>
              </w:rPr>
            </w:pPr>
          </w:p>
        </w:tc>
      </w:tr>
      <w:tr w:rsidR="006F0365" w:rsidRPr="00676A62" w14:paraId="40B5A7C7" w14:textId="77777777" w:rsidTr="00670135">
        <w:tc>
          <w:tcPr>
            <w:tcW w:w="1510" w:type="dxa"/>
            <w:gridSpan w:val="3"/>
          </w:tcPr>
          <w:p w14:paraId="04A3CE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B44275E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Graduate Student Assembly Departmental Appreciation 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20A6F946" w14:textId="77777777" w:rsidR="006F0365" w:rsidRPr="00676A62" w:rsidRDefault="006F0365" w:rsidP="001F4D41">
            <w:pPr>
              <w:rPr>
                <w:rFonts w:ascii="Arial" w:hAnsi="Arial" w:cs="Times New Roman"/>
                <w:sz w:val="10"/>
                <w:szCs w:val="10"/>
              </w:rPr>
            </w:pPr>
          </w:p>
        </w:tc>
      </w:tr>
      <w:tr w:rsidR="006F0365" w:rsidRPr="00676A62" w14:paraId="21162155" w14:textId="77777777" w:rsidTr="00670135">
        <w:tc>
          <w:tcPr>
            <w:tcW w:w="1510" w:type="dxa"/>
            <w:gridSpan w:val="3"/>
          </w:tcPr>
          <w:p w14:paraId="13F263B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8390" w:type="dxa"/>
            <w:gridSpan w:val="5"/>
          </w:tcPr>
          <w:p w14:paraId="54E86F4C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Summa Cum Laude, Honors in Computer Science,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4028E33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0AFE4C48" w14:textId="77777777" w:rsidTr="00670135">
        <w:tc>
          <w:tcPr>
            <w:tcW w:w="1510" w:type="dxa"/>
            <w:gridSpan w:val="3"/>
          </w:tcPr>
          <w:p w14:paraId="69097572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2AEB7FC4" w14:textId="6BE809DE" w:rsidR="006F0365" w:rsidRPr="00676A62" w:rsidRDefault="00884646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UPE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E14B56" w:rsidRPr="00676A62">
              <w:rPr>
                <w:rFonts w:ascii="Arial" w:hAnsi="Arial" w:cs="Times New Roman"/>
                <w:sz w:val="20"/>
                <w:szCs w:val="20"/>
              </w:rPr>
              <w:t>Special Recognition</w:t>
            </w:r>
            <w:r w:rsidR="00DD0207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Upsilon Pi Epsilon International Honor</w:t>
            </w:r>
            <w:r w:rsidR="00E14B56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Society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for the Computing and Information Disciplines </w:t>
            </w:r>
          </w:p>
          <w:p w14:paraId="27914484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4B922E91" w14:textId="77777777" w:rsidTr="00670135">
        <w:tc>
          <w:tcPr>
            <w:tcW w:w="1510" w:type="dxa"/>
            <w:gridSpan w:val="3"/>
          </w:tcPr>
          <w:p w14:paraId="58C10ED7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4724F16A" w14:textId="4F76A4CC" w:rsidR="00DD0207" w:rsidRPr="00676A62" w:rsidRDefault="006F0365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James P. Schwar Prize,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5BA9BA1" w14:textId="4931D65B" w:rsidR="00DD0207" w:rsidRPr="00676A62" w:rsidRDefault="00DD0207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Awarded annually to a deserving computer science student</w:t>
            </w:r>
            <w:r w:rsidR="00884646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7A0B6D0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3B7AEFCB" w14:textId="77777777" w:rsidTr="00670135">
        <w:tc>
          <w:tcPr>
            <w:tcW w:w="1510" w:type="dxa"/>
            <w:gridSpan w:val="3"/>
          </w:tcPr>
          <w:p w14:paraId="4211504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</w:tc>
        <w:tc>
          <w:tcPr>
            <w:tcW w:w="8390" w:type="dxa"/>
            <w:gridSpan w:val="5"/>
          </w:tcPr>
          <w:p w14:paraId="2D41D1AB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Walter Oechsle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1155C18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1513E930" w14:textId="77777777" w:rsidTr="00670135">
        <w:tc>
          <w:tcPr>
            <w:tcW w:w="1510" w:type="dxa"/>
            <w:gridSpan w:val="3"/>
          </w:tcPr>
          <w:p w14:paraId="764E07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2012, 2013</w:t>
            </w:r>
          </w:p>
        </w:tc>
        <w:tc>
          <w:tcPr>
            <w:tcW w:w="8390" w:type="dxa"/>
            <w:gridSpan w:val="5"/>
          </w:tcPr>
          <w:p w14:paraId="2A910101" w14:textId="77777777" w:rsidR="006F0365" w:rsidRPr="00676A62" w:rsidRDefault="006F0365" w:rsidP="001F4D41">
            <w:pPr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Grace Hopper Celebration of Women in Computing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Grace Hopper Conference</w:t>
            </w:r>
          </w:p>
          <w:p w14:paraId="17E05B1B" w14:textId="77777777" w:rsidR="006F0365" w:rsidRPr="00C31404" w:rsidRDefault="006F0365" w:rsidP="001F4D41">
            <w:pPr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A86C4F" w:rsidRPr="00676A62" w14:paraId="7CF0378C" w14:textId="77777777" w:rsidTr="00670135">
        <w:tc>
          <w:tcPr>
            <w:tcW w:w="9900" w:type="dxa"/>
            <w:gridSpan w:val="8"/>
          </w:tcPr>
          <w:p w14:paraId="268FF9F6" w14:textId="54797E96" w:rsidR="00A86C4F" w:rsidRPr="00676A62" w:rsidRDefault="00045F31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TEACHING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8E2E1A" w:rsidRPr="00676A62">
              <w:rPr>
                <w:rFonts w:ascii="Arial" w:hAnsi="Arial"/>
                <w:b/>
                <w:sz w:val="26"/>
                <w:szCs w:val="26"/>
              </w:rPr>
              <w:t xml:space="preserve">&amp; MENTORING 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>EXPERIENCE</w:t>
            </w:r>
          </w:p>
          <w:p w14:paraId="72D55379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551E1C" w:rsidRPr="00676A62" w14:paraId="3DAA0815" w14:textId="77777777" w:rsidTr="00670135">
        <w:tc>
          <w:tcPr>
            <w:tcW w:w="520" w:type="dxa"/>
          </w:tcPr>
          <w:p w14:paraId="3F8D77FF" w14:textId="77777777" w:rsidR="00551E1C" w:rsidRPr="00676A62" w:rsidRDefault="00551E1C" w:rsidP="00045F31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A0A0F9C" w14:textId="3B9976FB" w:rsidR="00551E1C" w:rsidRPr="00676A62" w:rsidRDefault="00551E1C" w:rsidP="0060046A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TEACHING</w:t>
            </w:r>
            <w:r w:rsidR="007E5FFB" w:rsidRPr="00676A62">
              <w:rPr>
                <w:rFonts w:ascii="Arial" w:hAnsi="Arial" w:cs="Arial"/>
                <w:b/>
              </w:rPr>
              <w:t xml:space="preserve"> EXPERIENCE</w:t>
            </w:r>
          </w:p>
          <w:p w14:paraId="301C02F4" w14:textId="5ECFEED3" w:rsidR="00551E1C" w:rsidRPr="00676A62" w:rsidRDefault="00551E1C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45CBE012" w14:textId="77777777" w:rsidTr="00670135">
        <w:tc>
          <w:tcPr>
            <w:tcW w:w="1510" w:type="dxa"/>
            <w:gridSpan w:val="3"/>
          </w:tcPr>
          <w:p w14:paraId="141DC74C" w14:textId="6464C142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  <w:r w:rsidR="00551E1C" w:rsidRPr="00676A62">
              <w:rPr>
                <w:rFonts w:ascii="Arial" w:hAnsi="Arial" w:cs="Times New Roman"/>
                <w:sz w:val="20"/>
                <w:szCs w:val="20"/>
              </w:rPr>
              <w:br/>
            </w:r>
          </w:p>
        </w:tc>
        <w:tc>
          <w:tcPr>
            <w:tcW w:w="8390" w:type="dxa"/>
            <w:gridSpan w:val="5"/>
          </w:tcPr>
          <w:p w14:paraId="4D8961EE" w14:textId="03403E8B" w:rsidR="00114D67" w:rsidRPr="00676A62" w:rsidRDefault="00045F31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Principles of Computing (15-110),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19A51B0" w14:textId="6B586319" w:rsidR="00045F31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8DEA042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483CD11C" w14:textId="1EF3D794" w:rsidR="00045F31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nstructor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with Norman Bier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of the intro course 15-110, a course in fundamental computing principles. </w:t>
            </w:r>
            <w:r w:rsidR="00123DE2">
              <w:rPr>
                <w:rFonts w:ascii="Arial" w:hAnsi="Arial" w:cs="Times New Roman"/>
                <w:sz w:val="18"/>
                <w:szCs w:val="18"/>
              </w:rPr>
              <w:t>T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his course was conducted fully online</w:t>
            </w:r>
            <w:r w:rsidR="00123DE2">
              <w:rPr>
                <w:rFonts w:ascii="Arial" w:hAnsi="Arial" w:cs="Times New Roman"/>
                <w:sz w:val="18"/>
                <w:szCs w:val="18"/>
              </w:rPr>
              <w:t xml:space="preserve"> d</w:t>
            </w:r>
            <w:r w:rsidR="00123DE2" w:rsidRPr="00676A62">
              <w:rPr>
                <w:rFonts w:ascii="Arial" w:hAnsi="Arial" w:cs="Times New Roman"/>
                <w:sz w:val="18"/>
                <w:szCs w:val="18"/>
              </w:rPr>
              <w:t>ue to the 2020 pandemic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6DB53C41" w14:textId="6FE9B20D" w:rsidR="0060046A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Lead daily lectures over Zoom (</w:t>
            </w:r>
            <w:r w:rsidR="00004E32">
              <w:rPr>
                <w:rFonts w:ascii="Arial" w:hAnsi="Arial" w:cs="Times New Roman"/>
                <w:sz w:val="18"/>
                <w:szCs w:val="18"/>
              </w:rPr>
              <w:t>71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</w:t>
            </w:r>
            <w:r w:rsidR="00CC5C5A" w:rsidRPr="00676A62">
              <w:rPr>
                <w:rFonts w:ascii="Arial" w:hAnsi="Arial" w:cs="Times New Roman"/>
                <w:sz w:val="18"/>
                <w:szCs w:val="18"/>
              </w:rPr>
              <w:t xml:space="preserve">online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active learning</w:t>
            </w:r>
            <w:r w:rsidR="00A05621" w:rsidRPr="00676A62">
              <w:rPr>
                <w:rFonts w:ascii="Arial" w:hAnsi="Arial" w:cs="Times New Roman"/>
                <w:sz w:val="18"/>
                <w:szCs w:val="18"/>
              </w:rPr>
              <w:t xml:space="preserve"> activities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8419AB0" w14:textId="77777777" w:rsidR="00617BD6" w:rsidRDefault="000B3019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Worked on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course and curriculum redesign to adapt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the class 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>to online learning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3DCFA3F6" w14:textId="637FDAB2" w:rsidR="0060046A" w:rsidRPr="00676A62" w:rsidRDefault="00617BD6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Evaluation: 4.</w:t>
            </w:r>
            <w:r w:rsidR="001D6A58">
              <w:rPr>
                <w:rFonts w:ascii="Arial" w:hAnsi="Arial" w:cs="Times New Roman"/>
                <w:sz w:val="18"/>
                <w:szCs w:val="18"/>
              </w:rPr>
              <w:t>56</w:t>
            </w:r>
            <w:r>
              <w:rPr>
                <w:rFonts w:ascii="Arial" w:hAnsi="Arial" w:cs="Times New Roman"/>
                <w:sz w:val="18"/>
                <w:szCs w:val="18"/>
              </w:rPr>
              <w:t>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55735D37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1432EE75" w14:textId="77777777" w:rsidTr="00670135">
        <w:tc>
          <w:tcPr>
            <w:tcW w:w="1510" w:type="dxa"/>
            <w:gridSpan w:val="3"/>
          </w:tcPr>
          <w:p w14:paraId="41BA2488" w14:textId="77777777" w:rsidR="00B249D1" w:rsidRDefault="00B249D1" w:rsidP="00045F31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  <w:p w14:paraId="2FD0F8DA" w14:textId="6C097428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497F6BBB" w14:textId="77777777" w:rsidR="00B249D1" w:rsidRDefault="00B249D1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  <w:p w14:paraId="39221950" w14:textId="1D1854F1" w:rsidR="005926E4" w:rsidRPr="00676A62" w:rsidRDefault="00045F31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4C115E53" w14:textId="4FB6D1D4" w:rsidR="00114D67" w:rsidRPr="00676A62" w:rsidRDefault="00114D67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39C814A" w14:textId="77777777" w:rsidR="00A3015D" w:rsidRPr="00676A62" w:rsidRDefault="00A3015D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02F08E5" w14:textId="072EA525" w:rsidR="00045F31" w:rsidRPr="00676A62" w:rsidRDefault="0060046A" w:rsidP="005926E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(with Charlie Garrod and Michael Hilton)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of 15-890, a course targeted toward students who are interested in improving their ability to teach computer science and who are interested in the science of teaching and learning.</w:t>
            </w:r>
          </w:p>
          <w:p w14:paraId="4F34C9AB" w14:textId="145DEDF0" w:rsidR="005926E4" w:rsidRDefault="00124D57" w:rsidP="0067013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Supported curriculum </w:t>
            </w:r>
            <w:r w:rsidR="0089481C">
              <w:rPr>
                <w:rFonts w:ascii="Arial" w:hAnsi="Arial" w:cs="Times New Roman"/>
                <w:sz w:val="18"/>
                <w:szCs w:val="18"/>
              </w:rPr>
              <w:t>re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design by deciding topics and concepts for the course. 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Lead </w:t>
            </w:r>
            <w:r w:rsidR="008A25BF">
              <w:rPr>
                <w:rFonts w:ascii="Arial" w:hAnsi="Arial" w:cs="Times New Roman"/>
                <w:sz w:val="18"/>
                <w:szCs w:val="18"/>
              </w:rPr>
              <w:t xml:space="preserve">class 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discussions </w:t>
            </w:r>
            <w:r w:rsidR="004404E7">
              <w:rPr>
                <w:rFonts w:ascii="Arial" w:hAnsi="Arial" w:cs="Times New Roman"/>
                <w:sz w:val="18"/>
                <w:szCs w:val="18"/>
              </w:rPr>
              <w:t xml:space="preserve">(7 students) </w:t>
            </w:r>
            <w:r w:rsidR="0036694A" w:rsidRPr="00670135">
              <w:rPr>
                <w:rFonts w:ascii="Arial" w:hAnsi="Arial" w:cs="Times New Roman"/>
                <w:sz w:val="18"/>
                <w:szCs w:val="18"/>
              </w:rPr>
              <w:t>on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 various pedagogy and CS Education research</w:t>
            </w:r>
            <w:r w:rsidR="008A25BF">
              <w:rPr>
                <w:rFonts w:ascii="Arial" w:hAnsi="Arial" w:cs="Times New Roman"/>
                <w:sz w:val="18"/>
                <w:szCs w:val="18"/>
              </w:rPr>
              <w:t xml:space="preserve"> topics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18A54A06" w14:textId="142D19B4" w:rsidR="001D6A58" w:rsidRPr="00670135" w:rsidRDefault="001D6A58" w:rsidP="0067013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Evaluation: 4.4/5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</w:p>
          <w:p w14:paraId="7EE78DAC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2485DEFC" w14:textId="77777777" w:rsidTr="00670135">
        <w:tc>
          <w:tcPr>
            <w:tcW w:w="1510" w:type="dxa"/>
            <w:gridSpan w:val="3"/>
          </w:tcPr>
          <w:p w14:paraId="0222B490" w14:textId="364997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07751E59" w14:textId="7173714C" w:rsidR="00045F31" w:rsidRPr="00676A62" w:rsidRDefault="000D0B60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9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Principles of Computing (15-110)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09003E67" w14:textId="1618D478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519BB8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AF7692" w14:textId="74CE602D" w:rsidR="0036694A" w:rsidRPr="00676A62" w:rsidRDefault="0060046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(with Norman Bier)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of the course 15-110, a course in fundamental computing principles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.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0DCB4659" w14:textId="7A890268" w:rsidR="000B3019" w:rsidRPr="00676A62" w:rsidRDefault="0036694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Lead daily lectures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004E32">
              <w:rPr>
                <w:rFonts w:ascii="Arial" w:hAnsi="Arial" w:cs="Times New Roman"/>
                <w:sz w:val="18"/>
                <w:szCs w:val="18"/>
              </w:rPr>
              <w:t>49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active learning activities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3319F80D" w14:textId="135A19BB" w:rsidR="00045F31" w:rsidRDefault="004404E7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Designed exam questions</w:t>
            </w:r>
            <w:r>
              <w:rPr>
                <w:rFonts w:ascii="Arial" w:hAnsi="Arial" w:cs="Times New Roman"/>
                <w:sz w:val="18"/>
                <w:szCs w:val="18"/>
              </w:rPr>
              <w:t>,</w:t>
            </w:r>
            <w:proofErr w:type="gramEnd"/>
            <w:r w:rsidR="0036694A" w:rsidRPr="00676A62">
              <w:rPr>
                <w:rFonts w:ascii="Arial" w:hAnsi="Arial" w:cs="Times New Roman"/>
                <w:sz w:val="18"/>
                <w:szCs w:val="18"/>
              </w:rPr>
              <w:t xml:space="preserve"> held office hours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, mentored students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046A7713" w14:textId="24E37FFF" w:rsidR="001D6A58" w:rsidRPr="00676A62" w:rsidRDefault="001D6A58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 4.5/5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</w:p>
          <w:p w14:paraId="0875A69F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58152FDD" w14:textId="77777777" w:rsidTr="00670135">
        <w:tc>
          <w:tcPr>
            <w:tcW w:w="1510" w:type="dxa"/>
            <w:gridSpan w:val="3"/>
          </w:tcPr>
          <w:p w14:paraId="1E0DE4E1" w14:textId="4051454D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8390" w:type="dxa"/>
            <w:gridSpan w:val="5"/>
          </w:tcPr>
          <w:p w14:paraId="064DDBA6" w14:textId="0E62F680" w:rsidR="00045F31" w:rsidRPr="00676A62" w:rsidRDefault="000D0B60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0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User-Centered Research and Evaluation (UCRE)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05974F6A" w14:textId="45BFD962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C035D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AA50386" w14:textId="3FD2125C" w:rsidR="0060046A" w:rsidRPr="00676A62" w:rsidRDefault="0060046A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Supported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course and curriculum redesign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,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decided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topics/concepts for the course,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created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learning goals for projects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structured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projects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 over the semester. </w:t>
            </w:r>
          </w:p>
          <w:p w14:paraId="1C65DC85" w14:textId="77777777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Created assignments, projects and questions for the final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exam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62B3E8C" w14:textId="33E3AC69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Designed grading rubrics for assignments/exam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 and graded individual and group work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3F0295F" w14:textId="752E5394" w:rsidR="00045F31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, supervised individual and group work, held office hours.</w:t>
            </w:r>
          </w:p>
          <w:p w14:paraId="0310C46C" w14:textId="3AA4C111" w:rsidR="001D6A58" w:rsidRPr="00676A62" w:rsidRDefault="001D6A58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Evaluation: 4.92/5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</w:p>
          <w:p w14:paraId="1612535F" w14:textId="0976613D" w:rsidR="007E5FFB" w:rsidRPr="00676A62" w:rsidRDefault="007E5FFB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34832CC2" w14:textId="77777777" w:rsidTr="00670135">
        <w:tc>
          <w:tcPr>
            <w:tcW w:w="1510" w:type="dxa"/>
            <w:gridSpan w:val="3"/>
          </w:tcPr>
          <w:p w14:paraId="2B70B638" w14:textId="08DC6C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3EAD2EC5" w14:textId="57397092" w:rsidR="0036694A" w:rsidRPr="00676A62" w:rsidRDefault="000D0B60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hyperlink r:id="rId11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51A07BE3" w14:textId="37D7D186" w:rsidR="00114D67" w:rsidRPr="00676A62" w:rsidRDefault="00114D67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D8DD48C" w14:textId="77777777" w:rsidR="00A3015D" w:rsidRPr="00676A62" w:rsidRDefault="00A3015D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3F9E913" w14:textId="59F247E8" w:rsidR="005926E4" w:rsidRPr="00676A62" w:rsidRDefault="00045F31" w:rsidP="00E21615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~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).</w:t>
            </w:r>
          </w:p>
          <w:p w14:paraId="6A79EA6E" w14:textId="1F6E51AA" w:rsidR="00045F31" w:rsidRPr="00676A62" w:rsidRDefault="005926E4" w:rsidP="0036694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esigned labs and homework assignments, created quiz and exam questions, 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 xml:space="preserve">designed grading rubrics,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graded student work, held office hours.</w:t>
            </w:r>
          </w:p>
          <w:p w14:paraId="1E0B59DD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51E1C" w:rsidRPr="00676A62" w14:paraId="2C9F6C04" w14:textId="77777777" w:rsidTr="00670135">
        <w:tc>
          <w:tcPr>
            <w:tcW w:w="1510" w:type="dxa"/>
            <w:gridSpan w:val="3"/>
          </w:tcPr>
          <w:p w14:paraId="3F072C63" w14:textId="41C0F213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6C75B4E3" w14:textId="719FAB47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Algorithms and Data Structures (CS150),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2013 </w:t>
            </w:r>
            <w:r w:rsidR="00114D67" w:rsidRPr="00676A62">
              <w:rPr>
                <w:rFonts w:ascii="Arial" w:hAnsi="Arial" w:cs="Times New Roman"/>
                <w:i/>
                <w:sz w:val="20"/>
                <w:szCs w:val="20"/>
              </w:rPr>
              <w:t>–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 2014</w:t>
            </w:r>
          </w:p>
          <w:p w14:paraId="1B2858BA" w14:textId="751FFB03" w:rsidR="00E21615" w:rsidRPr="00676A62" w:rsidRDefault="00114D67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Computer Science, Lafayette College</w:t>
            </w:r>
          </w:p>
          <w:p w14:paraId="66EDA18A" w14:textId="77777777" w:rsidR="00A3015D" w:rsidRPr="00676A62" w:rsidRDefault="00A3015D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7AA95C13" w14:textId="59B54BC3" w:rsidR="00551E1C" w:rsidRPr="00676A62" w:rsidRDefault="00551E1C" w:rsidP="00E216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</w:p>
          <w:p w14:paraId="113EADD5" w14:textId="77777777" w:rsidR="00551E1C" w:rsidRPr="00F1157A" w:rsidRDefault="00551E1C" w:rsidP="00551E1C">
            <w:pPr>
              <w:widowControl w:val="0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F2456D" w:rsidRPr="00676A62" w14:paraId="706DA322" w14:textId="77777777" w:rsidTr="00F1157A">
        <w:tc>
          <w:tcPr>
            <w:tcW w:w="520" w:type="dxa"/>
          </w:tcPr>
          <w:p w14:paraId="18DB4D84" w14:textId="77777777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5412" w:type="dxa"/>
            <w:gridSpan w:val="5"/>
          </w:tcPr>
          <w:p w14:paraId="67EC3A1D" w14:textId="4F70119E" w:rsidR="00551E1C" w:rsidRPr="00676A62" w:rsidRDefault="00307DBC" w:rsidP="009F5CBC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 xml:space="preserve">TEACHING </w:t>
            </w:r>
            <w:r w:rsidR="00551E1C" w:rsidRPr="00676A62">
              <w:rPr>
                <w:rFonts w:ascii="Arial" w:hAnsi="Arial" w:cs="Arial"/>
                <w:b/>
              </w:rPr>
              <w:t>GUEST LECTURES</w:t>
            </w:r>
          </w:p>
          <w:p w14:paraId="70977142" w14:textId="2213AD4D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  <w:tc>
          <w:tcPr>
            <w:tcW w:w="3968" w:type="dxa"/>
            <w:gridSpan w:val="2"/>
          </w:tcPr>
          <w:p w14:paraId="153013A0" w14:textId="32B1F882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F1819" w:rsidRPr="00676A62" w14:paraId="0C996CFE" w14:textId="77777777" w:rsidTr="00670135">
        <w:tc>
          <w:tcPr>
            <w:tcW w:w="1150" w:type="dxa"/>
            <w:gridSpan w:val="2"/>
          </w:tcPr>
          <w:p w14:paraId="235395A1" w14:textId="4EECFE3C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531D937" w14:textId="1960C506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Grad research seminar on Second Language Acquisition,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0733CDD" w14:textId="68494D2D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Modern Languages, Carnegie Mellon University</w:t>
            </w:r>
          </w:p>
          <w:p w14:paraId="557215B9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46713DC" w14:textId="50CB3D24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my work on ClassInSight and using data to help support teacher</w:t>
            </w:r>
            <w:r w:rsidR="00EB0206">
              <w:rPr>
                <w:rFonts w:ascii="Arial" w:hAnsi="Arial" w:cs="Times New Roman"/>
                <w:sz w:val="18"/>
                <w:szCs w:val="18"/>
              </w:rPr>
              <w:t>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in their teaching.</w:t>
            </w:r>
          </w:p>
          <w:p w14:paraId="589FFC28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3E9238B1" w14:textId="77777777" w:rsidTr="00670135">
        <w:tc>
          <w:tcPr>
            <w:tcW w:w="1150" w:type="dxa"/>
            <w:gridSpan w:val="2"/>
          </w:tcPr>
          <w:p w14:paraId="40E10FE4" w14:textId="0EE79198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5171A295" w14:textId="7191F3C6" w:rsidR="00CF1819" w:rsidRPr="00676A62" w:rsidRDefault="000D0B60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2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0DBF1700" w14:textId="14B846E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7C85E170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52B70C7" w14:textId="0E4ABE1E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Lecture on how to prototype with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technology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1EF546EC" w14:textId="77777777" w:rsidTr="00670135">
        <w:tc>
          <w:tcPr>
            <w:tcW w:w="1150" w:type="dxa"/>
            <w:gridSpan w:val="2"/>
          </w:tcPr>
          <w:p w14:paraId="2C085749" w14:textId="57BC914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64992557" w14:textId="44C39233" w:rsidR="00CF1819" w:rsidRPr="00676A62" w:rsidRDefault="000D0B60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3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781DF3E8" w14:textId="372682B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5B729301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3A7363" w14:textId="57C37886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user-centered design methods and examples of their use in my research.</w:t>
            </w:r>
          </w:p>
          <w:p w14:paraId="5709685B" w14:textId="77777777" w:rsidR="00CF1819" w:rsidRPr="00F1157A" w:rsidRDefault="00CF1819" w:rsidP="00CF1819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CF1819" w:rsidRPr="00676A62" w14:paraId="726AC6BC" w14:textId="77777777" w:rsidTr="00670135">
        <w:tc>
          <w:tcPr>
            <w:tcW w:w="520" w:type="dxa"/>
          </w:tcPr>
          <w:p w14:paraId="31581A97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9380" w:type="dxa"/>
            <w:gridSpan w:val="7"/>
          </w:tcPr>
          <w:p w14:paraId="298BC6E3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ind w:left="-24"/>
              <w:rPr>
                <w:rFonts w:ascii="Arial" w:hAnsi="Arial" w:cs="Times New Roman"/>
                <w:b/>
              </w:rPr>
            </w:pPr>
            <w:r w:rsidRPr="00676A62">
              <w:rPr>
                <w:rFonts w:ascii="Arial" w:hAnsi="Arial" w:cs="Times New Roman"/>
                <w:b/>
              </w:rPr>
              <w:t>STUDENT MENTORING AND ADVISING</w:t>
            </w:r>
          </w:p>
          <w:p w14:paraId="08A66484" w14:textId="755719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6356B410" w14:textId="77777777" w:rsidTr="00670135">
        <w:tc>
          <w:tcPr>
            <w:tcW w:w="1150" w:type="dxa"/>
            <w:gridSpan w:val="2"/>
          </w:tcPr>
          <w:p w14:paraId="0783CF55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6665F67" w14:textId="0AB5E8F7" w:rsidR="00CF1819" w:rsidRPr="00676A62" w:rsidRDefault="001F4D41" w:rsidP="00CF1819">
            <w:pPr>
              <w:widowControl w:val="0"/>
              <w:autoSpaceDE w:val="0"/>
              <w:autoSpaceDN w:val="0"/>
              <w:adjustRightInd w:val="0"/>
              <w:ind w:left="-9"/>
              <w:rPr>
                <w:rFonts w:ascii="Arial" w:hAnsi="Arial" w:cs="Times New Roman"/>
                <w:bCs/>
                <w:i/>
                <w:iCs/>
                <w:sz w:val="18"/>
                <w:szCs w:val="18"/>
              </w:rPr>
            </w:pP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Throughout my Ph.D.</w:t>
            </w:r>
            <w:r w:rsidR="00884646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I have had the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honor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5B7148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working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with outstanding students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undergraduates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and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masters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from CMU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and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other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schools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.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Their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majors were interdisciplinary</w:t>
            </w:r>
            <w:r w:rsidR="005B7148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including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CS, HCI, design, business, statistics, etc. The majority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the students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were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from underrepresented groups in STEM.</w:t>
            </w:r>
          </w:p>
          <w:p w14:paraId="66B5B11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i/>
                <w:iCs/>
                <w:sz w:val="14"/>
                <w:szCs w:val="14"/>
                <w:highlight w:val="yellow"/>
              </w:rPr>
            </w:pPr>
          </w:p>
        </w:tc>
      </w:tr>
      <w:tr w:rsidR="00CF1819" w:rsidRPr="00676A62" w14:paraId="423E41EE" w14:textId="77777777" w:rsidTr="00670135">
        <w:tc>
          <w:tcPr>
            <w:tcW w:w="1150" w:type="dxa"/>
            <w:gridSpan w:val="2"/>
          </w:tcPr>
          <w:p w14:paraId="2004B9A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CD7D2F4" w14:textId="10A1E0A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2020</w:t>
            </w:r>
          </w:p>
          <w:p w14:paraId="6EC4A531" w14:textId="646C4D6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Mentoring one undergraduate student in their Independent Study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three undergraduate students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and one master student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as Research Assistants on the ClassInSight project.</w:t>
            </w:r>
            <w:r w:rsidRPr="00676A62">
              <w:t xml:space="preserve"> </w:t>
            </w:r>
          </w:p>
          <w:p w14:paraId="70532EFB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594F8783" w14:textId="77777777" w:rsidTr="00670135">
        <w:tc>
          <w:tcPr>
            <w:tcW w:w="1150" w:type="dxa"/>
            <w:gridSpan w:val="2"/>
          </w:tcPr>
          <w:p w14:paraId="7783D355" w14:textId="60A73EA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75D55B9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2AE50E7" w14:textId="62712D7B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two undergraduate students in their REU projects (ClassInSight and ProI for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>P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rofessionals).</w:t>
            </w:r>
            <w:r w:rsidRPr="00676A62">
              <w:t xml:space="preserve"> </w:t>
            </w:r>
          </w:p>
          <w:p w14:paraId="174F53D3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934007C" w14:textId="77777777" w:rsidTr="00670135">
        <w:tc>
          <w:tcPr>
            <w:tcW w:w="1150" w:type="dxa"/>
            <w:gridSpan w:val="2"/>
          </w:tcPr>
          <w:p w14:paraId="5B166FCA" w14:textId="0B1BDE19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080678B" w14:textId="77777777" w:rsid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  <w:p w14:paraId="24629EB0" w14:textId="3CF3D00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Spring </w:t>
            </w:r>
            <w:r w:rsidR="00755496" w:rsidRPr="00676A62">
              <w:rPr>
                <w:rFonts w:ascii="Arial" w:hAnsi="Arial" w:cs="Times New Roman"/>
                <w:i/>
                <w:sz w:val="20"/>
                <w:szCs w:val="20"/>
              </w:rPr>
              <w:t>2020</w:t>
            </w:r>
          </w:p>
          <w:p w14:paraId="766E87A6" w14:textId="0CE145E8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 xml:space="preserve">a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student in their Independent Study and six undergraduate 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and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students as Research Assistants on the ClassInSight project.</w:t>
            </w:r>
            <w:r w:rsidRPr="00676A62">
              <w:t xml:space="preserve"> </w:t>
            </w:r>
          </w:p>
          <w:p w14:paraId="06CB882E" w14:textId="77777777" w:rsidR="00CF1819" w:rsidRPr="00676A62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676A62" w14:paraId="0862033D" w14:textId="77777777" w:rsidTr="00670135">
        <w:tc>
          <w:tcPr>
            <w:tcW w:w="1150" w:type="dxa"/>
            <w:gridSpan w:val="2"/>
          </w:tcPr>
          <w:p w14:paraId="00B5CA21" w14:textId="5FD673F3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0956D09D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628DBA53" w14:textId="7BB563CF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sixteen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>undergraduate and master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Research Assistants on the ClassInSight project.</w:t>
            </w:r>
          </w:p>
          <w:p w14:paraId="5917FD6C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EEABCB2" w14:textId="77777777" w:rsidTr="00670135">
        <w:tc>
          <w:tcPr>
            <w:tcW w:w="1150" w:type="dxa"/>
            <w:gridSpan w:val="2"/>
          </w:tcPr>
          <w:p w14:paraId="312D0F9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3114909" w14:textId="1083B0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192B9186" w14:textId="53009699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five students as they conducted research and software development on ClassInSight.</w:t>
            </w:r>
          </w:p>
          <w:p w14:paraId="28BBFD22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3B272B1B" w14:textId="77777777" w:rsidTr="00670135">
        <w:tc>
          <w:tcPr>
            <w:tcW w:w="1150" w:type="dxa"/>
            <w:gridSpan w:val="2"/>
          </w:tcPr>
          <w:p w14:paraId="2DB048D0" w14:textId="412B0D4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231F13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00FEEC5A" w14:textId="68EEE901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two undergraduate students each semester in their Independent Study projects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 on ClassInSight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EE61101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7A964D2A" w14:textId="77777777" w:rsidTr="00670135">
        <w:tc>
          <w:tcPr>
            <w:tcW w:w="1150" w:type="dxa"/>
            <w:gridSpan w:val="2"/>
          </w:tcPr>
          <w:p w14:paraId="664B68B4" w14:textId="2BA9ABD2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750" w:type="dxa"/>
            <w:gridSpan w:val="6"/>
          </w:tcPr>
          <w:p w14:paraId="479B0F1E" w14:textId="271E6AF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</w:p>
          <w:p w14:paraId="229FCFF0" w14:textId="364C65F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five students </w:t>
            </w:r>
            <w:r w:rsidR="00F610F4">
              <w:rPr>
                <w:rFonts w:ascii="Arial" w:hAnsi="Arial" w:cs="Times New Roman"/>
                <w:sz w:val="18"/>
                <w:szCs w:val="18"/>
              </w:rPr>
              <w:t>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research and software development </w:t>
            </w:r>
            <w:r w:rsidR="00F610F4">
              <w:rPr>
                <w:rFonts w:ascii="Arial" w:hAnsi="Arial" w:cs="Times New Roman"/>
                <w:sz w:val="18"/>
                <w:szCs w:val="18"/>
              </w:rPr>
              <w:t>of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an Intelligent Tutoring System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75FCB41A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CF1819" w:rsidRPr="00676A62" w14:paraId="156893D2" w14:textId="77777777" w:rsidTr="00670135">
        <w:tc>
          <w:tcPr>
            <w:tcW w:w="1150" w:type="dxa"/>
            <w:gridSpan w:val="2"/>
          </w:tcPr>
          <w:p w14:paraId="620ED9C3" w14:textId="27316C42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4EBDDC6F" w14:textId="77777777" w:rsidR="00CF1819" w:rsidRPr="00676A62" w:rsidRDefault="000D0B60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4" w:history="1">
              <w:proofErr w:type="spellStart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LearnLab</w:t>
              </w:r>
              <w:proofErr w:type="spellEnd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 xml:space="preserve"> Summer School at CMU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64BE80D0" w14:textId="23D1A95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Supervised small group projects in developing Intelligent Tutoring Systems for various domains.</w:t>
            </w:r>
          </w:p>
          <w:p w14:paraId="6EC4F7F0" w14:textId="77777777" w:rsidR="00CF1819" w:rsidRPr="00676A62" w:rsidRDefault="00CF1819" w:rsidP="00CF1819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F1819" w:rsidRPr="00676A62" w14:paraId="4DD3E881" w14:textId="77777777" w:rsidTr="00670135">
        <w:tc>
          <w:tcPr>
            <w:tcW w:w="520" w:type="dxa"/>
          </w:tcPr>
          <w:p w14:paraId="4B2EBE64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144658CA" w14:textId="6647A42A" w:rsidR="00CF1819" w:rsidRPr="00676A62" w:rsidRDefault="00CF1819" w:rsidP="00CF1819">
            <w:pPr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DEVELOPMENT</w:t>
            </w:r>
          </w:p>
          <w:p w14:paraId="606640E1" w14:textId="68E42AAF" w:rsidR="00CF1819" w:rsidRPr="00676A62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B7C60" w:rsidRPr="00676A62" w14:paraId="2C566371" w14:textId="77777777" w:rsidTr="00670135">
        <w:tc>
          <w:tcPr>
            <w:tcW w:w="1510" w:type="dxa"/>
            <w:gridSpan w:val="3"/>
          </w:tcPr>
          <w:p w14:paraId="6474F09E" w14:textId="7AFC90B5" w:rsidR="00CB7C60" w:rsidRPr="00676A62" w:rsidRDefault="007C06BB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2018 -</w:t>
            </w:r>
            <w:r w:rsidR="0092606A" w:rsidRPr="00676A62">
              <w:rPr>
                <w:rFonts w:ascii="Arial" w:hAnsi="Arial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/>
                <w:sz w:val="18"/>
                <w:szCs w:val="18"/>
              </w:rPr>
              <w:t>present</w:t>
            </w:r>
          </w:p>
        </w:tc>
        <w:tc>
          <w:tcPr>
            <w:tcW w:w="8390" w:type="dxa"/>
            <w:gridSpan w:val="5"/>
          </w:tcPr>
          <w:p w14:paraId="37EB35CD" w14:textId="64CB41EB" w:rsidR="00CB7C60" w:rsidRPr="00676A62" w:rsidRDefault="000D0B60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hyperlink r:id="rId15" w:history="1">
              <w:r w:rsidR="00CB7C60" w:rsidRPr="00B71157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Future Faculty Program</w:t>
              </w:r>
            </w:hyperlink>
            <w:r w:rsidR="00CB7C60"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Eberly Center Teaching Excellence &amp; Education Innovation</w:t>
            </w:r>
            <w:r w:rsidR="005E3E98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, CMU</w:t>
            </w:r>
          </w:p>
          <w:p w14:paraId="42FC64E2" w14:textId="2D7AB1FF" w:rsidR="00CB7C60" w:rsidRPr="00676A62" w:rsidRDefault="007C06BB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Attended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professional development workshops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seminars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which covered a wide range of topics on teaching and learning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Received feedback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twice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on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my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teaching through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classroom observations and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microteaching workshops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Completed a statement of teaching philosophy project.</w:t>
            </w:r>
          </w:p>
          <w:p w14:paraId="753FD189" w14:textId="1EA53559" w:rsidR="00CB7C60" w:rsidRPr="00676A62" w:rsidRDefault="00CB7C60" w:rsidP="00CF1819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B7C60" w:rsidRPr="00676A62" w14:paraId="44C73C28" w14:textId="77777777" w:rsidTr="00670135">
        <w:tc>
          <w:tcPr>
            <w:tcW w:w="1510" w:type="dxa"/>
            <w:gridSpan w:val="3"/>
          </w:tcPr>
          <w:p w14:paraId="3E544E03" w14:textId="76BB1641" w:rsidR="00CB7C60" w:rsidRPr="00676A62" w:rsidRDefault="005E3E98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6B0895F7" w14:textId="08338857" w:rsidR="00CB7C60" w:rsidRPr="00676A62" w:rsidRDefault="000D0B60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  <w:hyperlink r:id="rId16" w:history="1">
              <w:r w:rsidR="005E3E98" w:rsidRPr="00676A62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Program for Interdisciplinary Education Research (PIER)</w:t>
              </w:r>
            </w:hyperlink>
            <w:r w:rsidR="005E3E98"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353957D7" w14:textId="7FB6F384" w:rsidR="00CB7C60" w:rsidRPr="00676A62" w:rsidRDefault="005E3E98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Attended research seminars from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educational researchers.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>Networked and 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eceived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mentoring from educational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>experts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 Took a range of courses on education</w:t>
            </w:r>
            <w:r w:rsidR="005B7148">
              <w:rPr>
                <w:rFonts w:ascii="Arial" w:hAnsi="Arial" w:cs="Times New Roman"/>
                <w:sz w:val="18"/>
                <w:szCs w:val="18"/>
              </w:rPr>
              <w:t>,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including </w:t>
            </w:r>
            <w:hyperlink r:id="rId17" w:history="1"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Research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M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ethods for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the L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earning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cience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(05-748)</w:t>
              </w:r>
            </w:hyperlink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Educational Goals, Instruction and Assessment (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85-738)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Scientific Research in Education (85-736)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hyperlink r:id="rId18" w:history="1"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Personalized Online Learning (05-832)</w:t>
              </w:r>
            </w:hyperlink>
            <w:r w:rsidR="00907CAB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43418CE6" w14:textId="3E8FFF13" w:rsidR="00CB7C60" w:rsidRPr="007464E8" w:rsidRDefault="00CB7C60" w:rsidP="00CF1819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</w:tr>
      <w:tr w:rsidR="00CB7C60" w:rsidRPr="00676A62" w14:paraId="17D9238C" w14:textId="77777777" w:rsidTr="00670135">
        <w:tc>
          <w:tcPr>
            <w:tcW w:w="1510" w:type="dxa"/>
            <w:gridSpan w:val="3"/>
          </w:tcPr>
          <w:p w14:paraId="056EA415" w14:textId="62781E08" w:rsidR="00CB7C60" w:rsidRPr="00676A62" w:rsidRDefault="00CB7C60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Fall 2018</w:t>
            </w:r>
          </w:p>
        </w:tc>
        <w:tc>
          <w:tcPr>
            <w:tcW w:w="8390" w:type="dxa"/>
            <w:gridSpan w:val="5"/>
          </w:tcPr>
          <w:p w14:paraId="6C808E63" w14:textId="0F182B09" w:rsidR="00CB7C60" w:rsidRPr="00676A62" w:rsidRDefault="007C06BB" w:rsidP="007C06B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>Computer Science Pedagogy (15-539/15-890)</w:t>
            </w:r>
            <w:r w:rsidR="005E3E98" w:rsidRPr="00676A62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4678055F" w14:textId="6841EC24" w:rsidR="007C06BB" w:rsidRPr="00676A62" w:rsidRDefault="007C06BB" w:rsidP="007C06BB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>Took this course which was aimed at helping students improve their ability to teach computer science.</w:t>
            </w:r>
          </w:p>
          <w:p w14:paraId="0099658B" w14:textId="76B1352F" w:rsidR="00CB7C60" w:rsidRPr="00676A62" w:rsidRDefault="00CB7C60" w:rsidP="00CF1819">
            <w:pPr>
              <w:rPr>
                <w:rFonts w:ascii="Arial" w:hAnsi="Arial" w:cs="Arial"/>
                <w:b/>
                <w:sz w:val="44"/>
                <w:szCs w:val="44"/>
              </w:rPr>
            </w:pPr>
          </w:p>
        </w:tc>
      </w:tr>
      <w:tr w:rsidR="00CF1819" w:rsidRPr="00676A62" w14:paraId="3CD12FD5" w14:textId="77777777" w:rsidTr="00670135">
        <w:tc>
          <w:tcPr>
            <w:tcW w:w="9900" w:type="dxa"/>
            <w:gridSpan w:val="8"/>
          </w:tcPr>
          <w:p w14:paraId="2BD4C3B4" w14:textId="589E4E6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RESEARCH EXPERIENCE</w:t>
            </w:r>
          </w:p>
          <w:p w14:paraId="770CB037" w14:textId="77777777" w:rsidR="00CF1819" w:rsidRPr="00676A62" w:rsidRDefault="00CF1819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1819" w:rsidRPr="00676A62" w14:paraId="238D0E85" w14:textId="77777777" w:rsidTr="00670135">
        <w:tc>
          <w:tcPr>
            <w:tcW w:w="1510" w:type="dxa"/>
            <w:gridSpan w:val="3"/>
          </w:tcPr>
          <w:p w14:paraId="1498A9AB" w14:textId="041F13DC" w:rsidR="00CF1819" w:rsidRPr="00676A62" w:rsidRDefault="00CF1819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28057A63" w14:textId="62DBCE6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 xml:space="preserve">ClassInSight: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075D7B09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with Dr. Amy Ogan, Dr. Chris Harrison, Dr. Yuvraj Agarwal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7FB4AFB2" w14:textId="77777777" w:rsidTr="00670135">
        <w:tc>
          <w:tcPr>
            <w:tcW w:w="1510" w:type="dxa"/>
            <w:gridSpan w:val="3"/>
          </w:tcPr>
          <w:p w14:paraId="6ACF74F8" w14:textId="6C37AC54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8390" w:type="dxa"/>
            <w:gridSpan w:val="5"/>
          </w:tcPr>
          <w:p w14:paraId="56BEA000" w14:textId="4B25CDE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Improving Introductory Computer Programming Instruction by Supporting Conceptual Learning with an Intelligent Tutoring System</w:t>
            </w:r>
          </w:p>
          <w:p w14:paraId="69447EC6" w14:textId="42D6439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33C74BD3" w14:textId="4EECB0B9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608C13BB" w14:textId="77777777" w:rsidTr="00670135">
        <w:tc>
          <w:tcPr>
            <w:tcW w:w="1510" w:type="dxa"/>
            <w:gridSpan w:val="3"/>
          </w:tcPr>
          <w:p w14:paraId="3FD6A0E3" w14:textId="5A8D6A8C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8390" w:type="dxa"/>
            <w:gridSpan w:val="5"/>
          </w:tcPr>
          <w:p w14:paraId="1BC2F747" w14:textId="23DC2CAF" w:rsidR="00CF1819" w:rsidRPr="00676A62" w:rsidRDefault="00CF1819" w:rsidP="00CF181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Helping Teachers Help Students: Teacher's Use of </w:t>
            </w:r>
            <w:r w:rsidR="004C5F26"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Intelligent Tutoring Systems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 Analytics to Improve Learning</w:t>
            </w:r>
          </w:p>
          <w:p w14:paraId="28E0B0D5" w14:textId="30EC94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Dr. Bruce M. McLaren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40F70BCA" w14:textId="269B24D4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73284137" w14:textId="77777777" w:rsidTr="00670135">
        <w:tc>
          <w:tcPr>
            <w:tcW w:w="1510" w:type="dxa"/>
            <w:gridSpan w:val="3"/>
          </w:tcPr>
          <w:p w14:paraId="3A6F1A34" w14:textId="639E95E8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8390" w:type="dxa"/>
            <w:gridSpan w:val="5"/>
          </w:tcPr>
          <w:p w14:paraId="759D94DE" w14:textId="7BB1C10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Errors into the Lynnette Cognitive Tutor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, an Intelligent Tutoring System for Linear Equation Solving</w:t>
            </w:r>
          </w:p>
          <w:p w14:paraId="18B659AE" w14:textId="7F1B5A4F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2DE2DC40" w14:textId="0E817D73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456C657E" w14:textId="77777777" w:rsidTr="00670135">
        <w:tc>
          <w:tcPr>
            <w:tcW w:w="1510" w:type="dxa"/>
            <w:gridSpan w:val="3"/>
          </w:tcPr>
          <w:p w14:paraId="797F27B5" w14:textId="11F0FE5B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8390" w:type="dxa"/>
            <w:gridSpan w:val="5"/>
          </w:tcPr>
          <w:p w14:paraId="74EF29A3" w14:textId="2D452EC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Intelligent Tutoring Systems in MOOCs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 xml:space="preserve"> (Massive Open Online Courses)</w:t>
            </w:r>
          </w:p>
          <w:p w14:paraId="5110D9D4" w14:textId="57648A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5955A373" w14:textId="71AE9180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3CC216D2" w14:textId="77777777" w:rsidTr="00670135">
        <w:tc>
          <w:tcPr>
            <w:tcW w:w="1510" w:type="dxa"/>
            <w:gridSpan w:val="3"/>
          </w:tcPr>
          <w:p w14:paraId="15D8BE9C" w14:textId="57C752F6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8390" w:type="dxa"/>
            <w:gridSpan w:val="5"/>
          </w:tcPr>
          <w:p w14:paraId="4BD0169E" w14:textId="2AC3F9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Creating 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utors to support geology field projects</w:t>
            </w:r>
          </w:p>
          <w:p w14:paraId="187F961D" w14:textId="33565FE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72262764" w14:textId="28387224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64829F69" w14:textId="77777777" w:rsidTr="00670135">
        <w:tc>
          <w:tcPr>
            <w:tcW w:w="1510" w:type="dxa"/>
            <w:gridSpan w:val="3"/>
          </w:tcPr>
          <w:p w14:paraId="6CCB7AD6" w14:textId="1B3CD073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8390" w:type="dxa"/>
            <w:gridSpan w:val="5"/>
          </w:tcPr>
          <w:p w14:paraId="72C5352F" w14:textId="5D24BF8A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471C58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 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6932FF8C" w14:textId="02EC135F" w:rsidR="00F1157A" w:rsidRP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13F65C62" w14:textId="77777777" w:rsidTr="00670135">
        <w:tc>
          <w:tcPr>
            <w:tcW w:w="1510" w:type="dxa"/>
            <w:gridSpan w:val="3"/>
          </w:tcPr>
          <w:p w14:paraId="198CDB09" w14:textId="2F0FBA3D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11E1391D" w14:textId="77777777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381B3DF7" w14:textId="0858CF67" w:rsidR="00CF1819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Barbara G. Ryder,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PROLANGS@VT, Virginia Tech</w:t>
            </w:r>
          </w:p>
          <w:p w14:paraId="6DDEB5EE" w14:textId="0093908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676A62" w14:paraId="38C0EED6" w14:textId="77777777" w:rsidTr="00670135">
        <w:tc>
          <w:tcPr>
            <w:tcW w:w="1510" w:type="dxa"/>
            <w:gridSpan w:val="3"/>
          </w:tcPr>
          <w:p w14:paraId="3C8A74BB" w14:textId="77777777" w:rsidR="00B249D1" w:rsidRDefault="00B249D1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  <w:p w14:paraId="56F95EC1" w14:textId="77777777" w:rsidR="00B249D1" w:rsidRDefault="00B249D1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  <w:p w14:paraId="04685E4E" w14:textId="26AD072F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2524CF3E" w14:textId="77777777" w:rsidR="00B249D1" w:rsidRDefault="00B249D1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8"/>
                <w:szCs w:val="18"/>
              </w:rPr>
            </w:pPr>
          </w:p>
          <w:p w14:paraId="013D7339" w14:textId="77777777" w:rsidR="00B249D1" w:rsidRDefault="00B249D1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8"/>
                <w:szCs w:val="18"/>
              </w:rPr>
            </w:pPr>
          </w:p>
          <w:p w14:paraId="1871159B" w14:textId="102F4A2E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59BCE2D3" w14:textId="5727186F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</w:t>
            </w:r>
          </w:p>
          <w:p w14:paraId="32F6950D" w14:textId="4A905658" w:rsidR="001F0BF1" w:rsidRPr="000322E3" w:rsidRDefault="001F0BF1" w:rsidP="00FA465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4"/>
                <w:szCs w:val="44"/>
              </w:rPr>
            </w:pPr>
          </w:p>
        </w:tc>
      </w:tr>
      <w:tr w:rsidR="00CF1819" w:rsidRPr="00676A62" w14:paraId="3CB39F2B" w14:textId="77777777" w:rsidTr="00670135">
        <w:tc>
          <w:tcPr>
            <w:tcW w:w="9900" w:type="dxa"/>
            <w:gridSpan w:val="8"/>
          </w:tcPr>
          <w:p w14:paraId="249E6521" w14:textId="77777777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CONFERENCE PUBLICATIONS</w:t>
            </w:r>
          </w:p>
          <w:p w14:paraId="18B040D3" w14:textId="2B02C723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562E7CA8" w14:textId="77777777" w:rsidTr="00670135">
        <w:tc>
          <w:tcPr>
            <w:tcW w:w="9900" w:type="dxa"/>
            <w:gridSpan w:val="8"/>
          </w:tcPr>
          <w:p w14:paraId="3B83FA61" w14:textId="279CAEDA" w:rsidR="0067496E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Ogan, A. (2021). ClassInSight for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upporting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T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eacher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G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oal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etting and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B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ehavior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hange in the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lassroom.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AAECAAE" w14:textId="768E215B" w:rsidR="00A56408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Ogan, A., Zimmerman, J. (2021). Reframing PI as ProI: Exploring Opportunities and Barriers for Professional Informatics.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8E05306" w14:textId="521FA490" w:rsidR="0067496E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Shah, D., Pareddy, S., </w:t>
            </w:r>
            <w:proofErr w:type="gramStart"/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Xhakaj,  F.</w:t>
            </w:r>
            <w:proofErr w:type="gram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Ogan, A., Agarwal, Y., Harrison, Ch. (2021) Classroom Digital Twins with Instrumentation-Free 6DOF Gaze Tracking.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41A6A3C" w14:textId="2C1CE124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Kim, D., </w:t>
            </w: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>., Varga, V., Xie A., Zhang, S., Townsend, J. E., Harrison, Ch., Ogan, A., &amp; Agarwal, Y. (2019). EduSense: Practical Classroom Sensing at Scale. 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Proc.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ACM Interact. Mob. Wearable Ubiquitous Technol</w:t>
            </w:r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BBC6B19" w14:textId="4B7D07E2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&amp; </w:t>
            </w:r>
            <w:proofErr w:type="spellStart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V. (2018). Towards Improving Introductory Computer Programming with an ITS for Conceptual Learning. In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AIED 2018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,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 pp. 535-538. 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709A2623" w14:textId="1C90A715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Bodily, R., Kay, J.,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V., Davis, D.,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Jivet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I., 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Xhakaj, F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&amp;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Verbert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K. (2018) Open learner models and learning analytics dashboards: A systematic review.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In 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Proceedings of the International Conference on Learning Analytics and Knowledge</w:t>
            </w:r>
            <w:r w:rsidR="002D7CF6"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LAK 2018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pp. 41-50.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br/>
            </w:r>
          </w:p>
          <w:p w14:paraId="73002B70" w14:textId="0125C35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Teacher Dashboard for an Intelligent Tutoring System on Teacher Knowledge, Lesson Planning, Lessons and Student Learning.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315-329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8D4842D" w14:textId="633C5C13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dashboard for an intelligent tutoring system on teacher knowledge, lesson plans and class sessions.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582-585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275FDB16" w14:textId="51527C96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softHyphen/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(2016). How teachers use data to help students learn: Contextual Inquiry for the design of a dashboard.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Learning,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 xml:space="preserve"> EC-TEL 2016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>,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340-354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BC41C47" w14:textId="3EC6702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Holstein, K, &amp; McLaren, B. M. (2016). Developing a teacher dashboard for use with </w:t>
            </w:r>
            <w:r w:rsidR="001F0BF1" w:rsidRPr="00676A62">
              <w:rPr>
                <w:rFonts w:ascii="Arial" w:hAnsi="Arial" w:cs="Times New Roman"/>
                <w:sz w:val="18"/>
                <w:szCs w:val="18"/>
              </w:rPr>
              <w:t>ITSs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</w:t>
            </w:r>
            <w:r w:rsidR="00710F3A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-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TEL 2016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7E126F16" w14:textId="4DB54936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Holstein, K., 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Xhakaj, F.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, V., &amp; McLaren, B. M. (2016).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bdr w:val="none" w:sz="0" w:space="0" w:color="auto" w:frame="1"/>
              </w:rPr>
              <w:t> Luna: A dashboard for teachers using intelligent tutoring systems. 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</w:t>
            </w:r>
            <w:r w:rsidR="00710F3A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-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TEL 2016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i/>
                <w:sz w:val="18"/>
                <w:szCs w:val="18"/>
              </w:rPr>
              <w:br/>
            </w:r>
          </w:p>
          <w:p w14:paraId="33B0F73E" w14:textId="6B44D18C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V., Sewall, J., Popescu, O.,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Chand, D., Baker, R. S., &amp; </w:t>
            </w: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Gasevic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D. (2015). The beginning of a beautiful friendship? Intelligent tutoring systems and MOOCs.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pp. 525–528. 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72E7808A" w14:textId="5B98F6EB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Liew, C. W., &amp;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Teaching a complex process: Insertion in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698–701.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54658865" w14:textId="01EF2043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&amp; Liew, C. W. (2015). A new approach to teaching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Conference on Innovation and Technology in Computer Science Education, </w:t>
            </w:r>
            <w:proofErr w:type="spellStart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ITiCSE</w:t>
            </w:r>
            <w:proofErr w:type="spellEnd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</w:t>
            </w:r>
            <w:r w:rsidR="00710F3A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20</w:t>
            </w:r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15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, pp. 278–283.</w:t>
            </w:r>
          </w:p>
        </w:tc>
      </w:tr>
      <w:tr w:rsidR="00CF1819" w:rsidRPr="00676A62" w14:paraId="782E84FB" w14:textId="77777777" w:rsidTr="00670135">
        <w:tc>
          <w:tcPr>
            <w:tcW w:w="9900" w:type="dxa"/>
            <w:gridSpan w:val="8"/>
          </w:tcPr>
          <w:p w14:paraId="5EA84366" w14:textId="77777777" w:rsidR="00CF1819" w:rsidRPr="00F1157A" w:rsidRDefault="00CF1819" w:rsidP="00CF1819">
            <w:pPr>
              <w:rPr>
                <w:rFonts w:ascii="Arial" w:hAnsi="Arial"/>
                <w:sz w:val="30"/>
                <w:szCs w:val="30"/>
              </w:rPr>
            </w:pPr>
          </w:p>
        </w:tc>
      </w:tr>
      <w:tr w:rsidR="00CF1819" w:rsidRPr="00676A62" w14:paraId="1A33A2D4" w14:textId="77777777" w:rsidTr="00670135">
        <w:tc>
          <w:tcPr>
            <w:tcW w:w="9900" w:type="dxa"/>
            <w:gridSpan w:val="8"/>
          </w:tcPr>
          <w:p w14:paraId="53A9221E" w14:textId="7777777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CF1819" w:rsidRPr="00676A62" w:rsidRDefault="00CF1819" w:rsidP="00CF1819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CF1819" w:rsidRPr="00676A62" w14:paraId="30A0C535" w14:textId="77777777" w:rsidTr="00670135">
        <w:tc>
          <w:tcPr>
            <w:tcW w:w="9900" w:type="dxa"/>
            <w:gridSpan w:val="8"/>
          </w:tcPr>
          <w:p w14:paraId="22444892" w14:textId="5AB6E580" w:rsidR="00CF1819" w:rsidRPr="00676A62" w:rsidRDefault="00CF1819" w:rsidP="00770157">
            <w:pPr>
              <w:pStyle w:val="ListParagraph"/>
              <w:numPr>
                <w:ilvl w:val="0"/>
                <w:numId w:val="14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Wei, Sh.,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&amp; Ryder, B.G. (2015) Empirical Study of the Dynamic Behavior of JavaScript Objects.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Journal of Software: Practice and Experience,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</w:rPr>
              <w:t>46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, 7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867–889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.</w:t>
            </w:r>
          </w:p>
        </w:tc>
      </w:tr>
      <w:tr w:rsidR="00CF1819" w:rsidRPr="00676A62" w14:paraId="21D858B7" w14:textId="77777777" w:rsidTr="00670135">
        <w:tc>
          <w:tcPr>
            <w:tcW w:w="9900" w:type="dxa"/>
            <w:gridSpan w:val="8"/>
          </w:tcPr>
          <w:p w14:paraId="7D8992F9" w14:textId="77777777" w:rsidR="00CF1819" w:rsidRPr="00670135" w:rsidRDefault="00CF1819" w:rsidP="00CF1819">
            <w:pPr>
              <w:rPr>
                <w:rFonts w:ascii="Arial" w:hAnsi="Arial"/>
                <w:sz w:val="26"/>
                <w:szCs w:val="26"/>
              </w:rPr>
            </w:pPr>
          </w:p>
        </w:tc>
      </w:tr>
      <w:tr w:rsidR="00CF1819" w:rsidRPr="00676A62" w14:paraId="33B9A265" w14:textId="77777777" w:rsidTr="00670135">
        <w:tc>
          <w:tcPr>
            <w:tcW w:w="9900" w:type="dxa"/>
            <w:gridSpan w:val="8"/>
          </w:tcPr>
          <w:p w14:paraId="4BF88404" w14:textId="77777777" w:rsidR="00F1157A" w:rsidRDefault="00F1157A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060E393C" w14:textId="77777777" w:rsidR="000322E3" w:rsidRDefault="000322E3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33E674A4" w14:textId="77777777" w:rsidR="00B249D1" w:rsidRDefault="00B249D1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704084C2" w14:textId="37B4F34C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UNPUBLISHED SENIOR THESIS</w:t>
            </w:r>
          </w:p>
          <w:p w14:paraId="18489645" w14:textId="1A8EB849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4FDDD27E" w14:textId="77777777" w:rsidTr="00F1157A">
        <w:tc>
          <w:tcPr>
            <w:tcW w:w="9900" w:type="dxa"/>
            <w:gridSpan w:val="8"/>
          </w:tcPr>
          <w:p w14:paraId="40973FE5" w14:textId="77777777" w:rsidR="007E5FFB" w:rsidRPr="00676A62" w:rsidRDefault="00CF1819" w:rsidP="00770157">
            <w:pPr>
              <w:pStyle w:val="ListParagraph"/>
              <w:numPr>
                <w:ilvl w:val="0"/>
                <w:numId w:val="15"/>
              </w:numPr>
              <w:ind w:left="780" w:hanging="540"/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lastRenderedPageBreak/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</w:p>
          <w:p w14:paraId="0A3289D1" w14:textId="52527675" w:rsidR="007E5FFB" w:rsidRPr="00676A62" w:rsidRDefault="007E5FFB" w:rsidP="007E5FFB">
            <w:pPr>
              <w:rPr>
                <w:rFonts w:ascii="Arial" w:eastAsia="Times New Roman" w:hAnsi="Arial" w:cs="Times New Roman"/>
                <w:spacing w:val="2"/>
                <w:sz w:val="44"/>
                <w:szCs w:val="44"/>
                <w:shd w:val="clear" w:color="auto" w:fill="FCFCFC"/>
              </w:rPr>
            </w:pPr>
          </w:p>
        </w:tc>
      </w:tr>
      <w:tr w:rsidR="00670135" w:rsidRPr="00676A62" w14:paraId="493D3CBB" w14:textId="77777777" w:rsidTr="00F1157A">
        <w:tc>
          <w:tcPr>
            <w:tcW w:w="9900" w:type="dxa"/>
            <w:gridSpan w:val="8"/>
          </w:tcPr>
          <w:p w14:paraId="14ACEE43" w14:textId="1FDF0E40" w:rsidR="00670135" w:rsidRPr="00676A62" w:rsidRDefault="00670135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>
              <w:rPr>
                <w:rFonts w:ascii="Arial" w:hAnsi="Arial" w:cs="Times New Roman"/>
                <w:b/>
                <w:sz w:val="26"/>
                <w:szCs w:val="26"/>
              </w:rPr>
              <w:t>RESEARCH TALKS</w:t>
            </w:r>
          </w:p>
        </w:tc>
      </w:tr>
      <w:tr w:rsidR="00670135" w:rsidRPr="00676A62" w14:paraId="3937C0A2" w14:textId="77777777" w:rsidTr="00F1157A">
        <w:tc>
          <w:tcPr>
            <w:tcW w:w="1510" w:type="dxa"/>
            <w:gridSpan w:val="3"/>
          </w:tcPr>
          <w:p w14:paraId="409C038D" w14:textId="5A9204B9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2016</w:t>
            </w:r>
          </w:p>
        </w:tc>
        <w:tc>
          <w:tcPr>
            <w:tcW w:w="8390" w:type="dxa"/>
            <w:gridSpan w:val="5"/>
          </w:tcPr>
          <w:p w14:paraId="0FD6F7B0" w14:textId="69FAE1DE" w:rsidR="00670135" w:rsidRDefault="00670135" w:rsidP="00CF1819">
            <w:pPr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EC-TEL 2016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C6648"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How Teachers Use Data to Help Students Learn: Contextual Inquiry for the Design of a Dashboard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6653D5A3" w14:textId="0679F5CA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70135" w:rsidRPr="00676A62" w14:paraId="2528646A" w14:textId="77777777" w:rsidTr="00F1157A">
        <w:tc>
          <w:tcPr>
            <w:tcW w:w="1510" w:type="dxa"/>
            <w:gridSpan w:val="3"/>
          </w:tcPr>
          <w:p w14:paraId="653C5E74" w14:textId="1440DF48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354027C8" w14:textId="215AB15A" w:rsidR="00670135" w:rsidRDefault="00670135" w:rsidP="00CF1819">
            <w:pPr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EC-TEL 2017</w:t>
            </w:r>
            <w:r w:rsidR="00CC6648">
              <w:rPr>
                <w:rFonts w:ascii="Arial" w:hAnsi="Arial" w:cs="Arial"/>
                <w:bCs/>
                <w:sz w:val="20"/>
                <w:szCs w:val="20"/>
              </w:rPr>
              <w:t xml:space="preserve">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="00CC664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C6648" w:rsidRPr="00670135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Effects of a Teacher Dashboard for an Intelligent Tutoring System on Teacher Knowledge, Lesson Planning, Lessons and Student Learning</w:t>
            </w:r>
            <w:r w:rsidR="00710F3A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.</w:t>
            </w:r>
          </w:p>
          <w:p w14:paraId="580078D5" w14:textId="44E8E258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CC6648" w:rsidRPr="00676A62" w14:paraId="657BD1CD" w14:textId="77777777" w:rsidTr="00F1157A">
        <w:tc>
          <w:tcPr>
            <w:tcW w:w="1510" w:type="dxa"/>
            <w:gridSpan w:val="3"/>
          </w:tcPr>
          <w:p w14:paraId="78F240F4" w14:textId="1778826A" w:rsidR="00CC6648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090F9A3A" w14:textId="0B032DE0" w:rsidR="00CC6648" w:rsidRPr="00651EED" w:rsidRDefault="00CC6648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PIER Seminar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Dashboard, Dashboard </w:t>
            </w:r>
            <w:proofErr w:type="gramStart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On</w:t>
            </w:r>
            <w:proofErr w:type="gramEnd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the Wall, What About My Students Don’t I Know?</w:t>
            </w:r>
          </w:p>
          <w:p w14:paraId="00B2C6A8" w14:textId="5D866CFA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51EED" w:rsidRPr="00676A62" w14:paraId="001D7ED6" w14:textId="77777777" w:rsidTr="00F1157A">
        <w:tc>
          <w:tcPr>
            <w:tcW w:w="1510" w:type="dxa"/>
            <w:gridSpan w:val="3"/>
          </w:tcPr>
          <w:p w14:paraId="2B30866D" w14:textId="426308D1" w:rsidR="00651EED" w:rsidRPr="00CC6648" w:rsidRDefault="00651EED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66178464" w14:textId="69DFA4F6" w:rsidR="00651EED" w:rsidRPr="00651EED" w:rsidRDefault="00651EED" w:rsidP="00651EED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AIED 2018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</w:p>
          <w:p w14:paraId="309EC784" w14:textId="646E9F49" w:rsidR="00651EED" w:rsidRPr="00651EED" w:rsidRDefault="00651EED" w:rsidP="00651EED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7FA1E00E" w14:textId="1C6D8547" w:rsidR="00651EED" w:rsidRPr="00651EED" w:rsidRDefault="00651EED" w:rsidP="00651EE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70135" w:rsidRPr="00676A62" w14:paraId="5A302106" w14:textId="77777777" w:rsidTr="00F1157A">
        <w:tc>
          <w:tcPr>
            <w:tcW w:w="1510" w:type="dxa"/>
            <w:gridSpan w:val="3"/>
          </w:tcPr>
          <w:p w14:paraId="51C51D8C" w14:textId="02A58917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16A5699C" w14:textId="7755D246" w:rsidR="00670135" w:rsidRDefault="00CC6648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PIER Seminar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Supporting Conceptual Learning with an ITS</w:t>
            </w:r>
            <w:r w:rsid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for </w:t>
            </w:r>
            <w:r w:rsidR="00651EED"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Improving Introductory Computer Programming Instruction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120B650B" w14:textId="7942E703" w:rsidR="00CC6648" w:rsidRPr="00CC6648" w:rsidRDefault="00CC6648" w:rsidP="00CF1819">
            <w:pPr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F1157A" w:rsidRPr="00676A62" w14:paraId="39A1D42D" w14:textId="77777777" w:rsidTr="00F1157A">
        <w:tc>
          <w:tcPr>
            <w:tcW w:w="1510" w:type="dxa"/>
            <w:gridSpan w:val="3"/>
          </w:tcPr>
          <w:p w14:paraId="35AF401B" w14:textId="5676F520" w:rsidR="00F1157A" w:rsidRPr="00CC6648" w:rsidRDefault="00F1157A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07B7EE45" w14:textId="2B990452" w:rsidR="00F1157A" w:rsidRPr="00651EED" w:rsidRDefault="00F1157A" w:rsidP="00F1157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PAWS Lab, Intelligent Systems Program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University of Pittsburgh,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1F3B1BAF" w14:textId="363C71DB" w:rsidR="00F1157A" w:rsidRPr="00F1157A" w:rsidRDefault="00F1157A" w:rsidP="00CF1819">
            <w:pPr>
              <w:rPr>
                <w:rFonts w:ascii="Arial" w:hAnsi="Arial" w:cs="Arial"/>
                <w:bCs/>
                <w:sz w:val="44"/>
                <w:szCs w:val="44"/>
              </w:rPr>
            </w:pPr>
          </w:p>
        </w:tc>
      </w:tr>
      <w:tr w:rsidR="00CF1819" w:rsidRPr="00676A62" w14:paraId="2EB77D0F" w14:textId="77777777" w:rsidTr="00F1157A">
        <w:tc>
          <w:tcPr>
            <w:tcW w:w="9900" w:type="dxa"/>
            <w:gridSpan w:val="8"/>
          </w:tcPr>
          <w:p w14:paraId="5F08B7AE" w14:textId="3B0884B0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LEADERSHIP AND SERVICE</w:t>
            </w:r>
          </w:p>
          <w:p w14:paraId="5B14240A" w14:textId="32C23219" w:rsidR="00CF1819" w:rsidRPr="00676A62" w:rsidRDefault="00CF1819" w:rsidP="00CF1819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D52A28" w:rsidRPr="00676A62" w14:paraId="6F0D4E64" w14:textId="77777777" w:rsidTr="00F1157A">
        <w:trPr>
          <w:trHeight w:val="161"/>
        </w:trPr>
        <w:tc>
          <w:tcPr>
            <w:tcW w:w="520" w:type="dxa"/>
          </w:tcPr>
          <w:p w14:paraId="5365A6CC" w14:textId="77777777" w:rsidR="00D52A28" w:rsidRPr="00676A62" w:rsidRDefault="00D52A28" w:rsidP="00D52A2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0DC3678" w14:textId="0D971553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SERVICE</w:t>
            </w:r>
          </w:p>
          <w:p w14:paraId="4DFC9C84" w14:textId="77777777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10FF15E8" w14:textId="77777777" w:rsidTr="00670135">
        <w:trPr>
          <w:trHeight w:val="161"/>
        </w:trPr>
        <w:tc>
          <w:tcPr>
            <w:tcW w:w="1510" w:type="dxa"/>
            <w:gridSpan w:val="3"/>
          </w:tcPr>
          <w:p w14:paraId="01C02607" w14:textId="2B346849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5"/>
          </w:tcPr>
          <w:p w14:paraId="1232B7FC" w14:textId="0AF557C6" w:rsidR="00526416" w:rsidRPr="00676A62" w:rsidRDefault="007E43C1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anelist on 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graduate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 school panel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for undergraduate women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526416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Georgetown University</w:t>
            </w:r>
          </w:p>
          <w:p w14:paraId="437F9836" w14:textId="40337C42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3213D1C" w14:textId="77777777" w:rsidTr="00670135">
        <w:trPr>
          <w:trHeight w:val="161"/>
        </w:trPr>
        <w:tc>
          <w:tcPr>
            <w:tcW w:w="1510" w:type="dxa"/>
            <w:gridSpan w:val="3"/>
          </w:tcPr>
          <w:p w14:paraId="74163124" w14:textId="7171F65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5"/>
          </w:tcPr>
          <w:p w14:paraId="2BF8C99E" w14:textId="147ECDAA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Computing Education Research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papers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SIGCSE 2021</w:t>
            </w:r>
          </w:p>
          <w:p w14:paraId="12683761" w14:textId="772044B5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4F5F16D" w14:textId="77777777" w:rsidTr="00670135">
        <w:trPr>
          <w:trHeight w:val="161"/>
        </w:trPr>
        <w:tc>
          <w:tcPr>
            <w:tcW w:w="1510" w:type="dxa"/>
            <w:gridSpan w:val="3"/>
          </w:tcPr>
          <w:p w14:paraId="3476A902" w14:textId="2D91ACF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7F470C4" w14:textId="723EB4D0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Late Breaking Work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papers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CHI 2019</w:t>
            </w:r>
          </w:p>
          <w:p w14:paraId="473E880B" w14:textId="12B1541C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97B58" w:rsidRPr="00676A62" w14:paraId="1D7DB21F" w14:textId="77777777" w:rsidTr="00670135">
        <w:trPr>
          <w:trHeight w:val="161"/>
        </w:trPr>
        <w:tc>
          <w:tcPr>
            <w:tcW w:w="1510" w:type="dxa"/>
            <w:gridSpan w:val="3"/>
          </w:tcPr>
          <w:p w14:paraId="67DA3225" w14:textId="2533290F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6BADEF8" w14:textId="332AEAFD" w:rsidR="00B97B58" w:rsidRPr="00676A62" w:rsidRDefault="007E43C1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Graduate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s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chool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p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anel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m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oderator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 and conference organizer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in the </w:t>
            </w:r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) conference</w:t>
            </w:r>
          </w:p>
          <w:p w14:paraId="38C29FEA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05E03A4A" w14:textId="77777777" w:rsidTr="00670135">
        <w:trPr>
          <w:trHeight w:val="161"/>
        </w:trPr>
        <w:tc>
          <w:tcPr>
            <w:tcW w:w="1510" w:type="dxa"/>
            <w:gridSpan w:val="3"/>
          </w:tcPr>
          <w:p w14:paraId="25DFED24" w14:textId="10B3EF17" w:rsidR="00526416" w:rsidRPr="00676A62" w:rsidRDefault="00526416" w:rsidP="00526416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72E423CC" w14:textId="77777777" w:rsidR="00526416" w:rsidRPr="00676A62" w:rsidRDefault="00526416" w:rsidP="0052641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Student volunteer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SIGCSE 2018 </w:t>
            </w:r>
          </w:p>
          <w:p w14:paraId="1A994B08" w14:textId="77777777" w:rsidR="00526416" w:rsidRPr="007464E8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F24968F" w14:textId="77777777" w:rsidTr="00670135">
        <w:trPr>
          <w:trHeight w:val="161"/>
        </w:trPr>
        <w:tc>
          <w:tcPr>
            <w:tcW w:w="1510" w:type="dxa"/>
            <w:gridSpan w:val="3"/>
          </w:tcPr>
          <w:p w14:paraId="3430FC59" w14:textId="0DA9746B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89FF0AD" w14:textId="24B81FA7" w:rsidR="00B97B58" w:rsidRPr="00676A62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Organizer and Moderator in the </w:t>
            </w:r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)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conference</w:t>
            </w:r>
          </w:p>
          <w:p w14:paraId="564DBBA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97B58" w:rsidRPr="00676A62" w14:paraId="5C1B0DD3" w14:textId="77777777" w:rsidTr="00632E20">
        <w:trPr>
          <w:trHeight w:val="161"/>
        </w:trPr>
        <w:tc>
          <w:tcPr>
            <w:tcW w:w="520" w:type="dxa"/>
          </w:tcPr>
          <w:p w14:paraId="7D4499EB" w14:textId="77777777" w:rsidR="00B97B58" w:rsidRPr="00676A62" w:rsidRDefault="00B97B58" w:rsidP="00B97B5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714CCE9C" w14:textId="0601728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INSTITUTIONAL SERVICE</w:t>
            </w:r>
          </w:p>
          <w:p w14:paraId="4951A45B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7B58" w:rsidRPr="00676A62" w14:paraId="1B61A525" w14:textId="77777777" w:rsidTr="00632E20">
        <w:trPr>
          <w:trHeight w:val="161"/>
        </w:trPr>
        <w:tc>
          <w:tcPr>
            <w:tcW w:w="1510" w:type="dxa"/>
            <w:gridSpan w:val="3"/>
          </w:tcPr>
          <w:p w14:paraId="79BCC3D7" w14:textId="2E942845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38D8E790" w14:textId="7369D5B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Director and founder of the Community for Teaching and CS Education at CMU</w:t>
            </w:r>
            <w:r w:rsidR="007136CA" w:rsidRPr="00676A62">
              <w:rPr>
                <w:rFonts w:ascii="Arial" w:hAnsi="Arial" w:cs="Times New Roman"/>
                <w:b/>
                <w:sz w:val="20"/>
                <w:szCs w:val="20"/>
              </w:rPr>
              <w:br/>
            </w:r>
            <w:r w:rsidR="007E43C1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School of Computer Science,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74A71CC" w14:textId="1895521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Working with teaching professors and students to build and develop a community at CMU for faculty and students who are interested in teaching and CS Education</w:t>
            </w:r>
          </w:p>
          <w:p w14:paraId="59B1F71B" w14:textId="22D74E05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632E20" w:rsidRPr="00676A62" w14:paraId="14832207" w14:textId="77777777" w:rsidTr="00632E20">
        <w:trPr>
          <w:trHeight w:val="161"/>
        </w:trPr>
        <w:tc>
          <w:tcPr>
            <w:tcW w:w="1510" w:type="dxa"/>
            <w:gridSpan w:val="3"/>
          </w:tcPr>
          <w:p w14:paraId="63A56718" w14:textId="3A1F6A9F" w:rsidR="00632E20" w:rsidRPr="00676A62" w:rsidRDefault="00632E20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5"/>
          </w:tcPr>
          <w:p w14:paraId="4BEC719D" w14:textId="59E98D00" w:rsidR="00632E20" w:rsidRDefault="00632E20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Cs/>
                <w:sz w:val="20"/>
                <w:szCs w:val="20"/>
              </w:rPr>
              <w:t xml:space="preserve">Member of SCS Student Teaching Award Selection Committee, </w:t>
            </w:r>
            <w:r w:rsidRPr="00632E20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Carnegie Mellon University</w:t>
            </w:r>
          </w:p>
          <w:p w14:paraId="5B70E161" w14:textId="317E0E04" w:rsidR="00632E20" w:rsidRPr="00632E20" w:rsidRDefault="00632E20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16"/>
                <w:szCs w:val="16"/>
              </w:rPr>
            </w:pPr>
          </w:p>
        </w:tc>
      </w:tr>
      <w:tr w:rsidR="00B97B58" w:rsidRPr="00676A62" w14:paraId="6A67A02E" w14:textId="77777777" w:rsidTr="00632E20">
        <w:trPr>
          <w:trHeight w:val="161"/>
        </w:trPr>
        <w:tc>
          <w:tcPr>
            <w:tcW w:w="1510" w:type="dxa"/>
            <w:gridSpan w:val="3"/>
          </w:tcPr>
          <w:p w14:paraId="0757DD03" w14:textId="0D45B6C1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2017 - 2019</w:t>
            </w:r>
          </w:p>
        </w:tc>
        <w:tc>
          <w:tcPr>
            <w:tcW w:w="8390" w:type="dxa"/>
            <w:gridSpan w:val="5"/>
          </w:tcPr>
          <w:p w14:paraId="4680C502" w14:textId="19FAA08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Women in SCS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leader and in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50C6819F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2AB7A2B5" w14:textId="77777777" w:rsidTr="00632E20">
        <w:trPr>
          <w:trHeight w:val="161"/>
        </w:trPr>
        <w:tc>
          <w:tcPr>
            <w:tcW w:w="1510" w:type="dxa"/>
            <w:gridSpan w:val="3"/>
          </w:tcPr>
          <w:p w14:paraId="79437B00" w14:textId="5512AEB9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2017 - 2018</w:t>
            </w:r>
          </w:p>
        </w:tc>
        <w:tc>
          <w:tcPr>
            <w:tcW w:w="8390" w:type="dxa"/>
            <w:gridSpan w:val="5"/>
          </w:tcPr>
          <w:p w14:paraId="48C5D69C" w14:textId="6D18D90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SCS4A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>LL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Ph.D. 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Initiative,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2CD2B6B2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1E0712DF" w14:textId="77777777" w:rsidTr="00632E20">
        <w:trPr>
          <w:trHeight w:val="161"/>
        </w:trPr>
        <w:tc>
          <w:tcPr>
            <w:tcW w:w="1510" w:type="dxa"/>
            <w:gridSpan w:val="3"/>
          </w:tcPr>
          <w:p w14:paraId="26EACE61" w14:textId="0B73F4E0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2012 - 2015</w:t>
            </w:r>
          </w:p>
        </w:tc>
        <w:tc>
          <w:tcPr>
            <w:tcW w:w="8390" w:type="dxa"/>
            <w:gridSpan w:val="5"/>
          </w:tcPr>
          <w:p w14:paraId="7A85DD62" w14:textId="3E3867C8" w:rsidR="00B97B58" w:rsidRPr="00676A62" w:rsidRDefault="00F502FB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Founder and President,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Women in Computing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18FC3196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0E1DCBE8" w14:textId="77777777" w:rsidTr="00632E20">
        <w:trPr>
          <w:trHeight w:val="161"/>
        </w:trPr>
        <w:tc>
          <w:tcPr>
            <w:tcW w:w="1510" w:type="dxa"/>
            <w:gridSpan w:val="3"/>
          </w:tcPr>
          <w:p w14:paraId="76E1D320" w14:textId="7C8AF8A7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2014 - 2015</w:t>
            </w:r>
          </w:p>
        </w:tc>
        <w:tc>
          <w:tcPr>
            <w:tcW w:w="8390" w:type="dxa"/>
            <w:gridSpan w:val="5"/>
          </w:tcPr>
          <w:p w14:paraId="27011F96" w14:textId="2AC992D9" w:rsidR="00B97B58" w:rsidRPr="00676A62" w:rsidRDefault="00F502FB" w:rsidP="00B97B58">
            <w:pPr>
              <w:rPr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President of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Upsilon Pi Epsilon</w:t>
            </w:r>
            <w:r w:rsidR="00E47181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International Honor Society for the Computing and Information Disciplines</w:t>
            </w:r>
            <w:r w:rsidR="007136CA"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06D59E0" w14:textId="190D1C3D" w:rsidR="001F0BF1" w:rsidRPr="00676A62" w:rsidRDefault="001F0BF1" w:rsidP="00B97B58">
            <w:pPr>
              <w:rPr>
                <w:rFonts w:ascii="Arial" w:hAnsi="Arial" w:cs="Times New Roman"/>
                <w:sz w:val="28"/>
                <w:szCs w:val="28"/>
              </w:rPr>
            </w:pPr>
          </w:p>
        </w:tc>
      </w:tr>
      <w:tr w:rsidR="00B97B58" w:rsidRPr="00676A62" w14:paraId="65B19CD3" w14:textId="77777777" w:rsidTr="00632E20">
        <w:trPr>
          <w:trHeight w:val="161"/>
        </w:trPr>
        <w:tc>
          <w:tcPr>
            <w:tcW w:w="520" w:type="dxa"/>
          </w:tcPr>
          <w:p w14:paraId="2BBE5ED2" w14:textId="77777777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7003B953" w14:textId="77777777" w:rsidR="00632E20" w:rsidRDefault="00632E20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</w:p>
          <w:p w14:paraId="61F73193" w14:textId="37AC81FE" w:rsidR="00B97B58" w:rsidRPr="00676A62" w:rsidRDefault="00B97B58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  <w:r w:rsidRPr="00676A62">
              <w:rPr>
                <w:rFonts w:ascii="Arial" w:hAnsi="Arial" w:cs="Times New Roman"/>
                <w:b/>
                <w:bCs/>
              </w:rPr>
              <w:t>DEPARTMENT SERVICE</w:t>
            </w:r>
          </w:p>
          <w:p w14:paraId="54193275" w14:textId="50F1A942" w:rsidR="001F0BF1" w:rsidRPr="00676A62" w:rsidRDefault="001F0BF1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bCs/>
                <w:sz w:val="16"/>
                <w:szCs w:val="16"/>
              </w:rPr>
            </w:pPr>
          </w:p>
        </w:tc>
      </w:tr>
      <w:tr w:rsidR="00B97B58" w:rsidRPr="00676A62" w14:paraId="6709147D" w14:textId="77777777" w:rsidTr="00632E20">
        <w:trPr>
          <w:trHeight w:val="161"/>
        </w:trPr>
        <w:tc>
          <w:tcPr>
            <w:tcW w:w="1510" w:type="dxa"/>
            <w:gridSpan w:val="3"/>
          </w:tcPr>
          <w:p w14:paraId="2BC9C37A" w14:textId="691CCA61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17A165E2" w14:textId="610FD8C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Curriculum Committee</w:t>
            </w:r>
          </w:p>
          <w:p w14:paraId="765CF3FC" w14:textId="45242B64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78E0A27" w14:textId="77777777" w:rsidTr="00632E20">
        <w:trPr>
          <w:trHeight w:val="161"/>
        </w:trPr>
        <w:tc>
          <w:tcPr>
            <w:tcW w:w="1510" w:type="dxa"/>
            <w:gridSpan w:val="3"/>
          </w:tcPr>
          <w:p w14:paraId="7AC32FDB" w14:textId="7371A03A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08B18D8F" w14:textId="7BCD326E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Faculty Hiring Committee</w:t>
            </w:r>
          </w:p>
          <w:p w14:paraId="2D0FF09A" w14:textId="190C51F9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87ED28F" w14:textId="77777777" w:rsidTr="00632E20">
        <w:tc>
          <w:tcPr>
            <w:tcW w:w="1510" w:type="dxa"/>
            <w:gridSpan w:val="3"/>
          </w:tcPr>
          <w:p w14:paraId="395FF8FE" w14:textId="6D865058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2018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24A1235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Ph.D. </w:t>
            </w:r>
            <w:proofErr w:type="gramStart"/>
            <w:r w:rsidRPr="00676A62">
              <w:rPr>
                <w:rFonts w:ascii="Arial" w:hAnsi="Arial" w:cs="Times New Roman"/>
                <w:sz w:val="20"/>
                <w:szCs w:val="20"/>
              </w:rPr>
              <w:t>Tea Time</w:t>
            </w:r>
            <w:proofErr w:type="gramEnd"/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Social</w:t>
            </w:r>
          </w:p>
          <w:p w14:paraId="31DFF9CC" w14:textId="54D5319E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B618567" w14:textId="77777777" w:rsidTr="00632E20">
        <w:tc>
          <w:tcPr>
            <w:tcW w:w="1510" w:type="dxa"/>
            <w:gridSpan w:val="3"/>
          </w:tcPr>
          <w:p w14:paraId="10C7AFAC" w14:textId="2C615F25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2016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B9176C1" w14:textId="48DDD751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HCII Ph.D. Monthly Lunch Gatherings</w:t>
            </w:r>
          </w:p>
          <w:p w14:paraId="57AB22C3" w14:textId="1685C346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68BDAA57" w14:textId="77777777" w:rsidTr="00632E20">
        <w:tc>
          <w:tcPr>
            <w:tcW w:w="1510" w:type="dxa"/>
            <w:gridSpan w:val="3"/>
          </w:tcPr>
          <w:p w14:paraId="01FC84FA" w14:textId="37003216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2015, 2019</w:t>
            </w:r>
          </w:p>
        </w:tc>
        <w:tc>
          <w:tcPr>
            <w:tcW w:w="8390" w:type="dxa"/>
            <w:gridSpan w:val="5"/>
          </w:tcPr>
          <w:p w14:paraId="78C2C5EB" w14:textId="140203C9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Prospective Ph.D. Student Open House Organizer </w:t>
            </w:r>
          </w:p>
          <w:p w14:paraId="4F86281C" w14:textId="2AAFE2E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6"/>
                <w:szCs w:val="46"/>
              </w:rPr>
            </w:pPr>
          </w:p>
        </w:tc>
      </w:tr>
      <w:tr w:rsidR="00B97B58" w:rsidRPr="00676A62" w14:paraId="7135B880" w14:textId="77777777" w:rsidTr="00632E20">
        <w:tc>
          <w:tcPr>
            <w:tcW w:w="9900" w:type="dxa"/>
            <w:gridSpan w:val="8"/>
          </w:tcPr>
          <w:p w14:paraId="10912BB2" w14:textId="77777777" w:rsidR="00B97B58" w:rsidRPr="00676A62" w:rsidRDefault="00B97B58" w:rsidP="00B97B58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4032A020" w14:textId="77777777" w:rsidR="00B97B58" w:rsidRPr="00676A62" w:rsidRDefault="00B97B58" w:rsidP="00B97B5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97B58" w:rsidRPr="00676A62" w14:paraId="6AD6082D" w14:textId="77777777" w:rsidTr="00632E20">
        <w:trPr>
          <w:trHeight w:val="188"/>
        </w:trPr>
        <w:tc>
          <w:tcPr>
            <w:tcW w:w="2539" w:type="dxa"/>
            <w:gridSpan w:val="4"/>
          </w:tcPr>
          <w:p w14:paraId="2D741BDD" w14:textId="26122EEF" w:rsidR="00B97B58" w:rsidRPr="00676A62" w:rsidRDefault="00B97B58" w:rsidP="00B97B58">
            <w:pPr>
              <w:ind w:right="72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Programming </w:t>
            </w:r>
          </w:p>
          <w:p w14:paraId="6E69AEB3" w14:textId="05C1A29D" w:rsidR="00B97B58" w:rsidRPr="007464E8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538" w:type="dxa"/>
          </w:tcPr>
          <w:p w14:paraId="537612AD" w14:textId="1B8A8BA2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2537" w:type="dxa"/>
            <w:gridSpan w:val="2"/>
          </w:tcPr>
          <w:p w14:paraId="4ADBE8AE" w14:textId="2D1B7881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Research Methods</w:t>
            </w:r>
          </w:p>
        </w:tc>
        <w:tc>
          <w:tcPr>
            <w:tcW w:w="2286" w:type="dxa"/>
          </w:tcPr>
          <w:p w14:paraId="67600CC0" w14:textId="11EABE9D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Languages</w:t>
            </w:r>
          </w:p>
        </w:tc>
      </w:tr>
      <w:tr w:rsidR="00B97B58" w:rsidRPr="00676A62" w14:paraId="6C1C84DD" w14:textId="77777777" w:rsidTr="00632E20">
        <w:trPr>
          <w:trHeight w:val="188"/>
        </w:trPr>
        <w:tc>
          <w:tcPr>
            <w:tcW w:w="2539" w:type="dxa"/>
            <w:gridSpan w:val="4"/>
          </w:tcPr>
          <w:p w14:paraId="47E3DDD3" w14:textId="463F83DF" w:rsidR="00B97B58" w:rsidRPr="00676A62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Java, Python, JavaScript, HTML, CSS, C++, C, R, Jess, Intel IA32</w:t>
            </w:r>
          </w:p>
        </w:tc>
        <w:tc>
          <w:tcPr>
            <w:tcW w:w="2538" w:type="dxa"/>
          </w:tcPr>
          <w:p w14:paraId="0BC1BC40" w14:textId="2AC8CE5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CTAT, Django, Ajax, jQuery, Heroku,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NodeJs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SQLite,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LaTex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Mathematica, WordPress, Sketch,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Adobe: Photoshop, Flash Player, InDesign</w:t>
            </w:r>
          </w:p>
        </w:tc>
        <w:tc>
          <w:tcPr>
            <w:tcW w:w="2537" w:type="dxa"/>
            <w:gridSpan w:val="2"/>
          </w:tcPr>
          <w:p w14:paraId="225F9980" w14:textId="2D15C4BF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Contextual Inquiry, Interpretation Sessions, Affinity Diagramming, Speed Dating, Storyboarding, Prototyping, Think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Alouds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Classroom Studies</w:t>
            </w:r>
          </w:p>
        </w:tc>
        <w:tc>
          <w:tcPr>
            <w:tcW w:w="2286" w:type="dxa"/>
          </w:tcPr>
          <w:p w14:paraId="72DD9EC3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English, Albanian, Italian, French, Greek, Korean</w:t>
            </w:r>
          </w:p>
          <w:p w14:paraId="48908A75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</w:p>
        </w:tc>
      </w:tr>
    </w:tbl>
    <w:p w14:paraId="01884C85" w14:textId="77777777" w:rsidR="00B351AC" w:rsidRPr="00676A62" w:rsidRDefault="00B351AC" w:rsidP="00AF151A">
      <w:pPr>
        <w:rPr>
          <w:rFonts w:ascii="Helvetica Neue" w:hAnsi="Helvetica Neue"/>
        </w:rPr>
      </w:pPr>
    </w:p>
    <w:sectPr w:rsidR="00B351AC" w:rsidRPr="00676A62" w:rsidSect="00B249D1">
      <w:footerReference w:type="even" r:id="rId19"/>
      <w:footerReference w:type="default" r:id="rId20"/>
      <w:pgSz w:w="12240" w:h="15840"/>
      <w:pgMar w:top="675" w:right="1800" w:bottom="106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9F3B7" w14:textId="77777777" w:rsidR="000D0B60" w:rsidRDefault="000D0B60" w:rsidP="00C80B9C">
      <w:r>
        <w:separator/>
      </w:r>
    </w:p>
  </w:endnote>
  <w:endnote w:type="continuationSeparator" w:id="0">
    <w:p w14:paraId="5CC2F71E" w14:textId="77777777" w:rsidR="000D0B60" w:rsidRDefault="000D0B60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C9435" w14:textId="77777777" w:rsidR="001F4D41" w:rsidRDefault="001F4D41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1F4D41" w:rsidRDefault="001F4D41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52DCD" w14:textId="41386DAB" w:rsidR="001F4D41" w:rsidRPr="00C80B9C" w:rsidRDefault="001F4D41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1F4D41" w:rsidRDefault="001F4D41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83F54" w14:textId="77777777" w:rsidR="000D0B60" w:rsidRDefault="000D0B60" w:rsidP="00C80B9C">
      <w:r>
        <w:separator/>
      </w:r>
    </w:p>
  </w:footnote>
  <w:footnote w:type="continuationSeparator" w:id="0">
    <w:p w14:paraId="60994381" w14:textId="77777777" w:rsidR="000D0B60" w:rsidRDefault="000D0B60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300B"/>
    <w:multiLevelType w:val="hybridMultilevel"/>
    <w:tmpl w:val="F52077A2"/>
    <w:lvl w:ilvl="0" w:tplc="F27AE4E0">
      <w:start w:val="1"/>
      <w:numFmt w:val="decimal"/>
      <w:lvlText w:val="J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" w15:restartNumberingAfterBreak="0">
    <w:nsid w:val="14E725E8"/>
    <w:multiLevelType w:val="hybridMultilevel"/>
    <w:tmpl w:val="F21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6CDF"/>
    <w:multiLevelType w:val="hybridMultilevel"/>
    <w:tmpl w:val="1ABAA254"/>
    <w:lvl w:ilvl="0" w:tplc="513CE080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1A61"/>
    <w:multiLevelType w:val="hybridMultilevel"/>
    <w:tmpl w:val="5096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56E58"/>
    <w:multiLevelType w:val="hybridMultilevel"/>
    <w:tmpl w:val="10BA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86A"/>
    <w:multiLevelType w:val="hybridMultilevel"/>
    <w:tmpl w:val="323A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0FEA"/>
    <w:multiLevelType w:val="hybridMultilevel"/>
    <w:tmpl w:val="5A3C41F2"/>
    <w:lvl w:ilvl="0" w:tplc="D16A7F18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8" w15:restartNumberingAfterBreak="0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6B87"/>
    <w:multiLevelType w:val="hybridMultilevel"/>
    <w:tmpl w:val="C702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73D71"/>
    <w:multiLevelType w:val="hybridMultilevel"/>
    <w:tmpl w:val="EBB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14F64"/>
    <w:multiLevelType w:val="hybridMultilevel"/>
    <w:tmpl w:val="EF8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44575"/>
    <w:multiLevelType w:val="hybridMultilevel"/>
    <w:tmpl w:val="9938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4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C"/>
    <w:rsid w:val="000044C4"/>
    <w:rsid w:val="00004E32"/>
    <w:rsid w:val="00011DCE"/>
    <w:rsid w:val="00022675"/>
    <w:rsid w:val="00025F0B"/>
    <w:rsid w:val="000322E3"/>
    <w:rsid w:val="000371FE"/>
    <w:rsid w:val="0004146D"/>
    <w:rsid w:val="00045405"/>
    <w:rsid w:val="00045F31"/>
    <w:rsid w:val="000542DF"/>
    <w:rsid w:val="00056EAC"/>
    <w:rsid w:val="00063BC0"/>
    <w:rsid w:val="00066693"/>
    <w:rsid w:val="00073F9E"/>
    <w:rsid w:val="00075E8F"/>
    <w:rsid w:val="00085E51"/>
    <w:rsid w:val="00090CC1"/>
    <w:rsid w:val="000948BB"/>
    <w:rsid w:val="00097791"/>
    <w:rsid w:val="00097F70"/>
    <w:rsid w:val="000A46F7"/>
    <w:rsid w:val="000A5904"/>
    <w:rsid w:val="000A6072"/>
    <w:rsid w:val="000B3019"/>
    <w:rsid w:val="000C5333"/>
    <w:rsid w:val="000D0399"/>
    <w:rsid w:val="000D0B60"/>
    <w:rsid w:val="000D0C54"/>
    <w:rsid w:val="000D229D"/>
    <w:rsid w:val="000D7CC7"/>
    <w:rsid w:val="000E3275"/>
    <w:rsid w:val="000E778B"/>
    <w:rsid w:val="000F3EEB"/>
    <w:rsid w:val="00101FD1"/>
    <w:rsid w:val="001103B1"/>
    <w:rsid w:val="0011352A"/>
    <w:rsid w:val="00114D67"/>
    <w:rsid w:val="001217B6"/>
    <w:rsid w:val="00123DE2"/>
    <w:rsid w:val="00124D57"/>
    <w:rsid w:val="001262EE"/>
    <w:rsid w:val="00126B9B"/>
    <w:rsid w:val="0013641D"/>
    <w:rsid w:val="001375C7"/>
    <w:rsid w:val="00142DFE"/>
    <w:rsid w:val="00150F2E"/>
    <w:rsid w:val="001717FF"/>
    <w:rsid w:val="00172828"/>
    <w:rsid w:val="00176423"/>
    <w:rsid w:val="00177367"/>
    <w:rsid w:val="001815CB"/>
    <w:rsid w:val="0018398D"/>
    <w:rsid w:val="00183E1E"/>
    <w:rsid w:val="001939DA"/>
    <w:rsid w:val="001965A6"/>
    <w:rsid w:val="001A575E"/>
    <w:rsid w:val="001A6645"/>
    <w:rsid w:val="001B0FFB"/>
    <w:rsid w:val="001B1BC2"/>
    <w:rsid w:val="001B390C"/>
    <w:rsid w:val="001B5B6D"/>
    <w:rsid w:val="001C25A9"/>
    <w:rsid w:val="001C7522"/>
    <w:rsid w:val="001C7F92"/>
    <w:rsid w:val="001D5837"/>
    <w:rsid w:val="001D6A58"/>
    <w:rsid w:val="001E0EC7"/>
    <w:rsid w:val="001F0BF1"/>
    <w:rsid w:val="001F4D41"/>
    <w:rsid w:val="001F551D"/>
    <w:rsid w:val="001F60B3"/>
    <w:rsid w:val="002035DD"/>
    <w:rsid w:val="00204E57"/>
    <w:rsid w:val="002111AE"/>
    <w:rsid w:val="00212338"/>
    <w:rsid w:val="00216135"/>
    <w:rsid w:val="00221CFB"/>
    <w:rsid w:val="00225109"/>
    <w:rsid w:val="00242FB8"/>
    <w:rsid w:val="00253A6A"/>
    <w:rsid w:val="0026594D"/>
    <w:rsid w:val="002710A4"/>
    <w:rsid w:val="0027770C"/>
    <w:rsid w:val="002777F1"/>
    <w:rsid w:val="0029082F"/>
    <w:rsid w:val="002948DB"/>
    <w:rsid w:val="00297B9A"/>
    <w:rsid w:val="002A2E88"/>
    <w:rsid w:val="002C2C93"/>
    <w:rsid w:val="002C4E1C"/>
    <w:rsid w:val="002C648D"/>
    <w:rsid w:val="002D29D4"/>
    <w:rsid w:val="002D7846"/>
    <w:rsid w:val="002D7CF6"/>
    <w:rsid w:val="002F2DDA"/>
    <w:rsid w:val="002F6250"/>
    <w:rsid w:val="00302D31"/>
    <w:rsid w:val="00307DBC"/>
    <w:rsid w:val="0031252D"/>
    <w:rsid w:val="003149DD"/>
    <w:rsid w:val="00315897"/>
    <w:rsid w:val="00325432"/>
    <w:rsid w:val="00325671"/>
    <w:rsid w:val="00327FE8"/>
    <w:rsid w:val="0033682E"/>
    <w:rsid w:val="00346656"/>
    <w:rsid w:val="00346C94"/>
    <w:rsid w:val="00357539"/>
    <w:rsid w:val="00357E4C"/>
    <w:rsid w:val="00361092"/>
    <w:rsid w:val="00362CA6"/>
    <w:rsid w:val="003641F3"/>
    <w:rsid w:val="003650D1"/>
    <w:rsid w:val="0036694A"/>
    <w:rsid w:val="00377E20"/>
    <w:rsid w:val="0038190F"/>
    <w:rsid w:val="00386349"/>
    <w:rsid w:val="00394DDA"/>
    <w:rsid w:val="003A7848"/>
    <w:rsid w:val="003B264B"/>
    <w:rsid w:val="003B5125"/>
    <w:rsid w:val="003C13DD"/>
    <w:rsid w:val="003C1422"/>
    <w:rsid w:val="003E028A"/>
    <w:rsid w:val="003E6444"/>
    <w:rsid w:val="003F1356"/>
    <w:rsid w:val="003F1C1E"/>
    <w:rsid w:val="003F5395"/>
    <w:rsid w:val="00404194"/>
    <w:rsid w:val="004071E3"/>
    <w:rsid w:val="00427AA7"/>
    <w:rsid w:val="00435EE1"/>
    <w:rsid w:val="00436321"/>
    <w:rsid w:val="004404E7"/>
    <w:rsid w:val="004463BC"/>
    <w:rsid w:val="004530A0"/>
    <w:rsid w:val="00454CF1"/>
    <w:rsid w:val="004738B6"/>
    <w:rsid w:val="00476CB7"/>
    <w:rsid w:val="00493748"/>
    <w:rsid w:val="004A6F49"/>
    <w:rsid w:val="004B5588"/>
    <w:rsid w:val="004B6811"/>
    <w:rsid w:val="004C4380"/>
    <w:rsid w:val="004C5F26"/>
    <w:rsid w:val="004E03E3"/>
    <w:rsid w:val="004E2C18"/>
    <w:rsid w:val="004F7332"/>
    <w:rsid w:val="004F75DC"/>
    <w:rsid w:val="00502109"/>
    <w:rsid w:val="00507E52"/>
    <w:rsid w:val="00513C19"/>
    <w:rsid w:val="00513CB0"/>
    <w:rsid w:val="0051797F"/>
    <w:rsid w:val="00521CD1"/>
    <w:rsid w:val="00526416"/>
    <w:rsid w:val="005332FD"/>
    <w:rsid w:val="00533A87"/>
    <w:rsid w:val="00533B1C"/>
    <w:rsid w:val="005469C7"/>
    <w:rsid w:val="00551E1C"/>
    <w:rsid w:val="00555E3B"/>
    <w:rsid w:val="0056296D"/>
    <w:rsid w:val="00563924"/>
    <w:rsid w:val="005654C3"/>
    <w:rsid w:val="00565F42"/>
    <w:rsid w:val="00575140"/>
    <w:rsid w:val="00582011"/>
    <w:rsid w:val="00587F7E"/>
    <w:rsid w:val="005914AC"/>
    <w:rsid w:val="005926E4"/>
    <w:rsid w:val="005A3FCF"/>
    <w:rsid w:val="005B1D57"/>
    <w:rsid w:val="005B4EDC"/>
    <w:rsid w:val="005B5937"/>
    <w:rsid w:val="005B7148"/>
    <w:rsid w:val="005C0702"/>
    <w:rsid w:val="005C0D61"/>
    <w:rsid w:val="005D2769"/>
    <w:rsid w:val="005E1AFD"/>
    <w:rsid w:val="005E3E98"/>
    <w:rsid w:val="005E6FB8"/>
    <w:rsid w:val="005F62D6"/>
    <w:rsid w:val="0060046A"/>
    <w:rsid w:val="00600DB1"/>
    <w:rsid w:val="00604CB6"/>
    <w:rsid w:val="00605A20"/>
    <w:rsid w:val="00617BD6"/>
    <w:rsid w:val="006257B2"/>
    <w:rsid w:val="00626B73"/>
    <w:rsid w:val="00630829"/>
    <w:rsid w:val="00632E20"/>
    <w:rsid w:val="006340EB"/>
    <w:rsid w:val="00640E3B"/>
    <w:rsid w:val="00642552"/>
    <w:rsid w:val="00651EED"/>
    <w:rsid w:val="00654C38"/>
    <w:rsid w:val="00655EDC"/>
    <w:rsid w:val="006576FD"/>
    <w:rsid w:val="00660DAD"/>
    <w:rsid w:val="00665383"/>
    <w:rsid w:val="0067002E"/>
    <w:rsid w:val="00670135"/>
    <w:rsid w:val="00670A60"/>
    <w:rsid w:val="0067140F"/>
    <w:rsid w:val="0067496E"/>
    <w:rsid w:val="00676A62"/>
    <w:rsid w:val="00676D75"/>
    <w:rsid w:val="00681152"/>
    <w:rsid w:val="00684958"/>
    <w:rsid w:val="00684D6E"/>
    <w:rsid w:val="006871D2"/>
    <w:rsid w:val="00694E42"/>
    <w:rsid w:val="0069645E"/>
    <w:rsid w:val="00697605"/>
    <w:rsid w:val="006A20D3"/>
    <w:rsid w:val="006A6240"/>
    <w:rsid w:val="006A712A"/>
    <w:rsid w:val="006C4FC9"/>
    <w:rsid w:val="006C55D7"/>
    <w:rsid w:val="006D1767"/>
    <w:rsid w:val="006D4C5C"/>
    <w:rsid w:val="006D7D4B"/>
    <w:rsid w:val="006E3ED6"/>
    <w:rsid w:val="006E44DB"/>
    <w:rsid w:val="006F0365"/>
    <w:rsid w:val="006F1974"/>
    <w:rsid w:val="006F22CD"/>
    <w:rsid w:val="006F3A5B"/>
    <w:rsid w:val="006F6AE6"/>
    <w:rsid w:val="00705EDD"/>
    <w:rsid w:val="00706C80"/>
    <w:rsid w:val="00710686"/>
    <w:rsid w:val="00710F3A"/>
    <w:rsid w:val="007126C0"/>
    <w:rsid w:val="00712CD3"/>
    <w:rsid w:val="007136CA"/>
    <w:rsid w:val="0072449B"/>
    <w:rsid w:val="00730562"/>
    <w:rsid w:val="00730673"/>
    <w:rsid w:val="007341B3"/>
    <w:rsid w:val="00734294"/>
    <w:rsid w:val="00745ADB"/>
    <w:rsid w:val="007464E8"/>
    <w:rsid w:val="00752217"/>
    <w:rsid w:val="00752663"/>
    <w:rsid w:val="0075382E"/>
    <w:rsid w:val="00755496"/>
    <w:rsid w:val="00770157"/>
    <w:rsid w:val="007758FC"/>
    <w:rsid w:val="00777F42"/>
    <w:rsid w:val="007860C2"/>
    <w:rsid w:val="00786807"/>
    <w:rsid w:val="00792DD5"/>
    <w:rsid w:val="007977B7"/>
    <w:rsid w:val="007A1AF2"/>
    <w:rsid w:val="007A327B"/>
    <w:rsid w:val="007A41C4"/>
    <w:rsid w:val="007B4996"/>
    <w:rsid w:val="007C06BB"/>
    <w:rsid w:val="007D2EC9"/>
    <w:rsid w:val="007E1898"/>
    <w:rsid w:val="007E3D9E"/>
    <w:rsid w:val="007E43C1"/>
    <w:rsid w:val="007E5FFB"/>
    <w:rsid w:val="007F2523"/>
    <w:rsid w:val="00800894"/>
    <w:rsid w:val="00802505"/>
    <w:rsid w:val="00810158"/>
    <w:rsid w:val="0082309E"/>
    <w:rsid w:val="008277FA"/>
    <w:rsid w:val="00840FBF"/>
    <w:rsid w:val="00844DC1"/>
    <w:rsid w:val="00856F8A"/>
    <w:rsid w:val="008665D2"/>
    <w:rsid w:val="00867E3B"/>
    <w:rsid w:val="00884646"/>
    <w:rsid w:val="00890A96"/>
    <w:rsid w:val="00891A45"/>
    <w:rsid w:val="0089481C"/>
    <w:rsid w:val="00896D8A"/>
    <w:rsid w:val="008A13EC"/>
    <w:rsid w:val="008A25BF"/>
    <w:rsid w:val="008A62FD"/>
    <w:rsid w:val="008C5BC2"/>
    <w:rsid w:val="008D29CF"/>
    <w:rsid w:val="008E2E1A"/>
    <w:rsid w:val="008F072E"/>
    <w:rsid w:val="008F4BFF"/>
    <w:rsid w:val="008F5233"/>
    <w:rsid w:val="008F6302"/>
    <w:rsid w:val="009046C7"/>
    <w:rsid w:val="00906685"/>
    <w:rsid w:val="00907CAB"/>
    <w:rsid w:val="009205CC"/>
    <w:rsid w:val="0092606A"/>
    <w:rsid w:val="00927E35"/>
    <w:rsid w:val="009314BD"/>
    <w:rsid w:val="009344D9"/>
    <w:rsid w:val="00947B46"/>
    <w:rsid w:val="00956342"/>
    <w:rsid w:val="009622C6"/>
    <w:rsid w:val="00965413"/>
    <w:rsid w:val="00967298"/>
    <w:rsid w:val="0096772E"/>
    <w:rsid w:val="00973FC5"/>
    <w:rsid w:val="0098177D"/>
    <w:rsid w:val="009852F9"/>
    <w:rsid w:val="0099015E"/>
    <w:rsid w:val="00990E17"/>
    <w:rsid w:val="00997CCE"/>
    <w:rsid w:val="009A217A"/>
    <w:rsid w:val="009A41CE"/>
    <w:rsid w:val="009A69E9"/>
    <w:rsid w:val="009B55E0"/>
    <w:rsid w:val="009D4292"/>
    <w:rsid w:val="009E2AA6"/>
    <w:rsid w:val="009E5453"/>
    <w:rsid w:val="009F4066"/>
    <w:rsid w:val="009F4E5A"/>
    <w:rsid w:val="009F5CBC"/>
    <w:rsid w:val="009F5F5B"/>
    <w:rsid w:val="00A04E58"/>
    <w:rsid w:val="00A04F5E"/>
    <w:rsid w:val="00A05621"/>
    <w:rsid w:val="00A06956"/>
    <w:rsid w:val="00A10843"/>
    <w:rsid w:val="00A3015D"/>
    <w:rsid w:val="00A405B9"/>
    <w:rsid w:val="00A5113A"/>
    <w:rsid w:val="00A51C6B"/>
    <w:rsid w:val="00A52D79"/>
    <w:rsid w:val="00A55F53"/>
    <w:rsid w:val="00A56408"/>
    <w:rsid w:val="00A57A4E"/>
    <w:rsid w:val="00A61ED1"/>
    <w:rsid w:val="00A64AF8"/>
    <w:rsid w:val="00A66F87"/>
    <w:rsid w:val="00A86C4F"/>
    <w:rsid w:val="00A90AC4"/>
    <w:rsid w:val="00A96405"/>
    <w:rsid w:val="00AA0837"/>
    <w:rsid w:val="00AB5755"/>
    <w:rsid w:val="00AB5A44"/>
    <w:rsid w:val="00AC16BF"/>
    <w:rsid w:val="00AC3F7E"/>
    <w:rsid w:val="00AC4541"/>
    <w:rsid w:val="00AD38F0"/>
    <w:rsid w:val="00AD4CDC"/>
    <w:rsid w:val="00AD5EF8"/>
    <w:rsid w:val="00AF151A"/>
    <w:rsid w:val="00AF1963"/>
    <w:rsid w:val="00B01A58"/>
    <w:rsid w:val="00B21C22"/>
    <w:rsid w:val="00B249D1"/>
    <w:rsid w:val="00B26C1E"/>
    <w:rsid w:val="00B318E7"/>
    <w:rsid w:val="00B339C3"/>
    <w:rsid w:val="00B351AC"/>
    <w:rsid w:val="00B40504"/>
    <w:rsid w:val="00B41BA9"/>
    <w:rsid w:val="00B507F4"/>
    <w:rsid w:val="00B52772"/>
    <w:rsid w:val="00B539C3"/>
    <w:rsid w:val="00B55D84"/>
    <w:rsid w:val="00B60CE2"/>
    <w:rsid w:val="00B67859"/>
    <w:rsid w:val="00B71157"/>
    <w:rsid w:val="00B75988"/>
    <w:rsid w:val="00B97B58"/>
    <w:rsid w:val="00BA37B2"/>
    <w:rsid w:val="00BA60B2"/>
    <w:rsid w:val="00BA695E"/>
    <w:rsid w:val="00BA7071"/>
    <w:rsid w:val="00BB19FC"/>
    <w:rsid w:val="00BC016A"/>
    <w:rsid w:val="00BC746B"/>
    <w:rsid w:val="00BC7AE7"/>
    <w:rsid w:val="00BD48B4"/>
    <w:rsid w:val="00BE049C"/>
    <w:rsid w:val="00BE0D68"/>
    <w:rsid w:val="00BE11EF"/>
    <w:rsid w:val="00BE7D44"/>
    <w:rsid w:val="00BE7DE9"/>
    <w:rsid w:val="00C01BBE"/>
    <w:rsid w:val="00C0346C"/>
    <w:rsid w:val="00C06DEF"/>
    <w:rsid w:val="00C236E9"/>
    <w:rsid w:val="00C24B09"/>
    <w:rsid w:val="00C310A6"/>
    <w:rsid w:val="00C31404"/>
    <w:rsid w:val="00C31C6A"/>
    <w:rsid w:val="00C43436"/>
    <w:rsid w:val="00C51F3C"/>
    <w:rsid w:val="00C55608"/>
    <w:rsid w:val="00C57A55"/>
    <w:rsid w:val="00C643B7"/>
    <w:rsid w:val="00C80B9C"/>
    <w:rsid w:val="00C852D6"/>
    <w:rsid w:val="00C911CF"/>
    <w:rsid w:val="00C96563"/>
    <w:rsid w:val="00CA1564"/>
    <w:rsid w:val="00CA5730"/>
    <w:rsid w:val="00CB367D"/>
    <w:rsid w:val="00CB575B"/>
    <w:rsid w:val="00CB59FB"/>
    <w:rsid w:val="00CB6833"/>
    <w:rsid w:val="00CB7C60"/>
    <w:rsid w:val="00CC5C5A"/>
    <w:rsid w:val="00CC6648"/>
    <w:rsid w:val="00CC7180"/>
    <w:rsid w:val="00CD5AA6"/>
    <w:rsid w:val="00CE094F"/>
    <w:rsid w:val="00CF1819"/>
    <w:rsid w:val="00CF2056"/>
    <w:rsid w:val="00CF7579"/>
    <w:rsid w:val="00D05158"/>
    <w:rsid w:val="00D06B71"/>
    <w:rsid w:val="00D111A7"/>
    <w:rsid w:val="00D15DFC"/>
    <w:rsid w:val="00D16170"/>
    <w:rsid w:val="00D27417"/>
    <w:rsid w:val="00D34ED8"/>
    <w:rsid w:val="00D36C72"/>
    <w:rsid w:val="00D37808"/>
    <w:rsid w:val="00D46CE0"/>
    <w:rsid w:val="00D52A28"/>
    <w:rsid w:val="00D557B4"/>
    <w:rsid w:val="00D61919"/>
    <w:rsid w:val="00D61F5A"/>
    <w:rsid w:val="00D6607C"/>
    <w:rsid w:val="00D67FD5"/>
    <w:rsid w:val="00D74EA0"/>
    <w:rsid w:val="00D80DC2"/>
    <w:rsid w:val="00D80FAF"/>
    <w:rsid w:val="00D8146A"/>
    <w:rsid w:val="00D81C74"/>
    <w:rsid w:val="00D84B69"/>
    <w:rsid w:val="00D92C4E"/>
    <w:rsid w:val="00DB5380"/>
    <w:rsid w:val="00DB58A8"/>
    <w:rsid w:val="00DB6578"/>
    <w:rsid w:val="00DB684B"/>
    <w:rsid w:val="00DB7972"/>
    <w:rsid w:val="00DC1FA5"/>
    <w:rsid w:val="00DD0207"/>
    <w:rsid w:val="00DD3DE7"/>
    <w:rsid w:val="00DD46FF"/>
    <w:rsid w:val="00DE2923"/>
    <w:rsid w:val="00DE6097"/>
    <w:rsid w:val="00DF19B4"/>
    <w:rsid w:val="00DF33FA"/>
    <w:rsid w:val="00DF6770"/>
    <w:rsid w:val="00E02098"/>
    <w:rsid w:val="00E04CD3"/>
    <w:rsid w:val="00E06FC2"/>
    <w:rsid w:val="00E14B56"/>
    <w:rsid w:val="00E20959"/>
    <w:rsid w:val="00E21615"/>
    <w:rsid w:val="00E22C86"/>
    <w:rsid w:val="00E42418"/>
    <w:rsid w:val="00E4688C"/>
    <w:rsid w:val="00E47181"/>
    <w:rsid w:val="00E4783E"/>
    <w:rsid w:val="00E6137C"/>
    <w:rsid w:val="00E6214B"/>
    <w:rsid w:val="00E74CF6"/>
    <w:rsid w:val="00E8155C"/>
    <w:rsid w:val="00E83340"/>
    <w:rsid w:val="00E96D8E"/>
    <w:rsid w:val="00EA0F04"/>
    <w:rsid w:val="00EA19EF"/>
    <w:rsid w:val="00EB0206"/>
    <w:rsid w:val="00EC1089"/>
    <w:rsid w:val="00ED4459"/>
    <w:rsid w:val="00ED6C4C"/>
    <w:rsid w:val="00EF5B7C"/>
    <w:rsid w:val="00EF5BB9"/>
    <w:rsid w:val="00F009CC"/>
    <w:rsid w:val="00F018D6"/>
    <w:rsid w:val="00F0355F"/>
    <w:rsid w:val="00F1157A"/>
    <w:rsid w:val="00F1535A"/>
    <w:rsid w:val="00F168CB"/>
    <w:rsid w:val="00F20433"/>
    <w:rsid w:val="00F218F6"/>
    <w:rsid w:val="00F2456D"/>
    <w:rsid w:val="00F33D84"/>
    <w:rsid w:val="00F348B9"/>
    <w:rsid w:val="00F363AB"/>
    <w:rsid w:val="00F502FB"/>
    <w:rsid w:val="00F6023C"/>
    <w:rsid w:val="00F610F4"/>
    <w:rsid w:val="00F84E77"/>
    <w:rsid w:val="00F93B6C"/>
    <w:rsid w:val="00F94444"/>
    <w:rsid w:val="00F94B6B"/>
    <w:rsid w:val="00FA4657"/>
    <w:rsid w:val="00FB38EA"/>
    <w:rsid w:val="00FB54B5"/>
    <w:rsid w:val="00FC0FBF"/>
    <w:rsid w:val="00FC10E9"/>
    <w:rsid w:val="00FC3045"/>
    <w:rsid w:val="00FD308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D5E16"/>
  <w14:defaultImageDpi w14:val="300"/>
  <w15:docId w15:val="{B4BD4D88-5325-A643-BE54-1BB3204E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~scsfacts/perlis.html" TargetMode="External"/><Relationship Id="rId13" Type="http://schemas.openxmlformats.org/officeDocument/2006/relationships/hyperlink" Target="https://hcii.cmu.edu/courses/programming-usable-interfaces" TargetMode="External"/><Relationship Id="rId18" Type="http://schemas.openxmlformats.org/officeDocument/2006/relationships/hyperlink" Target="https://www.hcii.cmu.edu/courses/personalized-online-learn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ranceskaxhakaj.com/" TargetMode="External"/><Relationship Id="rId12" Type="http://schemas.openxmlformats.org/officeDocument/2006/relationships/hyperlink" Target="https://hcii.cmu.edu/courses/programming-usable-interfaces" TargetMode="External"/><Relationship Id="rId17" Type="http://schemas.openxmlformats.org/officeDocument/2006/relationships/hyperlink" Target="https://hcii.cmu.edu/courses/research-methods-learning-scien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mu.edu/pier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cii.cmu.edu/courses/programming-usable-interfac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mu.edu/teaching/graduatestudentsupport/futurefacultyprogram.html" TargetMode="External"/><Relationship Id="rId10" Type="http://schemas.openxmlformats.org/officeDocument/2006/relationships/hyperlink" Target="https://hcii.cmu.edu/courses/user-centered-research-and-evaluatio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andrew.cmu.edu/user/nbier/15110/index.html" TargetMode="External"/><Relationship Id="rId14" Type="http://schemas.openxmlformats.org/officeDocument/2006/relationships/hyperlink" Target="https://hcii.cmu.edu/courses/programming-usable-interface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Macintosh%20HD:Users:xhakajf:Library:Application%20Support:Microsoft:Office:User%20Templates:My%20Templates:Document1.dotx</Template>
  <TotalTime>1</TotalTime>
  <Pages>6</Pages>
  <Words>2525</Words>
  <Characters>14394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2</cp:revision>
  <cp:lastPrinted>2020-09-29T00:07:00Z</cp:lastPrinted>
  <dcterms:created xsi:type="dcterms:W3CDTF">2020-10-15T21:43:00Z</dcterms:created>
  <dcterms:modified xsi:type="dcterms:W3CDTF">2020-10-15T21:43:00Z</dcterms:modified>
</cp:coreProperties>
</file>