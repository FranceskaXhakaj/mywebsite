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94B34" w14:textId="77777777" w:rsidR="00B351AC" w:rsidRPr="00676A62" w:rsidRDefault="00B351AC" w:rsidP="00745ADB">
      <w:pPr>
        <w:rPr>
          <w:rFonts w:ascii="Helvetica Neue" w:hAnsi="Helvetica Neue"/>
        </w:rPr>
      </w:pPr>
    </w:p>
    <w:tbl>
      <w:tblPr>
        <w:tblStyle w:val="TableGrid"/>
        <w:tblW w:w="0" w:type="auto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0E778B" w:rsidRPr="00676A62" w14:paraId="65B37960" w14:textId="77777777" w:rsidTr="00B52772">
        <w:tc>
          <w:tcPr>
            <w:tcW w:w="8856" w:type="dxa"/>
          </w:tcPr>
          <w:p w14:paraId="0D4A93E1" w14:textId="77777777" w:rsidR="000E778B" w:rsidRPr="00676A62" w:rsidRDefault="000E778B" w:rsidP="00110318">
            <w:pPr>
              <w:rPr>
                <w:rFonts w:ascii="Arial" w:hAnsi="Arial" w:cs="Arial"/>
                <w:b/>
                <w:sz w:val="10"/>
                <w:szCs w:val="10"/>
              </w:rPr>
            </w:pPr>
            <w:r w:rsidRPr="00676A62">
              <w:rPr>
                <w:rFonts w:ascii="Arial" w:hAnsi="Arial" w:cs="Arial"/>
                <w:b/>
                <w:sz w:val="54"/>
                <w:szCs w:val="54"/>
              </w:rPr>
              <w:t>FRAN</w:t>
            </w:r>
            <w:r w:rsidR="00E06FC2" w:rsidRPr="00676A62">
              <w:rPr>
                <w:rFonts w:ascii="Arial" w:hAnsi="Arial" w:cs="Arial"/>
                <w:b/>
                <w:sz w:val="54"/>
                <w:szCs w:val="54"/>
              </w:rPr>
              <w:t>Ç</w:t>
            </w:r>
            <w:r w:rsidRPr="00676A62">
              <w:rPr>
                <w:rFonts w:ascii="Arial" w:hAnsi="Arial" w:cs="Arial"/>
                <w:b/>
                <w:sz w:val="54"/>
                <w:szCs w:val="54"/>
              </w:rPr>
              <w:t>ESKA XHAKAJ</w:t>
            </w:r>
          </w:p>
          <w:p w14:paraId="1CAE4C57" w14:textId="4AADEC2F" w:rsidR="00E06FC2" w:rsidRPr="00676A62" w:rsidRDefault="00E06FC2" w:rsidP="00745ADB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</w:tc>
      </w:tr>
      <w:tr w:rsidR="000E778B" w:rsidRPr="00676A62" w14:paraId="20A1463D" w14:textId="77777777" w:rsidTr="00B52772">
        <w:tc>
          <w:tcPr>
            <w:tcW w:w="8856" w:type="dxa"/>
          </w:tcPr>
          <w:p w14:paraId="37AC9D19" w14:textId="24635E13" w:rsidR="000E778B" w:rsidRPr="00676A62" w:rsidRDefault="00CF6123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7"/>
                <w:szCs w:val="17"/>
              </w:rPr>
            </w:pPr>
            <w:hyperlink r:id="rId8" w:history="1">
              <w:r w:rsidR="008A13EC" w:rsidRPr="00676A62">
                <w:rPr>
                  <w:rStyle w:val="Hyperlink"/>
                  <w:rFonts w:ascii="Arial" w:hAnsi="Arial" w:cs="Times New Roman"/>
                  <w:sz w:val="17"/>
                  <w:szCs w:val="17"/>
                  <w:u w:val="none"/>
                </w:rPr>
                <w:t>https://www.franceskaxhakaj.com/</w:t>
              </w:r>
            </w:hyperlink>
          </w:p>
          <w:p w14:paraId="31443490" w14:textId="0AF3ADA1" w:rsidR="000E778B" w:rsidRPr="00676A62" w:rsidRDefault="00427AA7" w:rsidP="00E06FC2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7"/>
                <w:szCs w:val="17"/>
              </w:rPr>
            </w:pPr>
            <w:r w:rsidRPr="00676A62">
              <w:rPr>
                <w:rFonts w:ascii="Arial" w:hAnsi="Arial" w:cs="Times New Roman"/>
                <w:sz w:val="17"/>
                <w:szCs w:val="17"/>
              </w:rPr>
              <w:t xml:space="preserve">francesx@cs.cmu.edu </w:t>
            </w:r>
            <w:r w:rsidRPr="00676A62">
              <w:rPr>
                <w:rFonts w:ascii="ヒラギノ角ゴ ProN W3" w:eastAsia="ヒラギノ角ゴ ProN W3" w:hAnsi="ヒラギノ角ゴ ProN W3" w:cs="ヒラギノ角ゴ ProN W3" w:hint="eastAsia"/>
                <w:sz w:val="17"/>
                <w:szCs w:val="17"/>
                <w:shd w:val="clear" w:color="auto" w:fill="FFFFFF"/>
              </w:rPr>
              <w:t>♢</w:t>
            </w:r>
            <w:r w:rsidRPr="00676A62">
              <w:rPr>
                <w:rFonts w:ascii="Arial" w:eastAsia="Times New Roman" w:hAnsi="Arial" w:cs="Times New Roman"/>
                <w:sz w:val="17"/>
                <w:szCs w:val="17"/>
              </w:rPr>
              <w:t xml:space="preserve"> </w:t>
            </w:r>
            <w:r w:rsidRPr="00676A62">
              <w:rPr>
                <w:rFonts w:ascii="Arial" w:hAnsi="Arial" w:cs="Times New Roman"/>
                <w:sz w:val="17"/>
                <w:szCs w:val="17"/>
              </w:rPr>
              <w:t>(702)-934-3574</w:t>
            </w:r>
            <w:r w:rsidR="0004146D" w:rsidRPr="00676A62">
              <w:rPr>
                <w:rFonts w:ascii="Arial" w:hAnsi="Arial" w:cs="Times New Roman"/>
                <w:sz w:val="17"/>
                <w:szCs w:val="17"/>
              </w:rPr>
              <w:t xml:space="preserve"> </w:t>
            </w:r>
            <w:r w:rsidR="00F348B9" w:rsidRPr="00676A62">
              <w:rPr>
                <w:rFonts w:ascii="ヒラギノ角ゴ ProN W3" w:eastAsia="ヒラギノ角ゴ ProN W3" w:hAnsi="ヒラギノ角ゴ ProN W3" w:cs="ヒラギノ角ゴ ProN W3" w:hint="eastAsia"/>
                <w:sz w:val="17"/>
                <w:szCs w:val="17"/>
                <w:shd w:val="clear" w:color="auto" w:fill="FFFFFF"/>
              </w:rPr>
              <w:t>♢</w:t>
            </w:r>
            <w:r w:rsidR="00F348B9" w:rsidRPr="00676A62">
              <w:rPr>
                <w:rFonts w:ascii="Arial" w:eastAsia="Times New Roman" w:hAnsi="Arial" w:cs="Times New Roman"/>
                <w:sz w:val="17"/>
                <w:szCs w:val="17"/>
              </w:rPr>
              <w:t xml:space="preserve"> </w:t>
            </w:r>
            <w:r w:rsidR="000E778B" w:rsidRPr="00676A62">
              <w:rPr>
                <w:rFonts w:ascii="Arial" w:hAnsi="Arial" w:cs="Times New Roman"/>
                <w:sz w:val="17"/>
                <w:szCs w:val="17"/>
              </w:rPr>
              <w:t xml:space="preserve">5000 Forbes </w:t>
            </w:r>
            <w:r w:rsidR="00E06FC2" w:rsidRPr="00676A62">
              <w:rPr>
                <w:rFonts w:ascii="Arial" w:hAnsi="Arial" w:cs="Times New Roman"/>
                <w:sz w:val="17"/>
                <w:szCs w:val="17"/>
              </w:rPr>
              <w:t>Ave</w:t>
            </w:r>
            <w:r w:rsidR="000E778B" w:rsidRPr="00676A62">
              <w:rPr>
                <w:rFonts w:ascii="Arial" w:hAnsi="Arial" w:cs="Times New Roman"/>
                <w:sz w:val="17"/>
                <w:szCs w:val="17"/>
              </w:rPr>
              <w:t>, Pittsburgh, PA 15213</w:t>
            </w:r>
          </w:p>
        </w:tc>
      </w:tr>
    </w:tbl>
    <w:p w14:paraId="599079A5" w14:textId="77777777" w:rsidR="009A41CE" w:rsidRPr="00676A62" w:rsidRDefault="009A41CE" w:rsidP="00745ADB">
      <w:pPr>
        <w:rPr>
          <w:rFonts w:ascii="Arial" w:hAnsi="Arial" w:cs="Arial"/>
          <w:sz w:val="20"/>
          <w:szCs w:val="20"/>
        </w:rPr>
      </w:pPr>
    </w:p>
    <w:p w14:paraId="1DD0B6B5" w14:textId="77777777" w:rsidR="0004146D" w:rsidRPr="00676A62" w:rsidRDefault="0004146D" w:rsidP="00745ADB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9900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0"/>
        <w:gridCol w:w="990"/>
        <w:gridCol w:w="8390"/>
      </w:tblGrid>
      <w:tr w:rsidR="00A01996" w:rsidRPr="00676A62" w14:paraId="6EC75CF5" w14:textId="77777777" w:rsidTr="00A01996">
        <w:tc>
          <w:tcPr>
            <w:tcW w:w="9900" w:type="dxa"/>
            <w:gridSpan w:val="3"/>
          </w:tcPr>
          <w:p w14:paraId="23D2FBE2" w14:textId="77777777" w:rsidR="005C1BA1" w:rsidRPr="005C1BA1" w:rsidRDefault="005C1BA1" w:rsidP="00745AD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2785E52" w14:textId="1D7EC833" w:rsidR="00A01996" w:rsidRPr="00A01996" w:rsidRDefault="00A01996" w:rsidP="00745AD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APPOINTMENTS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</w:r>
          </w:p>
        </w:tc>
      </w:tr>
      <w:tr w:rsidR="00A01996" w:rsidRPr="00676A62" w14:paraId="2AB24EA2" w14:textId="77777777" w:rsidTr="00A01996">
        <w:tc>
          <w:tcPr>
            <w:tcW w:w="1510" w:type="dxa"/>
            <w:gridSpan w:val="2"/>
          </w:tcPr>
          <w:p w14:paraId="0FABCFC3" w14:textId="72C054CC" w:rsidR="00A01996" w:rsidRPr="00676A62" w:rsidRDefault="00A01996" w:rsidP="00A01996">
            <w:pPr>
              <w:jc w:val="right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2021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- present</w:t>
            </w:r>
          </w:p>
        </w:tc>
        <w:tc>
          <w:tcPr>
            <w:tcW w:w="8390" w:type="dxa"/>
          </w:tcPr>
          <w:p w14:paraId="4876D457" w14:textId="667DDE0D" w:rsidR="00A01996" w:rsidRPr="00A01996" w:rsidRDefault="00A01996" w:rsidP="00745ADB">
            <w:pPr>
              <w:rPr>
                <w:rFonts w:ascii="Arial" w:hAnsi="Arial" w:cs="Times New Roman"/>
                <w:b/>
              </w:rPr>
            </w:pPr>
            <w:r w:rsidRPr="00A01996">
              <w:rPr>
                <w:rFonts w:ascii="Arial" w:hAnsi="Arial" w:cs="Times New Roman"/>
                <w:b/>
              </w:rPr>
              <w:t>Assistant Teaching Professor</w:t>
            </w:r>
          </w:p>
          <w:p w14:paraId="7E50587F" w14:textId="2F352E6B" w:rsidR="00A01996" w:rsidRPr="00A01996" w:rsidRDefault="00A01996" w:rsidP="00745ADB">
            <w:pPr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</w:pPr>
            <w:r w:rsidRPr="00A01996">
              <w:rPr>
                <w:rFonts w:ascii="Arial" w:hAnsi="Arial" w:cs="Times New Roman"/>
                <w:bCs/>
                <w:sz w:val="20"/>
                <w:szCs w:val="20"/>
              </w:rPr>
              <w:t>Computer Science Department (</w:t>
            </w:r>
            <w:r w:rsidRPr="00A01996">
              <w:rPr>
                <w:rFonts w:ascii="Arial" w:hAnsi="Arial" w:cs="Times New Roman"/>
                <w:b/>
                <w:sz w:val="20"/>
                <w:szCs w:val="20"/>
              </w:rPr>
              <w:t>CSD</w:t>
            </w:r>
            <w:r w:rsidRPr="00A01996">
              <w:rPr>
                <w:rFonts w:ascii="Arial" w:hAnsi="Arial" w:cs="Times New Roman"/>
                <w:bCs/>
                <w:sz w:val="20"/>
                <w:szCs w:val="20"/>
              </w:rPr>
              <w:t>) &amp; Human-Computer Interaction Institute (</w:t>
            </w:r>
            <w:r w:rsidRPr="00A01996">
              <w:rPr>
                <w:rFonts w:ascii="Arial" w:hAnsi="Arial" w:cs="Times New Roman"/>
                <w:b/>
                <w:sz w:val="20"/>
                <w:szCs w:val="20"/>
              </w:rPr>
              <w:t>HCI</w:t>
            </w:r>
            <w:r w:rsidRPr="00A01996"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  <w:t>)</w:t>
            </w:r>
          </w:p>
          <w:p w14:paraId="612ECF37" w14:textId="77777777" w:rsidR="00A01996" w:rsidRPr="00A01996" w:rsidRDefault="00A01996" w:rsidP="00745ADB">
            <w:pPr>
              <w:rPr>
                <w:rFonts w:ascii="Arial" w:hAnsi="Arial" w:cs="Times New Roman"/>
                <w:bCs/>
                <w:sz w:val="42"/>
                <w:szCs w:val="42"/>
              </w:rPr>
            </w:pPr>
            <w:r w:rsidRPr="00A01996">
              <w:rPr>
                <w:rFonts w:ascii="Arial" w:hAnsi="Arial" w:cs="Times New Roman"/>
                <w:bCs/>
                <w:sz w:val="20"/>
                <w:szCs w:val="20"/>
              </w:rPr>
              <w:t>School of Computer Science (SCS), Carnegie Mellon University</w:t>
            </w:r>
          </w:p>
          <w:p w14:paraId="6454F7C6" w14:textId="26428681" w:rsidR="00A01996" w:rsidRPr="00A01996" w:rsidRDefault="00A01996" w:rsidP="00745ADB">
            <w:pPr>
              <w:rPr>
                <w:rFonts w:ascii="Arial" w:hAnsi="Arial" w:cs="Times New Roman"/>
                <w:bCs/>
                <w:sz w:val="42"/>
                <w:szCs w:val="42"/>
              </w:rPr>
            </w:pPr>
          </w:p>
        </w:tc>
      </w:tr>
      <w:tr w:rsidR="00A86C4F" w:rsidRPr="00676A62" w14:paraId="2ABB3327" w14:textId="77777777" w:rsidTr="00A01996">
        <w:tc>
          <w:tcPr>
            <w:tcW w:w="9900" w:type="dxa"/>
            <w:gridSpan w:val="3"/>
          </w:tcPr>
          <w:p w14:paraId="659F5FA9" w14:textId="77777777" w:rsidR="00A86C4F" w:rsidRPr="00676A62" w:rsidRDefault="00A86C4F" w:rsidP="00745ADB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676A62">
              <w:rPr>
                <w:rFonts w:ascii="Arial" w:hAnsi="Arial" w:cs="Arial"/>
                <w:b/>
                <w:sz w:val="26"/>
                <w:szCs w:val="26"/>
              </w:rPr>
              <w:t>EDUCATION</w:t>
            </w:r>
          </w:p>
          <w:p w14:paraId="59E113A3" w14:textId="77777777" w:rsidR="00A86C4F" w:rsidRPr="00676A62" w:rsidRDefault="00A86C4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B75988" w:rsidRPr="00676A62" w14:paraId="0A5E69B6" w14:textId="77777777" w:rsidTr="00A01996">
        <w:trPr>
          <w:trHeight w:val="296"/>
        </w:trPr>
        <w:tc>
          <w:tcPr>
            <w:tcW w:w="1510" w:type="dxa"/>
            <w:gridSpan w:val="2"/>
          </w:tcPr>
          <w:p w14:paraId="7712DC82" w14:textId="40FAA76E" w:rsidR="00B75988" w:rsidRPr="00676A62" w:rsidRDefault="00B75988" w:rsidP="00745ADB">
            <w:pPr>
              <w:ind w:left="-18" w:right="72" w:firstLine="18"/>
              <w:jc w:val="right"/>
              <w:rPr>
                <w:rFonts w:ascii="Arial" w:hAnsi="Arial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2015 - </w:t>
            </w:r>
            <w:r w:rsidR="00274712">
              <w:rPr>
                <w:rFonts w:ascii="Arial" w:hAnsi="Arial" w:cs="Times New Roman"/>
                <w:sz w:val="18"/>
                <w:szCs w:val="18"/>
              </w:rPr>
              <w:t>2021</w:t>
            </w:r>
          </w:p>
        </w:tc>
        <w:tc>
          <w:tcPr>
            <w:tcW w:w="8390" w:type="dxa"/>
            <w:vMerge w:val="restart"/>
          </w:tcPr>
          <w:p w14:paraId="20A680CD" w14:textId="5EE8E72C" w:rsidR="00B75988" w:rsidRPr="00676A62" w:rsidRDefault="00B75988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b/>
                <w:sz w:val="22"/>
                <w:szCs w:val="22"/>
              </w:rPr>
              <w:t>Ph.D. Human-Computer Interaction</w:t>
            </w:r>
          </w:p>
          <w:p w14:paraId="4BE85BE8" w14:textId="77777777" w:rsidR="00DD0207" w:rsidRPr="00676A62" w:rsidRDefault="00DD0207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Cs/>
                <w:sz w:val="2"/>
                <w:szCs w:val="2"/>
              </w:rPr>
            </w:pPr>
          </w:p>
          <w:p w14:paraId="2BA4D627" w14:textId="17FC09AA" w:rsidR="00B75988" w:rsidRPr="00676A62" w:rsidRDefault="00B75988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School of Computer Science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Carnegie Mellon University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>, Pittsburgh, PA</w:t>
            </w:r>
          </w:p>
          <w:p w14:paraId="3B0B6E7D" w14:textId="409A7FEF" w:rsidR="00F2456D" w:rsidRPr="00676A62" w:rsidRDefault="00F2456D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"/>
                <w:szCs w:val="2"/>
              </w:rPr>
            </w:pPr>
          </w:p>
          <w:p w14:paraId="022ADB74" w14:textId="77777777" w:rsidR="00F2456D" w:rsidRPr="00676A62" w:rsidRDefault="00F2456D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"/>
                <w:szCs w:val="2"/>
              </w:rPr>
            </w:pPr>
          </w:p>
          <w:p w14:paraId="0FB913F0" w14:textId="2D70FEC7" w:rsidR="00B75988" w:rsidRPr="00676A62" w:rsidRDefault="00B75988" w:rsidP="00745ADB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Dissertation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="00274712" w:rsidRPr="00274712">
              <w:rPr>
                <w:rFonts w:ascii="Arial" w:hAnsi="Arial" w:cs="Times New Roman"/>
                <w:sz w:val="18"/>
                <w:szCs w:val="18"/>
              </w:rPr>
              <w:t xml:space="preserve">Investigating How </w:t>
            </w:r>
            <w:proofErr w:type="gramStart"/>
            <w:r w:rsidR="00274712" w:rsidRPr="00274712">
              <w:rPr>
                <w:rFonts w:ascii="Arial" w:hAnsi="Arial" w:cs="Times New Roman"/>
                <w:sz w:val="18"/>
                <w:szCs w:val="18"/>
              </w:rPr>
              <w:t>To</w:t>
            </w:r>
            <w:proofErr w:type="gramEnd"/>
            <w:r w:rsidR="00274712" w:rsidRPr="00274712">
              <w:rPr>
                <w:rFonts w:ascii="Arial" w:hAnsi="Arial" w:cs="Times New Roman"/>
                <w:sz w:val="18"/>
                <w:szCs w:val="18"/>
              </w:rPr>
              <w:t xml:space="preserve"> Support Teachers In Their Teaching And Help Them Improve </w:t>
            </w:r>
            <w:r w:rsidR="00274712">
              <w:rPr>
                <w:rFonts w:ascii="Arial" w:hAnsi="Arial" w:cs="Times New Roman"/>
                <w:sz w:val="18"/>
                <w:szCs w:val="18"/>
              </w:rPr>
              <w:br/>
              <w:t xml:space="preserve">                     </w:t>
            </w:r>
            <w:r w:rsidR="00274712" w:rsidRPr="00274712">
              <w:rPr>
                <w:rFonts w:ascii="Arial" w:hAnsi="Arial" w:cs="Times New Roman"/>
                <w:sz w:val="18"/>
                <w:szCs w:val="18"/>
              </w:rPr>
              <w:t>Their Practices Through Data And Technology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0CC59FF" w14:textId="14F1DE04" w:rsidR="00B75988" w:rsidRPr="00676A62" w:rsidRDefault="00B75988" w:rsidP="00745ADB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Advisor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Amy Ogan</w:t>
            </w:r>
          </w:p>
          <w:p w14:paraId="4A4D1654" w14:textId="6410912A" w:rsidR="00B75988" w:rsidRPr="00676A62" w:rsidRDefault="00B75988" w:rsidP="00BE049C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Thesis Committee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John Zimmerman, Geoff Kaufman, Marsha Lovett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B75988" w:rsidRPr="00676A62" w14:paraId="6BB68CAE" w14:textId="77777777" w:rsidTr="00A01996">
        <w:trPr>
          <w:trHeight w:val="527"/>
        </w:trPr>
        <w:tc>
          <w:tcPr>
            <w:tcW w:w="1510" w:type="dxa"/>
            <w:gridSpan w:val="2"/>
          </w:tcPr>
          <w:p w14:paraId="5138BBF1" w14:textId="6AF5FD47" w:rsidR="00B75988" w:rsidRPr="00676A62" w:rsidRDefault="00B75988" w:rsidP="00B75988">
            <w:pPr>
              <w:ind w:left="-18" w:right="72" w:firstLine="18"/>
              <w:jc w:val="center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8390" w:type="dxa"/>
            <w:vMerge/>
          </w:tcPr>
          <w:p w14:paraId="088EDCBA" w14:textId="77777777" w:rsidR="00B75988" w:rsidRPr="00676A62" w:rsidRDefault="00B75988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38190F" w:rsidRPr="00676A62" w14:paraId="4D1C323D" w14:textId="77777777" w:rsidTr="00A01996">
        <w:tc>
          <w:tcPr>
            <w:tcW w:w="1510" w:type="dxa"/>
            <w:gridSpan w:val="2"/>
          </w:tcPr>
          <w:p w14:paraId="6B4F5C9A" w14:textId="3CCA0576" w:rsidR="0038190F" w:rsidRPr="00676A62" w:rsidRDefault="0038190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2015 - 2017</w:t>
            </w:r>
          </w:p>
        </w:tc>
        <w:tc>
          <w:tcPr>
            <w:tcW w:w="8390" w:type="dxa"/>
          </w:tcPr>
          <w:p w14:paraId="24DBC371" w14:textId="53FEF36A" w:rsidR="0038190F" w:rsidRPr="00676A62" w:rsidRDefault="0038190F" w:rsidP="00745ADB">
            <w:pPr>
              <w:rPr>
                <w:rFonts w:ascii="Arial" w:eastAsia="Times New Roman" w:hAnsi="Arial" w:cs="Times New Roman"/>
                <w:b/>
                <w:sz w:val="22"/>
                <w:szCs w:val="22"/>
              </w:rPr>
            </w:pPr>
            <w:r w:rsidRPr="00676A62">
              <w:rPr>
                <w:rFonts w:ascii="Arial" w:eastAsia="Times New Roman" w:hAnsi="Arial" w:cs="Times New Roman"/>
                <w:b/>
                <w:sz w:val="22"/>
                <w:szCs w:val="22"/>
              </w:rPr>
              <w:t>M.S. Human-Computer Interaction</w:t>
            </w:r>
          </w:p>
          <w:p w14:paraId="02EF913C" w14:textId="77777777" w:rsidR="00F2456D" w:rsidRPr="00676A62" w:rsidRDefault="00F2456D" w:rsidP="00745ADB">
            <w:pPr>
              <w:rPr>
                <w:rFonts w:ascii="Arial" w:eastAsia="Times New Roman" w:hAnsi="Arial" w:cs="Times New Roman"/>
                <w:b/>
                <w:sz w:val="2"/>
                <w:szCs w:val="2"/>
              </w:rPr>
            </w:pPr>
          </w:p>
          <w:p w14:paraId="5386742A" w14:textId="141B330B" w:rsidR="0038190F" w:rsidRPr="00676A62" w:rsidRDefault="0038190F" w:rsidP="00745ADB">
            <w:pPr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eastAsia="Times New Roman" w:hAnsi="Arial" w:cs="Times New Roman"/>
                <w:b/>
                <w:sz w:val="20"/>
                <w:szCs w:val="20"/>
              </w:rPr>
              <w:t>School of Computer Science</w:t>
            </w:r>
            <w:r w:rsidR="00B75988" w:rsidRPr="00676A62">
              <w:rPr>
                <w:rFonts w:ascii="Arial" w:eastAsia="Times New Roman" w:hAnsi="Arial" w:cs="Times New Roman"/>
                <w:b/>
                <w:sz w:val="20"/>
                <w:szCs w:val="20"/>
              </w:rPr>
              <w:t xml:space="preserve">, </w:t>
            </w:r>
            <w:r w:rsidRPr="00676A62">
              <w:rPr>
                <w:rFonts w:ascii="Arial" w:eastAsia="Times New Roman" w:hAnsi="Arial" w:cs="Times New Roman"/>
                <w:b/>
                <w:sz w:val="20"/>
                <w:szCs w:val="20"/>
              </w:rPr>
              <w:t>Carnegie Mellon University</w:t>
            </w:r>
            <w:r w:rsidRPr="00676A62">
              <w:rPr>
                <w:rFonts w:ascii="Arial" w:eastAsia="Times New Roman" w:hAnsi="Arial" w:cs="Times New Roman"/>
                <w:sz w:val="20"/>
                <w:szCs w:val="20"/>
              </w:rPr>
              <w:t>, Pittsburgh, PA</w:t>
            </w:r>
          </w:p>
          <w:p w14:paraId="5EA077AE" w14:textId="63D09239" w:rsidR="0038190F" w:rsidRPr="00676A62" w:rsidRDefault="0038190F" w:rsidP="00745ADB">
            <w:pPr>
              <w:rPr>
                <w:rFonts w:ascii="Arial" w:eastAsia="Times New Roman" w:hAnsi="Arial" w:cs="Times New Roman"/>
                <w:sz w:val="18"/>
                <w:szCs w:val="18"/>
              </w:rPr>
            </w:pPr>
          </w:p>
        </w:tc>
      </w:tr>
      <w:tr w:rsidR="0038190F" w:rsidRPr="00676A62" w14:paraId="5FF4B83B" w14:textId="77777777" w:rsidTr="00A01996">
        <w:tc>
          <w:tcPr>
            <w:tcW w:w="1510" w:type="dxa"/>
            <w:gridSpan w:val="2"/>
          </w:tcPr>
          <w:p w14:paraId="29BEF32C" w14:textId="61538FF7" w:rsidR="0038190F" w:rsidRPr="00676A62" w:rsidRDefault="0038190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2015 - present</w:t>
            </w:r>
          </w:p>
        </w:tc>
        <w:tc>
          <w:tcPr>
            <w:tcW w:w="8390" w:type="dxa"/>
          </w:tcPr>
          <w:p w14:paraId="0FBF5E2D" w14:textId="3BA36B16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2"/>
                <w:szCs w:val="22"/>
              </w:rPr>
            </w:pPr>
            <w:r w:rsidRPr="00676A62">
              <w:rPr>
                <w:rFonts w:ascii="Arial" w:hAnsi="Arial" w:cs="Times New Roman"/>
                <w:b/>
                <w:sz w:val="22"/>
                <w:szCs w:val="22"/>
              </w:rPr>
              <w:t xml:space="preserve">PIER </w:t>
            </w:r>
            <w:r w:rsidR="00114D67" w:rsidRPr="00676A62">
              <w:rPr>
                <w:rFonts w:ascii="Arial" w:hAnsi="Arial" w:cs="Times New Roman"/>
                <w:b/>
                <w:sz w:val="22"/>
                <w:szCs w:val="22"/>
              </w:rPr>
              <w:t xml:space="preserve">Fellowship </w:t>
            </w:r>
            <w:r w:rsidRPr="00676A62">
              <w:rPr>
                <w:rFonts w:ascii="Arial" w:hAnsi="Arial" w:cs="Times New Roman"/>
                <w:b/>
                <w:sz w:val="22"/>
                <w:szCs w:val="22"/>
              </w:rPr>
              <w:t>Associate</w:t>
            </w:r>
          </w:p>
          <w:p w14:paraId="5522CDF0" w14:textId="77777777" w:rsidR="00F2456D" w:rsidRPr="00676A62" w:rsidRDefault="00F2456D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1D83AF9C" w14:textId="0A11ADA9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Program for Interdisciplinary Education Research funded by </w:t>
            </w:r>
            <w:r w:rsidR="005E3E98" w:rsidRPr="00676A62">
              <w:rPr>
                <w:rFonts w:ascii="Arial" w:hAnsi="Arial" w:cs="Times New Roman"/>
                <w:sz w:val="18"/>
                <w:szCs w:val="18"/>
              </w:rPr>
              <w:t xml:space="preserve">the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Inst</w:t>
            </w:r>
            <w:r w:rsidR="000A6072" w:rsidRPr="00676A62">
              <w:rPr>
                <w:rFonts w:ascii="Arial" w:hAnsi="Arial" w:cs="Times New Roman"/>
                <w:sz w:val="18"/>
                <w:szCs w:val="18"/>
              </w:rPr>
              <w:t>itute of Education Sciences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38190F" w:rsidRPr="00676A62" w14:paraId="3B98756F" w14:textId="77777777" w:rsidTr="00A01996">
        <w:tc>
          <w:tcPr>
            <w:tcW w:w="1510" w:type="dxa"/>
            <w:gridSpan w:val="2"/>
          </w:tcPr>
          <w:p w14:paraId="7EEAEF2D" w14:textId="77777777" w:rsidR="0038190F" w:rsidRPr="00676A62" w:rsidRDefault="0038190F" w:rsidP="00745ADB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2011 - 2015</w:t>
            </w:r>
          </w:p>
          <w:p w14:paraId="4FF4DBDC" w14:textId="15E68C4F" w:rsidR="0038190F" w:rsidRPr="00676A62" w:rsidRDefault="0038190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GPA: 3.92/4.00</w:t>
            </w:r>
          </w:p>
        </w:tc>
        <w:tc>
          <w:tcPr>
            <w:tcW w:w="8390" w:type="dxa"/>
          </w:tcPr>
          <w:p w14:paraId="6F8EFBC7" w14:textId="163AD9FF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2"/>
                <w:szCs w:val="22"/>
              </w:rPr>
            </w:pPr>
            <w:r w:rsidRPr="00676A62">
              <w:rPr>
                <w:rFonts w:ascii="Arial" w:hAnsi="Arial" w:cs="Times New Roman"/>
                <w:b/>
                <w:sz w:val="22"/>
                <w:szCs w:val="22"/>
              </w:rPr>
              <w:t>B.S. Computer Science</w:t>
            </w:r>
          </w:p>
          <w:p w14:paraId="16FA49BB" w14:textId="5BE23954" w:rsidR="00DD0207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Lafayette College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>, Easton, PA</w:t>
            </w:r>
          </w:p>
          <w:p w14:paraId="77894146" w14:textId="77777777" w:rsidR="00F2456D" w:rsidRPr="00676A62" w:rsidRDefault="00F2456D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2D1F7CBF" w14:textId="2C016FA6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Minor in Mathematics</w:t>
            </w:r>
          </w:p>
          <w:p w14:paraId="3E07F281" w14:textId="0F756A60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Summa Cum Laude, Honors in Computer Science</w:t>
            </w:r>
          </w:p>
          <w:p w14:paraId="51EF219E" w14:textId="75B2CA0A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Thesis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Intelligent tutors and granularity: A new approach to Red Black Trees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6376BC2" w14:textId="14EA5002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Advisor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Chun Wai Liew</w:t>
            </w:r>
          </w:p>
          <w:p w14:paraId="7FA36CF8" w14:textId="3C8BB1F9" w:rsidR="0038190F" w:rsidRPr="00C31404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42"/>
                <w:szCs w:val="42"/>
              </w:rPr>
            </w:pPr>
          </w:p>
        </w:tc>
      </w:tr>
      <w:tr w:rsidR="006F0365" w:rsidRPr="00676A62" w14:paraId="09670CC8" w14:textId="77777777" w:rsidTr="00A01996">
        <w:tc>
          <w:tcPr>
            <w:tcW w:w="9900" w:type="dxa"/>
            <w:gridSpan w:val="3"/>
          </w:tcPr>
          <w:p w14:paraId="3A2B6749" w14:textId="77777777" w:rsidR="006F0365" w:rsidRPr="00676A62" w:rsidRDefault="006F0365" w:rsidP="001F4D41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676A62">
              <w:rPr>
                <w:rFonts w:ascii="Arial" w:hAnsi="Arial" w:cs="Times New Roman"/>
                <w:b/>
                <w:sz w:val="26"/>
                <w:szCs w:val="26"/>
              </w:rPr>
              <w:t>AWARDS AND HONORS</w:t>
            </w:r>
          </w:p>
          <w:p w14:paraId="2E262BB2" w14:textId="77777777" w:rsidR="006F0365" w:rsidRPr="00676A62" w:rsidRDefault="006F0365" w:rsidP="001F4D41">
            <w:pPr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6F0365" w:rsidRPr="00676A62" w14:paraId="3C402A4E" w14:textId="77777777" w:rsidTr="00670135">
        <w:tc>
          <w:tcPr>
            <w:tcW w:w="1510" w:type="dxa"/>
            <w:gridSpan w:val="2"/>
          </w:tcPr>
          <w:p w14:paraId="51620236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8390" w:type="dxa"/>
          </w:tcPr>
          <w:p w14:paraId="15AD6FE4" w14:textId="50691D22" w:rsidR="001F4D41" w:rsidRPr="00676A62" w:rsidRDefault="00CF6123" w:rsidP="001F4D41">
            <w:pPr>
              <w:rPr>
                <w:rFonts w:ascii="Arial" w:hAnsi="Arial" w:cs="Times New Roman"/>
                <w:i/>
                <w:iCs/>
                <w:sz w:val="2"/>
                <w:szCs w:val="2"/>
              </w:rPr>
            </w:pPr>
            <w:hyperlink r:id="rId9" w:history="1">
              <w:r w:rsidR="006F0365" w:rsidRPr="00676A62">
                <w:rPr>
                  <w:rStyle w:val="Hyperlink"/>
                  <w:rFonts w:ascii="Arial" w:hAnsi="Arial" w:cs="Times New Roman"/>
                  <w:sz w:val="20"/>
                  <w:szCs w:val="20"/>
                  <w:u w:val="none"/>
                </w:rPr>
                <w:t>Alan J. Perlis Graduate Student Teaching Award</w:t>
              </w:r>
            </w:hyperlink>
            <w:r w:rsidR="006F0365"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="006F0365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</w:p>
          <w:p w14:paraId="4F715C35" w14:textId="77777777" w:rsidR="006F0365" w:rsidRPr="00676A62" w:rsidRDefault="006F0365" w:rsidP="001F4D41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This award honors graduate students who have displayed the highest degree of excellence in and dedication to teaching in the School of Computer Science at Carnegie Mellon University.</w:t>
            </w:r>
          </w:p>
          <w:p w14:paraId="4AEB343F" w14:textId="77777777" w:rsidR="006F0365" w:rsidRPr="00676A62" w:rsidRDefault="006F0365" w:rsidP="001F4D41">
            <w:pPr>
              <w:rPr>
                <w:rFonts w:ascii="Arial" w:hAnsi="Arial" w:cs="Times New Roman"/>
                <w:sz w:val="12"/>
                <w:szCs w:val="12"/>
              </w:rPr>
            </w:pPr>
          </w:p>
        </w:tc>
      </w:tr>
      <w:tr w:rsidR="006F0365" w:rsidRPr="00676A62" w14:paraId="40B5A7C7" w14:textId="77777777" w:rsidTr="00670135">
        <w:tc>
          <w:tcPr>
            <w:tcW w:w="1510" w:type="dxa"/>
            <w:gridSpan w:val="2"/>
          </w:tcPr>
          <w:p w14:paraId="04A3CEE0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8390" w:type="dxa"/>
          </w:tcPr>
          <w:p w14:paraId="1B44275E" w14:textId="77777777" w:rsidR="006F0365" w:rsidRPr="00676A62" w:rsidRDefault="006F0365" w:rsidP="001F4D41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Graduate Student Assembly Departmental Appreciation Award,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</w:p>
          <w:p w14:paraId="20A6F946" w14:textId="77777777" w:rsidR="006F0365" w:rsidRPr="00676A62" w:rsidRDefault="006F0365" w:rsidP="001F4D41">
            <w:pPr>
              <w:rPr>
                <w:rFonts w:ascii="Arial" w:hAnsi="Arial" w:cs="Times New Roman"/>
                <w:sz w:val="10"/>
                <w:szCs w:val="10"/>
              </w:rPr>
            </w:pPr>
          </w:p>
        </w:tc>
      </w:tr>
      <w:tr w:rsidR="006F0365" w:rsidRPr="00676A62" w14:paraId="21162155" w14:textId="77777777" w:rsidTr="00670135">
        <w:tc>
          <w:tcPr>
            <w:tcW w:w="1510" w:type="dxa"/>
            <w:gridSpan w:val="2"/>
          </w:tcPr>
          <w:p w14:paraId="13F263B9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</w:t>
            </w:r>
          </w:p>
        </w:tc>
        <w:tc>
          <w:tcPr>
            <w:tcW w:w="8390" w:type="dxa"/>
          </w:tcPr>
          <w:p w14:paraId="54E86F4C" w14:textId="77777777" w:rsidR="006F0365" w:rsidRPr="00676A62" w:rsidRDefault="006F0365" w:rsidP="001F4D41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Summa Cum Laude, Honors in Computer Science,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</w:p>
          <w:p w14:paraId="74028E33" w14:textId="77777777" w:rsidR="006F0365" w:rsidRPr="00676A62" w:rsidRDefault="006F0365" w:rsidP="001F4D41">
            <w:pPr>
              <w:rPr>
                <w:rFonts w:ascii="Arial" w:hAnsi="Arial"/>
                <w:sz w:val="10"/>
                <w:szCs w:val="10"/>
              </w:rPr>
            </w:pPr>
          </w:p>
        </w:tc>
      </w:tr>
      <w:tr w:rsidR="006F0365" w:rsidRPr="00676A62" w14:paraId="0AFE4C48" w14:textId="77777777" w:rsidTr="00670135">
        <w:tc>
          <w:tcPr>
            <w:tcW w:w="1510" w:type="dxa"/>
            <w:gridSpan w:val="2"/>
          </w:tcPr>
          <w:p w14:paraId="69097572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2014</w:t>
            </w:r>
          </w:p>
        </w:tc>
        <w:tc>
          <w:tcPr>
            <w:tcW w:w="8390" w:type="dxa"/>
          </w:tcPr>
          <w:p w14:paraId="2AEB7FC4" w14:textId="6BE809DE" w:rsidR="006F0365" w:rsidRPr="00676A62" w:rsidRDefault="00884646" w:rsidP="001F4D41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UPE</w:t>
            </w:r>
            <w:r w:rsidR="006F0365"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="00E14B56" w:rsidRPr="00676A62">
              <w:rPr>
                <w:rFonts w:ascii="Arial" w:hAnsi="Arial" w:cs="Times New Roman"/>
                <w:sz w:val="20"/>
                <w:szCs w:val="20"/>
              </w:rPr>
              <w:t>Special Recognition</w:t>
            </w:r>
            <w:r w:rsidR="00DD0207"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="006F0365" w:rsidRPr="00676A62">
              <w:rPr>
                <w:rFonts w:ascii="Arial" w:hAnsi="Arial" w:cs="Times New Roman"/>
                <w:sz w:val="20"/>
                <w:szCs w:val="20"/>
              </w:rPr>
              <w:t xml:space="preserve">Award,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Upsilon Pi Epsilon International Honor</w:t>
            </w:r>
            <w:r w:rsidR="00E14B56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 xml:space="preserve"> Society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 xml:space="preserve"> for the Computing and Information Disciplines </w:t>
            </w:r>
          </w:p>
          <w:p w14:paraId="27914484" w14:textId="77777777" w:rsidR="006F0365" w:rsidRPr="00676A62" w:rsidRDefault="006F0365" w:rsidP="001F4D41">
            <w:pPr>
              <w:rPr>
                <w:rFonts w:ascii="Arial" w:hAnsi="Arial"/>
                <w:sz w:val="10"/>
                <w:szCs w:val="10"/>
              </w:rPr>
            </w:pPr>
          </w:p>
        </w:tc>
      </w:tr>
      <w:tr w:rsidR="006F0365" w:rsidRPr="00676A62" w14:paraId="4B922E91" w14:textId="77777777" w:rsidTr="00670135">
        <w:tc>
          <w:tcPr>
            <w:tcW w:w="1510" w:type="dxa"/>
            <w:gridSpan w:val="2"/>
          </w:tcPr>
          <w:p w14:paraId="58C10ED7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2014</w:t>
            </w:r>
          </w:p>
        </w:tc>
        <w:tc>
          <w:tcPr>
            <w:tcW w:w="8390" w:type="dxa"/>
          </w:tcPr>
          <w:p w14:paraId="4724F16A" w14:textId="4F76A4CC" w:rsidR="00DD0207" w:rsidRPr="00676A62" w:rsidRDefault="006F0365" w:rsidP="001F4D41">
            <w:pPr>
              <w:rPr>
                <w:rFonts w:ascii="Arial" w:hAnsi="Arial" w:cs="Times New Roman"/>
                <w:i/>
                <w:iCs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James P. Schwar Prize,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</w:p>
          <w:p w14:paraId="75BA9BA1" w14:textId="4931D65B" w:rsidR="00DD0207" w:rsidRPr="00676A62" w:rsidRDefault="00DD0207" w:rsidP="001F4D41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Awarded annually to a deserving computer science student</w:t>
            </w:r>
            <w:r w:rsidR="00884646"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7A0B6D0" w14:textId="77777777" w:rsidR="006F0365" w:rsidRPr="00676A62" w:rsidRDefault="006F0365" w:rsidP="001F4D41">
            <w:pPr>
              <w:rPr>
                <w:rFonts w:ascii="Arial" w:hAnsi="Arial"/>
                <w:sz w:val="10"/>
                <w:szCs w:val="10"/>
              </w:rPr>
            </w:pPr>
          </w:p>
        </w:tc>
      </w:tr>
      <w:tr w:rsidR="006F0365" w:rsidRPr="00676A62" w14:paraId="3B7AEFCB" w14:textId="77777777" w:rsidTr="00670135">
        <w:tc>
          <w:tcPr>
            <w:tcW w:w="1510" w:type="dxa"/>
            <w:gridSpan w:val="2"/>
          </w:tcPr>
          <w:p w14:paraId="42115049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2011 - 2015</w:t>
            </w:r>
          </w:p>
        </w:tc>
        <w:tc>
          <w:tcPr>
            <w:tcW w:w="8390" w:type="dxa"/>
          </w:tcPr>
          <w:p w14:paraId="2D41D1AB" w14:textId="77777777" w:rsidR="006F0365" w:rsidRPr="00676A62" w:rsidRDefault="006F0365" w:rsidP="001F4D41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Walter Oechsle Scholarship,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</w:p>
          <w:p w14:paraId="51155C18" w14:textId="77777777" w:rsidR="006F0365" w:rsidRPr="00676A62" w:rsidRDefault="006F0365" w:rsidP="001F4D41">
            <w:pPr>
              <w:rPr>
                <w:rFonts w:ascii="Arial" w:hAnsi="Arial"/>
                <w:sz w:val="10"/>
                <w:szCs w:val="10"/>
              </w:rPr>
            </w:pPr>
          </w:p>
        </w:tc>
      </w:tr>
      <w:tr w:rsidR="006F0365" w:rsidRPr="00676A62" w14:paraId="1513E930" w14:textId="77777777" w:rsidTr="00670135">
        <w:tc>
          <w:tcPr>
            <w:tcW w:w="1510" w:type="dxa"/>
            <w:gridSpan w:val="2"/>
          </w:tcPr>
          <w:p w14:paraId="764E07E0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2012, 2013</w:t>
            </w:r>
          </w:p>
        </w:tc>
        <w:tc>
          <w:tcPr>
            <w:tcW w:w="8390" w:type="dxa"/>
          </w:tcPr>
          <w:p w14:paraId="2A910101" w14:textId="77777777" w:rsidR="006F0365" w:rsidRPr="00676A62" w:rsidRDefault="006F0365" w:rsidP="001F4D41">
            <w:pPr>
              <w:rPr>
                <w:rFonts w:ascii="Arial" w:hAnsi="Arial" w:cs="Times New Roman"/>
                <w:i/>
                <w:iCs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Grace Hopper Celebration of Women in Computing Scholarship,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Grace Hopper Conference</w:t>
            </w:r>
          </w:p>
          <w:p w14:paraId="17E05B1B" w14:textId="77777777" w:rsidR="006F0365" w:rsidRPr="00C31404" w:rsidRDefault="006F0365" w:rsidP="001F4D41">
            <w:pPr>
              <w:rPr>
                <w:rFonts w:ascii="Arial" w:hAnsi="Arial" w:cs="Times New Roman"/>
                <w:sz w:val="42"/>
                <w:szCs w:val="42"/>
              </w:rPr>
            </w:pPr>
          </w:p>
        </w:tc>
      </w:tr>
      <w:tr w:rsidR="00A86C4F" w:rsidRPr="00676A62" w14:paraId="7CF0378C" w14:textId="77777777" w:rsidTr="00670135">
        <w:tc>
          <w:tcPr>
            <w:tcW w:w="9900" w:type="dxa"/>
            <w:gridSpan w:val="3"/>
          </w:tcPr>
          <w:p w14:paraId="121E8AAD" w14:textId="77777777" w:rsidR="005C1BA1" w:rsidRDefault="005C1BA1" w:rsidP="00745ADB">
            <w:pPr>
              <w:rPr>
                <w:rFonts w:ascii="Arial" w:hAnsi="Arial"/>
                <w:b/>
                <w:sz w:val="26"/>
                <w:szCs w:val="26"/>
              </w:rPr>
            </w:pPr>
          </w:p>
          <w:p w14:paraId="268FF9F6" w14:textId="7015DF25" w:rsidR="00A86C4F" w:rsidRPr="00676A62" w:rsidRDefault="00045F31" w:rsidP="00745ADB">
            <w:pPr>
              <w:rPr>
                <w:rFonts w:ascii="Arial" w:hAnsi="Arial"/>
                <w:b/>
                <w:sz w:val="26"/>
                <w:szCs w:val="26"/>
              </w:rPr>
            </w:pPr>
            <w:r w:rsidRPr="00676A62">
              <w:rPr>
                <w:rFonts w:ascii="Arial" w:hAnsi="Arial"/>
                <w:b/>
                <w:sz w:val="26"/>
                <w:szCs w:val="26"/>
              </w:rPr>
              <w:lastRenderedPageBreak/>
              <w:t>TEACHING</w:t>
            </w:r>
            <w:r w:rsidR="00A86C4F" w:rsidRPr="00676A62">
              <w:rPr>
                <w:rFonts w:ascii="Arial" w:hAnsi="Arial"/>
                <w:b/>
                <w:sz w:val="26"/>
                <w:szCs w:val="26"/>
              </w:rPr>
              <w:t xml:space="preserve"> </w:t>
            </w:r>
            <w:r w:rsidR="008E2E1A" w:rsidRPr="00676A62">
              <w:rPr>
                <w:rFonts w:ascii="Arial" w:hAnsi="Arial"/>
                <w:b/>
                <w:sz w:val="26"/>
                <w:szCs w:val="26"/>
              </w:rPr>
              <w:t xml:space="preserve">&amp; MENTORING </w:t>
            </w:r>
            <w:r w:rsidR="00A86C4F" w:rsidRPr="00676A62">
              <w:rPr>
                <w:rFonts w:ascii="Arial" w:hAnsi="Arial"/>
                <w:b/>
                <w:sz w:val="26"/>
                <w:szCs w:val="26"/>
              </w:rPr>
              <w:t>EXPERIENCE</w:t>
            </w:r>
          </w:p>
          <w:p w14:paraId="72D55379" w14:textId="77777777" w:rsidR="00A86C4F" w:rsidRPr="00676A62" w:rsidRDefault="00A86C4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551E1C" w:rsidRPr="00676A62" w14:paraId="3DAA0815" w14:textId="77777777" w:rsidTr="00C2727A">
        <w:tc>
          <w:tcPr>
            <w:tcW w:w="520" w:type="dxa"/>
          </w:tcPr>
          <w:p w14:paraId="3F8D77FF" w14:textId="77777777" w:rsidR="00551E1C" w:rsidRPr="00676A62" w:rsidRDefault="00551E1C" w:rsidP="00045F31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2"/>
          </w:tcPr>
          <w:p w14:paraId="6A0A0F9C" w14:textId="5C0BE3B4" w:rsidR="00551E1C" w:rsidRPr="00676A62" w:rsidRDefault="00015D20" w:rsidP="0060046A">
            <w:pPr>
              <w:widowControl w:val="0"/>
              <w:autoSpaceDE w:val="0"/>
              <w:autoSpaceDN w:val="0"/>
              <w:adjustRightInd w:val="0"/>
              <w:ind w:left="-10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br/>
            </w:r>
            <w:r w:rsidR="00551E1C" w:rsidRPr="00676A62">
              <w:rPr>
                <w:rFonts w:ascii="Arial" w:hAnsi="Arial" w:cs="Arial"/>
                <w:b/>
              </w:rPr>
              <w:t>TEACHING</w:t>
            </w:r>
            <w:r w:rsidR="007E5FFB" w:rsidRPr="00676A62">
              <w:rPr>
                <w:rFonts w:ascii="Arial" w:hAnsi="Arial" w:cs="Arial"/>
                <w:b/>
              </w:rPr>
              <w:t xml:space="preserve"> EXPERIENCE</w:t>
            </w:r>
          </w:p>
          <w:p w14:paraId="301C02F4" w14:textId="5ECFEED3" w:rsidR="00551E1C" w:rsidRPr="00676A62" w:rsidRDefault="00551E1C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E73765" w:rsidRPr="00676A62" w14:paraId="0E7E99A5" w14:textId="77777777" w:rsidTr="00C2727A">
        <w:tc>
          <w:tcPr>
            <w:tcW w:w="1510" w:type="dxa"/>
            <w:gridSpan w:val="2"/>
          </w:tcPr>
          <w:p w14:paraId="3D99A603" w14:textId="1131A982" w:rsidR="00E73765" w:rsidRPr="00676A62" w:rsidRDefault="00E73765" w:rsidP="00E73765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Instructor</w:t>
            </w:r>
          </w:p>
        </w:tc>
        <w:tc>
          <w:tcPr>
            <w:tcW w:w="8390" w:type="dxa"/>
          </w:tcPr>
          <w:p w14:paraId="3940A131" w14:textId="3F957985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0" w:history="1">
              <w:r w:rsidRPr="006840C6">
                <w:rPr>
                  <w:rStyle w:val="Hyperlink"/>
                  <w:rFonts w:ascii="Arial" w:hAnsi="Arial" w:cs="Times New Roman"/>
                  <w:b/>
                  <w:sz w:val="20"/>
                  <w:szCs w:val="20"/>
                </w:rPr>
                <w:t>Principles of Computing (15-110)</w:t>
              </w:r>
            </w:hyperlink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>
              <w:rPr>
                <w:rFonts w:ascii="Arial" w:hAnsi="Arial" w:cs="Times New Roman"/>
                <w:i/>
                <w:sz w:val="20"/>
                <w:szCs w:val="20"/>
              </w:rPr>
              <w:t>Spring 2022</w:t>
            </w:r>
          </w:p>
          <w:p w14:paraId="7F749AC8" w14:textId="77777777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School of Computer Science, Carnegie Mellon University</w:t>
            </w:r>
          </w:p>
          <w:p w14:paraId="3762DD86" w14:textId="77777777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43EB2B49" w14:textId="77777777" w:rsidR="005A0448" w:rsidRPr="005A0448" w:rsidRDefault="00E73765" w:rsidP="00E73765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C</w:t>
            </w:r>
            <w:r w:rsidRPr="00E73765">
              <w:rPr>
                <w:rFonts w:ascii="Arial" w:hAnsi="Arial" w:cs="Times New Roman"/>
                <w:sz w:val="18"/>
                <w:szCs w:val="18"/>
              </w:rPr>
              <w:t>o-instructing (with Dr. Kelly Rivers) 15-110, a</w:t>
            </w:r>
            <w:r>
              <w:rPr>
                <w:rFonts w:ascii="Arial" w:hAnsi="Arial" w:cs="Times New Roman"/>
                <w:sz w:val="18"/>
                <w:szCs w:val="18"/>
              </w:rPr>
              <w:t>n intro</w:t>
            </w:r>
            <w:r w:rsidRPr="00E73765">
              <w:rPr>
                <w:rFonts w:ascii="Arial" w:hAnsi="Arial" w:cs="Times New Roman"/>
                <w:sz w:val="18"/>
                <w:szCs w:val="18"/>
              </w:rPr>
              <w:t xml:space="preserve"> course in fundamental computing principles.</w:t>
            </w:r>
          </w:p>
          <w:p w14:paraId="4A829443" w14:textId="4DFC311C" w:rsidR="00E73765" w:rsidRPr="00E73765" w:rsidRDefault="005A0448" w:rsidP="00E73765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In-person (~200 students, 23 Tas)</w:t>
            </w:r>
            <w:r w:rsidR="00E73765" w:rsidRPr="00E73765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E73765" w:rsidRPr="00676A62" w14:paraId="470951A2" w14:textId="77777777" w:rsidTr="00C2727A">
        <w:tc>
          <w:tcPr>
            <w:tcW w:w="1510" w:type="dxa"/>
            <w:gridSpan w:val="2"/>
          </w:tcPr>
          <w:p w14:paraId="61B16781" w14:textId="6A8B443E" w:rsidR="00E73765" w:rsidRPr="00676A62" w:rsidRDefault="00E73765" w:rsidP="00E73765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Instructor</w:t>
            </w:r>
          </w:p>
        </w:tc>
        <w:tc>
          <w:tcPr>
            <w:tcW w:w="8390" w:type="dxa"/>
          </w:tcPr>
          <w:p w14:paraId="72367078" w14:textId="58DD9952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CS Pedagogy (15-890)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Spring 202</w:t>
            </w:r>
            <w:r>
              <w:rPr>
                <w:rFonts w:ascii="Arial" w:hAnsi="Arial" w:cs="Times New Roman"/>
                <w:i/>
                <w:sz w:val="20"/>
                <w:szCs w:val="20"/>
              </w:rPr>
              <w:t>2</w:t>
            </w:r>
          </w:p>
          <w:p w14:paraId="2D8590D3" w14:textId="77777777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School of Computer Science, Carnegie Mellon University</w:t>
            </w:r>
          </w:p>
          <w:p w14:paraId="7811B169" w14:textId="77777777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38270ACB" w14:textId="28800ECF" w:rsidR="00E73765" w:rsidRPr="005A0448" w:rsidRDefault="00E73765" w:rsidP="00E73765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254" w:hanging="180"/>
              <w:rPr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C</w:t>
            </w:r>
            <w:r w:rsidRPr="00E73765">
              <w:rPr>
                <w:rFonts w:ascii="Arial" w:hAnsi="Arial" w:cs="Times New Roman"/>
                <w:sz w:val="18"/>
                <w:szCs w:val="18"/>
              </w:rPr>
              <w:t xml:space="preserve">o-instructing (with </w:t>
            </w:r>
            <w:r w:rsidRPr="00E73765">
              <w:rPr>
                <w:rFonts w:ascii="Arial" w:hAnsi="Arial" w:cs="Times New Roman"/>
                <w:sz w:val="18"/>
                <w:szCs w:val="18"/>
              </w:rPr>
              <w:t xml:space="preserve">Dr. </w:t>
            </w:r>
            <w:r w:rsidRPr="00E73765">
              <w:rPr>
                <w:rFonts w:ascii="Arial" w:hAnsi="Arial" w:cs="Times New Roman"/>
                <w:sz w:val="18"/>
                <w:szCs w:val="18"/>
              </w:rPr>
              <w:t xml:space="preserve"> Michael Hilton) of 15-890, a course </w:t>
            </w:r>
            <w:r>
              <w:rPr>
                <w:rFonts w:ascii="Arial" w:hAnsi="Arial" w:cs="Times New Roman"/>
                <w:sz w:val="18"/>
                <w:szCs w:val="18"/>
              </w:rPr>
              <w:t>on CS Pedagogy</w:t>
            </w:r>
            <w:r w:rsidRPr="00E73765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3C4D677" w14:textId="77F12214" w:rsidR="005A0448" w:rsidRPr="00E73765" w:rsidRDefault="005A0448" w:rsidP="00E73765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254" w:hanging="180"/>
              <w:rPr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In-person (~12 students)</w:t>
            </w:r>
          </w:p>
          <w:p w14:paraId="6DDCB499" w14:textId="2100D639" w:rsidR="00E73765" w:rsidRPr="00C2727A" w:rsidRDefault="00E73765" w:rsidP="00E73765">
            <w:pPr>
              <w:pStyle w:val="ListParagraph"/>
              <w:widowControl w:val="0"/>
              <w:autoSpaceDE w:val="0"/>
              <w:autoSpaceDN w:val="0"/>
              <w:adjustRightInd w:val="0"/>
              <w:ind w:left="254"/>
              <w:rPr>
                <w:sz w:val="20"/>
                <w:szCs w:val="20"/>
              </w:rPr>
            </w:pPr>
          </w:p>
        </w:tc>
      </w:tr>
      <w:tr w:rsidR="00E73765" w:rsidRPr="00676A62" w14:paraId="01224B33" w14:textId="77777777" w:rsidTr="00C2727A">
        <w:tc>
          <w:tcPr>
            <w:tcW w:w="1510" w:type="dxa"/>
            <w:gridSpan w:val="2"/>
          </w:tcPr>
          <w:p w14:paraId="1EA26F97" w14:textId="5EE28975" w:rsidR="00E73765" w:rsidRPr="00676A62" w:rsidRDefault="00E73765" w:rsidP="00E73765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Instructor</w:t>
            </w:r>
          </w:p>
        </w:tc>
        <w:tc>
          <w:tcPr>
            <w:tcW w:w="8390" w:type="dxa"/>
          </w:tcPr>
          <w:p w14:paraId="086C7EC5" w14:textId="267C62DA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1" w:history="1">
              <w:r w:rsidRPr="006840C6">
                <w:rPr>
                  <w:rStyle w:val="Hyperlink"/>
                  <w:rFonts w:ascii="Arial" w:hAnsi="Arial" w:cs="Times New Roman"/>
                  <w:b/>
                  <w:sz w:val="20"/>
                  <w:szCs w:val="20"/>
                </w:rPr>
                <w:t>Principles of Computing (15-110)</w:t>
              </w:r>
            </w:hyperlink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>
              <w:rPr>
                <w:rFonts w:ascii="Arial" w:hAnsi="Arial" w:cs="Times New Roman"/>
                <w:i/>
                <w:sz w:val="20"/>
                <w:szCs w:val="20"/>
              </w:rPr>
              <w:t>Fall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 xml:space="preserve"> 202</w:t>
            </w:r>
            <w:r>
              <w:rPr>
                <w:rFonts w:ascii="Arial" w:hAnsi="Arial" w:cs="Times New Roman"/>
                <w:i/>
                <w:sz w:val="20"/>
                <w:szCs w:val="20"/>
              </w:rPr>
              <w:t>1</w:t>
            </w:r>
          </w:p>
          <w:p w14:paraId="4547F959" w14:textId="77777777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School of Computer Science, Carnegie Mellon University</w:t>
            </w:r>
          </w:p>
          <w:p w14:paraId="7535A47E" w14:textId="77777777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589A5ADA" w14:textId="6929D0FC" w:rsidR="00E73765" w:rsidRDefault="00E73765" w:rsidP="00E73765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 xml:space="preserve">Co-instructed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(with </w:t>
            </w:r>
            <w:r>
              <w:rPr>
                <w:rFonts w:ascii="Arial" w:hAnsi="Arial" w:cs="Times New Roman"/>
                <w:sz w:val="18"/>
                <w:szCs w:val="18"/>
              </w:rPr>
              <w:t>Dr. Kelly Rivers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) </w:t>
            </w:r>
            <w:r w:rsidRPr="00E73765">
              <w:rPr>
                <w:rFonts w:ascii="Arial" w:hAnsi="Arial" w:cs="Times New Roman"/>
                <w:sz w:val="18"/>
                <w:szCs w:val="18"/>
              </w:rPr>
              <w:t>15-110, a</w:t>
            </w:r>
            <w:r>
              <w:rPr>
                <w:rFonts w:ascii="Arial" w:hAnsi="Arial" w:cs="Times New Roman"/>
                <w:sz w:val="18"/>
                <w:szCs w:val="18"/>
              </w:rPr>
              <w:t>n intro</w:t>
            </w:r>
            <w:r w:rsidRPr="00E73765">
              <w:rPr>
                <w:rFonts w:ascii="Arial" w:hAnsi="Arial" w:cs="Times New Roman"/>
                <w:sz w:val="18"/>
                <w:szCs w:val="18"/>
              </w:rPr>
              <w:t xml:space="preserve"> course in fundamental computing principles.</w:t>
            </w:r>
          </w:p>
          <w:p w14:paraId="30623255" w14:textId="6ABE9840" w:rsidR="00E73765" w:rsidRDefault="00E73765" w:rsidP="00E73765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 xml:space="preserve">The course had ~300 students and ~30 </w:t>
            </w:r>
            <w:proofErr w:type="spellStart"/>
            <w:r>
              <w:rPr>
                <w:rFonts w:ascii="Arial" w:hAnsi="Arial" w:cs="Times New Roman"/>
                <w:sz w:val="18"/>
                <w:szCs w:val="18"/>
              </w:rPr>
              <w:t>TAs.</w:t>
            </w:r>
            <w:proofErr w:type="spellEnd"/>
          </w:p>
          <w:p w14:paraId="589FAFA6" w14:textId="77777777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E73765" w:rsidRPr="00676A62" w14:paraId="43144518" w14:textId="77777777" w:rsidTr="00C2727A">
        <w:tc>
          <w:tcPr>
            <w:tcW w:w="1510" w:type="dxa"/>
            <w:gridSpan w:val="2"/>
          </w:tcPr>
          <w:p w14:paraId="08680019" w14:textId="1243128B" w:rsidR="00E73765" w:rsidRPr="00676A62" w:rsidRDefault="00E73765" w:rsidP="00E73765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Instructor</w:t>
            </w:r>
          </w:p>
        </w:tc>
        <w:tc>
          <w:tcPr>
            <w:tcW w:w="8390" w:type="dxa"/>
          </w:tcPr>
          <w:p w14:paraId="7BAB8C52" w14:textId="1F3E68E3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sz w:val="20"/>
                <w:szCs w:val="20"/>
              </w:rPr>
              <w:t>Introduction to Data Structures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 (15-1</w:t>
            </w:r>
            <w:r>
              <w:rPr>
                <w:rFonts w:ascii="Arial" w:hAnsi="Arial" w:cs="Times New Roman"/>
                <w:b/>
                <w:sz w:val="20"/>
                <w:szCs w:val="20"/>
              </w:rPr>
              <w:t>21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), </w:t>
            </w:r>
            <w:r>
              <w:rPr>
                <w:rFonts w:ascii="Arial" w:hAnsi="Arial" w:cs="Times New Roman"/>
                <w:i/>
                <w:sz w:val="20"/>
                <w:szCs w:val="20"/>
              </w:rPr>
              <w:t>Fall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 xml:space="preserve"> 202</w:t>
            </w:r>
            <w:r>
              <w:rPr>
                <w:rFonts w:ascii="Arial" w:hAnsi="Arial" w:cs="Times New Roman"/>
                <w:i/>
                <w:sz w:val="20"/>
                <w:szCs w:val="20"/>
              </w:rPr>
              <w:t>1</w:t>
            </w:r>
          </w:p>
          <w:p w14:paraId="7F33277D" w14:textId="77777777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School of Computer Science, Carnegie Mellon University</w:t>
            </w:r>
          </w:p>
          <w:p w14:paraId="687ED06E" w14:textId="77777777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2C4CE0C1" w14:textId="0D3645B7" w:rsidR="00E73765" w:rsidRPr="00676A62" w:rsidRDefault="00E73765" w:rsidP="00E73765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Instructor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>
              <w:rPr>
                <w:rFonts w:ascii="Arial" w:hAnsi="Arial" w:cs="Times New Roman"/>
                <w:sz w:val="18"/>
                <w:szCs w:val="18"/>
              </w:rPr>
              <w:t>for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the course 15-1</w:t>
            </w:r>
            <w:r>
              <w:rPr>
                <w:rFonts w:ascii="Arial" w:hAnsi="Arial" w:cs="Times New Roman"/>
                <w:sz w:val="18"/>
                <w:szCs w:val="18"/>
              </w:rPr>
              <w:t>21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>
              <w:rPr>
                <w:rFonts w:ascii="Arial" w:hAnsi="Arial" w:cs="Times New Roman"/>
                <w:sz w:val="18"/>
                <w:szCs w:val="18"/>
              </w:rPr>
              <w:t>an introduction to data structures in Java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  <w:r>
              <w:rPr>
                <w:rFonts w:ascii="Arial" w:hAnsi="Arial" w:cs="Times New Roman"/>
                <w:sz w:val="18"/>
                <w:szCs w:val="18"/>
              </w:rPr>
              <w:t>(~50 students, 5 TAs).</w:t>
            </w:r>
          </w:p>
          <w:p w14:paraId="640F0D0F" w14:textId="4695FDFE" w:rsidR="00E73765" w:rsidRPr="00676A62" w:rsidRDefault="00E73765" w:rsidP="00E73765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i/>
                <w:sz w:val="2"/>
                <w:szCs w:val="2"/>
              </w:rPr>
            </w:pPr>
          </w:p>
          <w:p w14:paraId="18D8752F" w14:textId="77777777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E73765" w:rsidRPr="00676A62" w14:paraId="45CBE012" w14:textId="77777777" w:rsidTr="00C2727A">
        <w:tc>
          <w:tcPr>
            <w:tcW w:w="1510" w:type="dxa"/>
            <w:gridSpan w:val="2"/>
          </w:tcPr>
          <w:p w14:paraId="141DC74C" w14:textId="6464C142" w:rsidR="00E73765" w:rsidRPr="00676A62" w:rsidRDefault="00E73765" w:rsidP="00E73765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Instructor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br/>
            </w:r>
          </w:p>
        </w:tc>
        <w:tc>
          <w:tcPr>
            <w:tcW w:w="8390" w:type="dxa"/>
          </w:tcPr>
          <w:p w14:paraId="4D8961EE" w14:textId="03403E8B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Principles of Computing (15-110),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Summer 2020</w:t>
            </w:r>
          </w:p>
          <w:p w14:paraId="719A51B0" w14:textId="6B586319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School of Computer Science, Carnegie Mellon University</w:t>
            </w:r>
          </w:p>
          <w:p w14:paraId="38DEA042" w14:textId="77777777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60F3D9CE" w14:textId="77777777" w:rsidR="00E73765" w:rsidRDefault="00E73765" w:rsidP="00E152F9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Instructor (with Norman Bier) of the intro course 15-110, a course in fundamental computing principles. </w:t>
            </w:r>
            <w:r>
              <w:rPr>
                <w:rFonts w:ascii="Arial" w:hAnsi="Arial" w:cs="Times New Roman"/>
                <w:sz w:val="18"/>
                <w:szCs w:val="18"/>
              </w:rPr>
              <w:t>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his course was conducted fully online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 d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ue to the 2020 pandemic</w:t>
            </w:r>
            <w:r w:rsidR="005A0448">
              <w:rPr>
                <w:rFonts w:ascii="Arial" w:hAnsi="Arial" w:cs="Times New Roman"/>
                <w:sz w:val="18"/>
                <w:szCs w:val="18"/>
              </w:rPr>
              <w:t xml:space="preserve"> (~70 students)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5735D37" w14:textId="78B55E69" w:rsidR="005A0448" w:rsidRPr="00C2727A" w:rsidRDefault="005A0448" w:rsidP="005A0448">
            <w:pPr>
              <w:pStyle w:val="ListParagraph"/>
              <w:widowControl w:val="0"/>
              <w:autoSpaceDE w:val="0"/>
              <w:autoSpaceDN w:val="0"/>
              <w:adjustRightInd w:val="0"/>
              <w:ind w:left="261"/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E73765" w:rsidRPr="00676A62" w14:paraId="1432EE75" w14:textId="77777777" w:rsidTr="00C2727A">
        <w:tc>
          <w:tcPr>
            <w:tcW w:w="1510" w:type="dxa"/>
            <w:gridSpan w:val="2"/>
          </w:tcPr>
          <w:p w14:paraId="2FD0F8DA" w14:textId="6C097428" w:rsidR="00E73765" w:rsidRPr="00676A62" w:rsidRDefault="00E73765" w:rsidP="00C2727A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Instructor</w:t>
            </w:r>
          </w:p>
        </w:tc>
        <w:tc>
          <w:tcPr>
            <w:tcW w:w="8390" w:type="dxa"/>
          </w:tcPr>
          <w:p w14:paraId="39221950" w14:textId="1D1854F1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CS Pedagogy (15-890)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Spring 2020</w:t>
            </w:r>
          </w:p>
          <w:p w14:paraId="4C115E53" w14:textId="4FB6D1D4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School of Computer Science, Carnegie Mellon University</w:t>
            </w:r>
          </w:p>
          <w:p w14:paraId="339C814A" w14:textId="77777777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68F1C88E" w14:textId="77777777" w:rsidR="00E73765" w:rsidRPr="005A0448" w:rsidRDefault="00E73765" w:rsidP="005A0448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Arial"/>
                <w:b/>
                <w:sz w:val="16"/>
                <w:szCs w:val="16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Instructor (with Charlie Garrod and Michael Hilton) of 15-890, a course targeted toward students who are interested in improving their ability to teach computer science and who are interested in the science of teaching and learning.</w:t>
            </w:r>
            <w:r w:rsidRPr="00670135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>
              <w:rPr>
                <w:rFonts w:ascii="Arial" w:hAnsi="Arial" w:cs="Times New Roman"/>
                <w:sz w:val="18"/>
                <w:szCs w:val="18"/>
              </w:rPr>
              <w:t>(</w:t>
            </w:r>
            <w:r w:rsidR="005A0448">
              <w:rPr>
                <w:rFonts w:ascii="Arial" w:hAnsi="Arial" w:cs="Times New Roman"/>
                <w:sz w:val="18"/>
                <w:szCs w:val="18"/>
              </w:rPr>
              <w:t>~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7 students) </w:t>
            </w:r>
          </w:p>
          <w:p w14:paraId="7EE78DAC" w14:textId="48F7E3FA" w:rsidR="005A0448" w:rsidRPr="00C2727A" w:rsidRDefault="005A0448" w:rsidP="005A0448">
            <w:pPr>
              <w:pStyle w:val="ListParagraph"/>
              <w:widowControl w:val="0"/>
              <w:autoSpaceDE w:val="0"/>
              <w:autoSpaceDN w:val="0"/>
              <w:adjustRightInd w:val="0"/>
              <w:ind w:left="254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73765" w:rsidRPr="00676A62" w14:paraId="2485DEFC" w14:textId="77777777" w:rsidTr="00C2727A">
        <w:tc>
          <w:tcPr>
            <w:tcW w:w="1510" w:type="dxa"/>
            <w:gridSpan w:val="2"/>
          </w:tcPr>
          <w:p w14:paraId="0222B490" w14:textId="364997CC" w:rsidR="00E73765" w:rsidRPr="00676A62" w:rsidRDefault="00E73765" w:rsidP="00E73765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Instructor</w:t>
            </w:r>
          </w:p>
        </w:tc>
        <w:tc>
          <w:tcPr>
            <w:tcW w:w="8390" w:type="dxa"/>
          </w:tcPr>
          <w:p w14:paraId="07751E59" w14:textId="7173714C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2" w:history="1">
              <w:r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Principles of Computing (15-110)</w:t>
              </w:r>
            </w:hyperlink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Summer 2019</w:t>
            </w:r>
          </w:p>
          <w:p w14:paraId="09003E67" w14:textId="1618D478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School of Computer Science, Carnegie Mellon University</w:t>
            </w:r>
          </w:p>
          <w:p w14:paraId="519BB83D" w14:textId="77777777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62AF7692" w14:textId="74CE602D" w:rsidR="00E73765" w:rsidRPr="00676A62" w:rsidRDefault="00E73765" w:rsidP="00E73765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Instructor (with Norman Bier) of the course 15-110, a course in fundamental computing principles</w:t>
            </w:r>
            <w:r>
              <w:rPr>
                <w:rFonts w:ascii="Arial" w:hAnsi="Arial" w:cs="Times New Roman"/>
                <w:sz w:val="18"/>
                <w:szCs w:val="18"/>
              </w:rPr>
              <w:t>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</w:p>
          <w:p w14:paraId="046A7713" w14:textId="1EA7EE84" w:rsidR="00E73765" w:rsidRPr="005A0448" w:rsidRDefault="005A0448" w:rsidP="005A0448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In person course</w:t>
            </w:r>
            <w:r w:rsidR="00E73765" w:rsidRPr="00676A62">
              <w:rPr>
                <w:rFonts w:ascii="Arial" w:hAnsi="Arial" w:cs="Times New Roman"/>
                <w:sz w:val="18"/>
                <w:szCs w:val="18"/>
              </w:rPr>
              <w:t xml:space="preserve"> (</w:t>
            </w:r>
            <w:r>
              <w:rPr>
                <w:rFonts w:ascii="Arial" w:hAnsi="Arial" w:cs="Times New Roman"/>
                <w:sz w:val="18"/>
                <w:szCs w:val="18"/>
              </w:rPr>
              <w:t>~</w:t>
            </w:r>
            <w:r w:rsidR="00E73765">
              <w:rPr>
                <w:rFonts w:ascii="Arial" w:hAnsi="Arial" w:cs="Times New Roman"/>
                <w:sz w:val="18"/>
                <w:szCs w:val="18"/>
              </w:rPr>
              <w:t>49</w:t>
            </w:r>
            <w:r w:rsidR="00E73765" w:rsidRPr="00676A62">
              <w:rPr>
                <w:rFonts w:ascii="Arial" w:hAnsi="Arial" w:cs="Times New Roman"/>
                <w:sz w:val="18"/>
                <w:szCs w:val="18"/>
              </w:rPr>
              <w:t xml:space="preserve"> students). </w:t>
            </w:r>
          </w:p>
          <w:p w14:paraId="0875A69F" w14:textId="77777777" w:rsidR="00E73765" w:rsidRPr="00C2727A" w:rsidRDefault="00E73765" w:rsidP="00E7376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73765" w:rsidRPr="00676A62" w14:paraId="58152FDD" w14:textId="77777777" w:rsidTr="00C2727A">
        <w:tc>
          <w:tcPr>
            <w:tcW w:w="1510" w:type="dxa"/>
            <w:gridSpan w:val="2"/>
          </w:tcPr>
          <w:p w14:paraId="1E0DE4E1" w14:textId="4051454D" w:rsidR="00E73765" w:rsidRPr="00676A62" w:rsidRDefault="00E73765" w:rsidP="00E73765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Head TA</w:t>
            </w:r>
          </w:p>
        </w:tc>
        <w:tc>
          <w:tcPr>
            <w:tcW w:w="8390" w:type="dxa"/>
          </w:tcPr>
          <w:p w14:paraId="064DDBA6" w14:textId="0E62F680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3" w:history="1">
              <w:r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User-Centered Research and Evaluation (UCRE)</w:t>
              </w:r>
            </w:hyperlink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Fall 2018</w:t>
            </w:r>
          </w:p>
          <w:p w14:paraId="05974F6A" w14:textId="45BFD962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Human-Computer Interaction Institute, Carnegie Mellon University</w:t>
            </w:r>
          </w:p>
          <w:p w14:paraId="6C035D3D" w14:textId="77777777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2AA50386" w14:textId="3FD2125C" w:rsidR="00E73765" w:rsidRPr="00676A62" w:rsidRDefault="00E73765" w:rsidP="00E73765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32" w:hanging="158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Supported course and curriculum redesign, decided topics/concepts for the course, created learning goals for projects/assignments, structured projects/assignments over the semester. </w:t>
            </w:r>
          </w:p>
          <w:p w14:paraId="762B3E8C" w14:textId="1E5CC0FC" w:rsidR="00E73765" w:rsidRPr="00C2727A" w:rsidRDefault="00E73765" w:rsidP="00C2727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32" w:hanging="158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Created assignments, projects and questions for the final exam. </w:t>
            </w:r>
            <w:r w:rsidRPr="00C2727A">
              <w:rPr>
                <w:rFonts w:ascii="Arial" w:hAnsi="Arial" w:cs="Times New Roman"/>
                <w:sz w:val="18"/>
                <w:szCs w:val="18"/>
              </w:rPr>
              <w:t xml:space="preserve">Designed grading rubrics for assignments/exams and graded individual and group work. </w:t>
            </w:r>
          </w:p>
          <w:p w14:paraId="73F0295F" w14:textId="752E5394" w:rsidR="00E73765" w:rsidRDefault="00E73765" w:rsidP="00E73765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32" w:hanging="158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Taught recitation (20 students), supervised individual and group work, held office hours.</w:t>
            </w:r>
          </w:p>
          <w:p w14:paraId="1612535F" w14:textId="0976613D" w:rsidR="00E73765" w:rsidRPr="00C2727A" w:rsidRDefault="00E73765" w:rsidP="00C2727A">
            <w:pPr>
              <w:pStyle w:val="ListParagraph"/>
              <w:widowControl w:val="0"/>
              <w:autoSpaceDE w:val="0"/>
              <w:autoSpaceDN w:val="0"/>
              <w:adjustRightInd w:val="0"/>
              <w:ind w:left="232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73765" w:rsidRPr="00676A62" w14:paraId="34832CC2" w14:textId="77777777" w:rsidTr="00C2727A">
        <w:tc>
          <w:tcPr>
            <w:tcW w:w="1510" w:type="dxa"/>
            <w:gridSpan w:val="2"/>
          </w:tcPr>
          <w:p w14:paraId="2B70B638" w14:textId="08DC6CCC" w:rsidR="00E73765" w:rsidRPr="00676A62" w:rsidRDefault="00E73765" w:rsidP="00E73765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TA</w:t>
            </w:r>
          </w:p>
        </w:tc>
        <w:tc>
          <w:tcPr>
            <w:tcW w:w="8390" w:type="dxa"/>
          </w:tcPr>
          <w:p w14:paraId="3EAD2EC5" w14:textId="57397092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hyperlink r:id="rId14" w:history="1">
              <w:r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Programming Usable Interfaces (PUI)</w:t>
              </w:r>
            </w:hyperlink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Spring 2018</w:t>
            </w:r>
          </w:p>
          <w:p w14:paraId="51A07BE3" w14:textId="37D7D186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Human-Computer Interaction Institute, Carnegie Mellon University</w:t>
            </w:r>
          </w:p>
          <w:p w14:paraId="6D8DD48C" w14:textId="77777777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6A79EA6E" w14:textId="011E50EC" w:rsidR="00E73765" w:rsidRPr="000F5D45" w:rsidRDefault="00E73765" w:rsidP="000F5D45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252" w:hanging="18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Taught recitation (</w:t>
            </w:r>
            <w:r>
              <w:rPr>
                <w:rFonts w:ascii="Arial" w:hAnsi="Arial" w:cs="Times New Roman"/>
                <w:sz w:val="18"/>
                <w:szCs w:val="18"/>
              </w:rPr>
              <w:t>~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20 students).</w:t>
            </w:r>
            <w:r w:rsidR="000F5D45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0F5D45">
              <w:rPr>
                <w:rFonts w:ascii="Arial" w:hAnsi="Arial" w:cs="Times New Roman"/>
                <w:sz w:val="18"/>
                <w:szCs w:val="18"/>
              </w:rPr>
              <w:t>Designed labs and homework assignments, created quiz and exam questions, designed grading rubrics, graded student work, held office hours.</w:t>
            </w:r>
          </w:p>
          <w:p w14:paraId="1E0B59DD" w14:textId="77777777" w:rsidR="00E73765" w:rsidRPr="00C2727A" w:rsidRDefault="00E73765" w:rsidP="00E7376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73765" w:rsidRPr="00676A62" w14:paraId="2C9F6C04" w14:textId="77777777" w:rsidTr="00C2727A">
        <w:tc>
          <w:tcPr>
            <w:tcW w:w="1510" w:type="dxa"/>
            <w:gridSpan w:val="2"/>
          </w:tcPr>
          <w:p w14:paraId="3F072C63" w14:textId="41C0F213" w:rsidR="00E73765" w:rsidRPr="00676A62" w:rsidRDefault="00E73765" w:rsidP="00E73765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TA</w:t>
            </w:r>
          </w:p>
        </w:tc>
        <w:tc>
          <w:tcPr>
            <w:tcW w:w="8390" w:type="dxa"/>
          </w:tcPr>
          <w:p w14:paraId="6C75B4E3" w14:textId="719FAB47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Algorithms and Data Structures (CS150),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2013 – 2014</w:t>
            </w:r>
          </w:p>
          <w:p w14:paraId="1B2858BA" w14:textId="751FFB03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Department of Computer Science, Lafayette College</w:t>
            </w:r>
          </w:p>
          <w:p w14:paraId="66EDA18A" w14:textId="77777777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113EADD5" w14:textId="78FBE443" w:rsidR="005A0448" w:rsidRPr="005A0448" w:rsidRDefault="00E73765" w:rsidP="00C2727A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52" w:hanging="180"/>
              <w:rPr>
                <w:rFonts w:ascii="Arial" w:hAnsi="Arial" w:cs="Times New Roman"/>
                <w:b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Led and oversaw lab sessions, built some assignments and lab worksheets.</w:t>
            </w:r>
            <w:r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</w:tbl>
    <w:p w14:paraId="0B3AEBDF" w14:textId="77777777" w:rsidR="00C2727A" w:rsidRDefault="00C2727A">
      <w:r>
        <w:br w:type="page"/>
      </w:r>
    </w:p>
    <w:tbl>
      <w:tblPr>
        <w:tblStyle w:val="TableGrid"/>
        <w:tblW w:w="9900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0"/>
        <w:gridCol w:w="630"/>
        <w:gridCol w:w="360"/>
        <w:gridCol w:w="4421"/>
        <w:gridCol w:w="3969"/>
      </w:tblGrid>
      <w:tr w:rsidR="00E73765" w:rsidRPr="00676A62" w14:paraId="706DA322" w14:textId="77777777" w:rsidTr="00C2727A">
        <w:tc>
          <w:tcPr>
            <w:tcW w:w="520" w:type="dxa"/>
          </w:tcPr>
          <w:p w14:paraId="18DB4D84" w14:textId="67643B11" w:rsidR="00E73765" w:rsidRPr="00676A62" w:rsidRDefault="00E73765" w:rsidP="00C2727A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5411" w:type="dxa"/>
            <w:gridSpan w:val="3"/>
          </w:tcPr>
          <w:p w14:paraId="67EC3A1D" w14:textId="341B882B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ind w:left="-114"/>
              <w:rPr>
                <w:rFonts w:ascii="Arial" w:hAnsi="Arial" w:cs="Arial"/>
                <w:b/>
              </w:rPr>
            </w:pPr>
            <w:r w:rsidRPr="00676A62">
              <w:rPr>
                <w:rFonts w:ascii="Arial" w:hAnsi="Arial" w:cs="Arial"/>
                <w:b/>
              </w:rPr>
              <w:t>TEACHING GUEST LECTURES</w:t>
            </w:r>
          </w:p>
          <w:p w14:paraId="70977142" w14:textId="2213AD4D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  <w:tc>
          <w:tcPr>
            <w:tcW w:w="3969" w:type="dxa"/>
          </w:tcPr>
          <w:p w14:paraId="153013A0" w14:textId="32B1F882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E73765" w:rsidRPr="00676A62" w14:paraId="0C996CFE" w14:textId="77777777" w:rsidTr="00670135">
        <w:tc>
          <w:tcPr>
            <w:tcW w:w="1150" w:type="dxa"/>
            <w:gridSpan w:val="2"/>
          </w:tcPr>
          <w:p w14:paraId="235395A1" w14:textId="4EECFE3C" w:rsidR="00E73765" w:rsidRPr="00676A62" w:rsidRDefault="00E73765" w:rsidP="00E73765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3"/>
          </w:tcPr>
          <w:p w14:paraId="7531D937" w14:textId="1960C506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Grad research seminar on Second Language Acquisition,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Fall 2019</w:t>
            </w:r>
          </w:p>
          <w:p w14:paraId="30733CDD" w14:textId="68494D2D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Department of Modern Languages, Carnegie Mellon University</w:t>
            </w:r>
          </w:p>
          <w:p w14:paraId="557215B9" w14:textId="77777777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146713DC" w14:textId="50CB3D24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Lecture on my work on ClassInSight and using data to help support teacher</w:t>
            </w:r>
            <w:r>
              <w:rPr>
                <w:rFonts w:ascii="Arial" w:hAnsi="Arial" w:cs="Times New Roman"/>
                <w:sz w:val="18"/>
                <w:szCs w:val="18"/>
              </w:rPr>
              <w:t>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in their teaching.</w:t>
            </w:r>
          </w:p>
          <w:p w14:paraId="589FFC28" w14:textId="77777777" w:rsidR="00E73765" w:rsidRPr="007464E8" w:rsidRDefault="00E73765" w:rsidP="00E7376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E73765" w:rsidRPr="00676A62" w14:paraId="3E9238B1" w14:textId="77777777" w:rsidTr="00670135">
        <w:tc>
          <w:tcPr>
            <w:tcW w:w="1150" w:type="dxa"/>
            <w:gridSpan w:val="2"/>
          </w:tcPr>
          <w:p w14:paraId="40E10FE4" w14:textId="0EE79198" w:rsidR="00E73765" w:rsidRPr="00676A62" w:rsidRDefault="00E73765" w:rsidP="00E73765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3"/>
          </w:tcPr>
          <w:p w14:paraId="5171A295" w14:textId="7191F3C6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5" w:history="1">
              <w:r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Programming Usable Interfaces (PUI)</w:t>
              </w:r>
            </w:hyperlink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Fall 2019</w:t>
            </w:r>
          </w:p>
          <w:p w14:paraId="0DBF1700" w14:textId="14B846EE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Human-Computer Interaction Institute, Carnegie Mellon University</w:t>
            </w:r>
          </w:p>
          <w:p w14:paraId="7C85E170" w14:textId="77777777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65425EF0" w14:textId="77777777" w:rsidR="00E73765" w:rsidRDefault="00E73765" w:rsidP="00E73765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Lecture on how to prototype with the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InVision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technology.</w:t>
            </w:r>
          </w:p>
          <w:p w14:paraId="152B70C7" w14:textId="05510F0C" w:rsidR="00E73765" w:rsidRPr="007464E8" w:rsidRDefault="00E73765" w:rsidP="00E7376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E73765" w:rsidRPr="00676A62" w14:paraId="1EF546EC" w14:textId="77777777" w:rsidTr="00670135">
        <w:tc>
          <w:tcPr>
            <w:tcW w:w="1150" w:type="dxa"/>
            <w:gridSpan w:val="2"/>
          </w:tcPr>
          <w:p w14:paraId="2C085749" w14:textId="57BC9147" w:rsidR="00E73765" w:rsidRPr="00676A62" w:rsidRDefault="00E73765" w:rsidP="00E73765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3"/>
          </w:tcPr>
          <w:p w14:paraId="64992557" w14:textId="44C39233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6" w:history="1">
              <w:r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Programming Usable Interfaces (PUI)</w:t>
              </w:r>
            </w:hyperlink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Spring 2018</w:t>
            </w:r>
          </w:p>
          <w:p w14:paraId="781DF3E8" w14:textId="372682BE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Human-Computer Interaction Institute, Carnegie Mellon University</w:t>
            </w:r>
          </w:p>
          <w:p w14:paraId="5B729301" w14:textId="77777777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623A7363" w14:textId="57C37886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Lecture on user-centered design methods and examples of their use in my research.</w:t>
            </w:r>
          </w:p>
          <w:p w14:paraId="5709685B" w14:textId="77777777" w:rsidR="00E73765" w:rsidRPr="00015D20" w:rsidRDefault="00E73765" w:rsidP="00E73765">
            <w:pPr>
              <w:rPr>
                <w:rFonts w:ascii="Arial" w:hAnsi="Arial" w:cs="Arial"/>
                <w:b/>
                <w:sz w:val="34"/>
                <w:szCs w:val="34"/>
              </w:rPr>
            </w:pPr>
          </w:p>
        </w:tc>
      </w:tr>
      <w:tr w:rsidR="00E73765" w:rsidRPr="00676A62" w14:paraId="726AC6BC" w14:textId="77777777" w:rsidTr="00670135">
        <w:tc>
          <w:tcPr>
            <w:tcW w:w="520" w:type="dxa"/>
          </w:tcPr>
          <w:p w14:paraId="31581A97" w14:textId="77777777" w:rsidR="00E73765" w:rsidRPr="00676A62" w:rsidRDefault="00E73765" w:rsidP="00E73765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9380" w:type="dxa"/>
            <w:gridSpan w:val="4"/>
          </w:tcPr>
          <w:p w14:paraId="298BC6E3" w14:textId="77777777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ind w:left="-24"/>
              <w:rPr>
                <w:rFonts w:ascii="Arial" w:hAnsi="Arial" w:cs="Times New Roman"/>
                <w:b/>
              </w:rPr>
            </w:pPr>
            <w:r w:rsidRPr="00676A62">
              <w:rPr>
                <w:rFonts w:ascii="Arial" w:hAnsi="Arial" w:cs="Times New Roman"/>
                <w:b/>
              </w:rPr>
              <w:t>STUDENT MENTORING AND ADVISING</w:t>
            </w:r>
          </w:p>
          <w:p w14:paraId="08A66484" w14:textId="755719F5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E73765" w:rsidRPr="00676A62" w14:paraId="6356B410" w14:textId="77777777" w:rsidTr="00670135">
        <w:tc>
          <w:tcPr>
            <w:tcW w:w="1150" w:type="dxa"/>
            <w:gridSpan w:val="2"/>
          </w:tcPr>
          <w:p w14:paraId="0783CF55" w14:textId="77777777" w:rsidR="00E73765" w:rsidRPr="00676A62" w:rsidRDefault="00E73765" w:rsidP="00E73765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3"/>
          </w:tcPr>
          <w:p w14:paraId="26665F67" w14:textId="0AB5E8F7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ind w:left="-9"/>
              <w:rPr>
                <w:rFonts w:ascii="Arial" w:hAnsi="Arial" w:cs="Times New Roman"/>
                <w:bCs/>
                <w:i/>
                <w:iCs/>
                <w:sz w:val="18"/>
                <w:szCs w:val="18"/>
              </w:rPr>
            </w:pP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Throughout my Ph.D., I have had the honor </w: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of working 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with outstanding students, undergraduates and masters, from CMU and other schools. Their majors were interdisciplinary</w: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,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including CS, HCI, design, business, statistics, etc. The majority of the students were from underrepresented groups in STEM.</w:t>
            </w:r>
          </w:p>
          <w:p w14:paraId="66B5B111" w14:textId="77777777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i/>
                <w:iCs/>
                <w:sz w:val="14"/>
                <w:szCs w:val="14"/>
                <w:highlight w:val="yellow"/>
              </w:rPr>
            </w:pPr>
          </w:p>
        </w:tc>
      </w:tr>
      <w:tr w:rsidR="00E73765" w:rsidRPr="00676A62" w14:paraId="423E41EE" w14:textId="77777777" w:rsidTr="00C2727A">
        <w:tc>
          <w:tcPr>
            <w:tcW w:w="1150" w:type="dxa"/>
            <w:gridSpan w:val="2"/>
          </w:tcPr>
          <w:p w14:paraId="2004B9A8" w14:textId="77777777" w:rsidR="00E73765" w:rsidRPr="00676A62" w:rsidRDefault="00E73765" w:rsidP="00E73765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3"/>
          </w:tcPr>
          <w:p w14:paraId="2CD7D2F4" w14:textId="10A1E0A0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Undergraduate Independent Study and Research Assistants,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Fall 2020</w:t>
            </w:r>
          </w:p>
          <w:p w14:paraId="6EC4A531" w14:textId="646C4D6D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Mentoring one undergraduate student in their Independent Study, three undergraduate students and one master student as Research Assistants on the ClassInSight project.</w:t>
            </w:r>
            <w:r w:rsidRPr="00676A62">
              <w:t xml:space="preserve"> </w:t>
            </w:r>
          </w:p>
          <w:p w14:paraId="70532EFB" w14:textId="77777777" w:rsidR="00E73765" w:rsidRPr="007464E8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E73765" w:rsidRPr="00676A62" w14:paraId="594F8783" w14:textId="77777777" w:rsidTr="00C2727A">
        <w:tc>
          <w:tcPr>
            <w:tcW w:w="1150" w:type="dxa"/>
            <w:gridSpan w:val="2"/>
          </w:tcPr>
          <w:p w14:paraId="7783D355" w14:textId="60A73EAA" w:rsidR="00E73765" w:rsidRPr="00676A62" w:rsidRDefault="00E73765" w:rsidP="00E73765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3"/>
          </w:tcPr>
          <w:p w14:paraId="175D55B9" w14:textId="77777777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Research Experience for Undergraduates (REU),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Summer 2020</w:t>
            </w:r>
          </w:p>
          <w:p w14:paraId="72AE50E7" w14:textId="62712D7B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Mentored two undergraduate students in their REU projects (ClassInSight and ProI for Professionals).</w:t>
            </w:r>
            <w:r w:rsidRPr="00676A62">
              <w:t xml:space="preserve"> </w:t>
            </w:r>
          </w:p>
          <w:p w14:paraId="174F53D3" w14:textId="77777777" w:rsidR="00E73765" w:rsidRPr="007464E8" w:rsidRDefault="00E73765" w:rsidP="00E7376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E73765" w:rsidRPr="00676A62" w14:paraId="4934007C" w14:textId="77777777" w:rsidTr="00C2727A">
        <w:tc>
          <w:tcPr>
            <w:tcW w:w="1150" w:type="dxa"/>
            <w:gridSpan w:val="2"/>
          </w:tcPr>
          <w:p w14:paraId="5B166FCA" w14:textId="0B1BDE19" w:rsidR="00E73765" w:rsidRPr="00676A62" w:rsidRDefault="00E73765" w:rsidP="00E73765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3"/>
          </w:tcPr>
          <w:p w14:paraId="24629EB0" w14:textId="3CF3D007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Undergraduate Independent Study and Research Assistants,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Spring 2020</w:t>
            </w:r>
          </w:p>
          <w:p w14:paraId="766E87A6" w14:textId="0CE145E8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Mentored a master student in their Independent Study and six undergraduate and master students as Research Assistants on the ClassInSight project.</w:t>
            </w:r>
            <w:r w:rsidRPr="00676A62">
              <w:t xml:space="preserve"> </w:t>
            </w:r>
          </w:p>
          <w:p w14:paraId="06CB882E" w14:textId="77777777" w:rsidR="00E73765" w:rsidRPr="00676A62" w:rsidRDefault="00E73765" w:rsidP="00E73765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E73765" w:rsidRPr="00676A62" w14:paraId="0862033D" w14:textId="77777777" w:rsidTr="00C2727A">
        <w:tc>
          <w:tcPr>
            <w:tcW w:w="1150" w:type="dxa"/>
            <w:gridSpan w:val="2"/>
          </w:tcPr>
          <w:p w14:paraId="00B5CA21" w14:textId="5FD673F3" w:rsidR="00E73765" w:rsidRPr="00676A62" w:rsidRDefault="00E73765" w:rsidP="00E73765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3"/>
          </w:tcPr>
          <w:p w14:paraId="0956D09D" w14:textId="77777777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Undergraduate Independent Study and Research Assistants,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Fall 2019</w:t>
            </w:r>
          </w:p>
          <w:p w14:paraId="628DBA53" w14:textId="7BB563CF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Mentored sixteen undergraduate and master Research Assistants on the ClassInSight project.</w:t>
            </w:r>
          </w:p>
          <w:p w14:paraId="5917FD6C" w14:textId="77777777" w:rsidR="00E73765" w:rsidRPr="007464E8" w:rsidRDefault="00E73765" w:rsidP="00E7376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E73765" w:rsidRPr="00676A62" w14:paraId="4EEABCB2" w14:textId="77777777" w:rsidTr="00670135">
        <w:tc>
          <w:tcPr>
            <w:tcW w:w="1150" w:type="dxa"/>
            <w:gridSpan w:val="2"/>
          </w:tcPr>
          <w:p w14:paraId="312D0F98" w14:textId="77777777" w:rsidR="00E73765" w:rsidRPr="00676A62" w:rsidRDefault="00E73765" w:rsidP="00E73765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3"/>
          </w:tcPr>
          <w:p w14:paraId="13114909" w14:textId="1083B0B3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Research Experience for Undergraduates (REU),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Summer 2019</w:t>
            </w:r>
          </w:p>
          <w:p w14:paraId="192B9186" w14:textId="53009699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Mentored five students as they conducted research and software development on ClassInSight.</w:t>
            </w:r>
          </w:p>
          <w:p w14:paraId="28BBFD22" w14:textId="77777777" w:rsidR="00E73765" w:rsidRPr="007464E8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E73765" w:rsidRPr="00676A62" w14:paraId="3B272B1B" w14:textId="77777777" w:rsidTr="00670135">
        <w:tc>
          <w:tcPr>
            <w:tcW w:w="1150" w:type="dxa"/>
            <w:gridSpan w:val="2"/>
          </w:tcPr>
          <w:p w14:paraId="2DB048D0" w14:textId="412B0D4A" w:rsidR="00E73765" w:rsidRPr="00676A62" w:rsidRDefault="00E73765" w:rsidP="00E73765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3"/>
          </w:tcPr>
          <w:p w14:paraId="7231F131" w14:textId="77777777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Undergraduate Independent Study,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Fall 2018, Spring 2019</w:t>
            </w:r>
          </w:p>
          <w:p w14:paraId="00FEEC5A" w14:textId="68EEE901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Mentored two undergraduate students each semester in their Independent Study projects on ClassInSight.</w:t>
            </w:r>
          </w:p>
          <w:p w14:paraId="5EE61101" w14:textId="77777777" w:rsidR="00E73765" w:rsidRPr="007464E8" w:rsidRDefault="00E73765" w:rsidP="00E7376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E73765" w:rsidRPr="00676A62" w14:paraId="7A964D2A" w14:textId="77777777" w:rsidTr="00670135">
        <w:tc>
          <w:tcPr>
            <w:tcW w:w="1150" w:type="dxa"/>
            <w:gridSpan w:val="2"/>
          </w:tcPr>
          <w:p w14:paraId="664B68B4" w14:textId="2BA9ABD2" w:rsidR="00E73765" w:rsidRPr="00676A62" w:rsidRDefault="00E73765" w:rsidP="00E73765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8750" w:type="dxa"/>
            <w:gridSpan w:val="3"/>
          </w:tcPr>
          <w:p w14:paraId="479B0F1E" w14:textId="271E6AF7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Research Experience for Undergraduates (REU),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Summer 2016</w:t>
            </w:r>
          </w:p>
          <w:p w14:paraId="229FCFF0" w14:textId="364C65FC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Mentored five students </w:t>
            </w:r>
            <w:r>
              <w:rPr>
                <w:rFonts w:ascii="Arial" w:hAnsi="Arial" w:cs="Times New Roman"/>
                <w:sz w:val="18"/>
                <w:szCs w:val="18"/>
              </w:rPr>
              <w:t>on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research and software development </w:t>
            </w:r>
            <w:r>
              <w:rPr>
                <w:rFonts w:ascii="Arial" w:hAnsi="Arial" w:cs="Times New Roman"/>
                <w:sz w:val="18"/>
                <w:szCs w:val="18"/>
              </w:rPr>
              <w:t>of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an Intelligent Tutoring System.</w:t>
            </w:r>
          </w:p>
          <w:p w14:paraId="75FCB41A" w14:textId="77777777" w:rsidR="00E73765" w:rsidRPr="007464E8" w:rsidRDefault="00E73765" w:rsidP="00E73765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  <w:tr w:rsidR="00E73765" w:rsidRPr="00676A62" w14:paraId="156893D2" w14:textId="77777777" w:rsidTr="00670135">
        <w:tc>
          <w:tcPr>
            <w:tcW w:w="1150" w:type="dxa"/>
            <w:gridSpan w:val="2"/>
          </w:tcPr>
          <w:p w14:paraId="620ED9C3" w14:textId="27316C42" w:rsidR="00E73765" w:rsidRPr="00676A62" w:rsidRDefault="00E73765" w:rsidP="00E73765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3"/>
          </w:tcPr>
          <w:p w14:paraId="4EBDDC6F" w14:textId="77777777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hyperlink r:id="rId17" w:history="1">
              <w:proofErr w:type="spellStart"/>
              <w:r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LearnLab</w:t>
              </w:r>
              <w:proofErr w:type="spellEnd"/>
              <w:r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 xml:space="preserve"> Summer School at CMU</w:t>
              </w:r>
            </w:hyperlink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ITS Track,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Summer 2015 - 2018</w:t>
            </w:r>
          </w:p>
          <w:p w14:paraId="64BE80D0" w14:textId="23D1A950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Supervised small group projects in developing Intelligent Tutoring Systems for various domains.</w:t>
            </w:r>
          </w:p>
          <w:p w14:paraId="6EC4F7F0" w14:textId="77777777" w:rsidR="00E73765" w:rsidRPr="00015D20" w:rsidRDefault="00E73765" w:rsidP="00E73765">
            <w:pPr>
              <w:rPr>
                <w:rFonts w:ascii="Arial" w:hAnsi="Arial" w:cs="Arial"/>
                <w:b/>
                <w:sz w:val="34"/>
                <w:szCs w:val="34"/>
              </w:rPr>
            </w:pPr>
          </w:p>
        </w:tc>
      </w:tr>
      <w:tr w:rsidR="00E73765" w:rsidRPr="00676A62" w14:paraId="4DD3E881" w14:textId="77777777" w:rsidTr="00670135">
        <w:tc>
          <w:tcPr>
            <w:tcW w:w="520" w:type="dxa"/>
          </w:tcPr>
          <w:p w14:paraId="4B2EBE64" w14:textId="77777777" w:rsidR="00E73765" w:rsidRPr="00676A62" w:rsidRDefault="00E73765" w:rsidP="00E73765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4"/>
          </w:tcPr>
          <w:p w14:paraId="144658CA" w14:textId="6647A42A" w:rsidR="00E73765" w:rsidRPr="00676A62" w:rsidRDefault="00E73765" w:rsidP="00E73765">
            <w:pPr>
              <w:rPr>
                <w:rFonts w:ascii="Arial" w:hAnsi="Arial" w:cs="Arial"/>
                <w:b/>
              </w:rPr>
            </w:pPr>
            <w:r w:rsidRPr="00676A62">
              <w:rPr>
                <w:rFonts w:ascii="Arial" w:hAnsi="Arial" w:cs="Arial"/>
                <w:b/>
              </w:rPr>
              <w:t>PROFESSIONAL DEVELOPMENT</w:t>
            </w:r>
          </w:p>
          <w:p w14:paraId="606640E1" w14:textId="68E42AAF" w:rsidR="00E73765" w:rsidRPr="00676A62" w:rsidRDefault="00E73765" w:rsidP="00E7376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E73765" w:rsidRPr="00676A62" w14:paraId="2C566371" w14:textId="77777777" w:rsidTr="00670135">
        <w:tc>
          <w:tcPr>
            <w:tcW w:w="1510" w:type="dxa"/>
            <w:gridSpan w:val="3"/>
          </w:tcPr>
          <w:p w14:paraId="6474F09E" w14:textId="7AFC90B5" w:rsidR="00E73765" w:rsidRPr="00676A62" w:rsidRDefault="00E73765" w:rsidP="00E73765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2018 - present</w:t>
            </w:r>
          </w:p>
        </w:tc>
        <w:tc>
          <w:tcPr>
            <w:tcW w:w="8390" w:type="dxa"/>
            <w:gridSpan w:val="2"/>
          </w:tcPr>
          <w:p w14:paraId="37EB35CD" w14:textId="64CB41EB" w:rsidR="00E73765" w:rsidRPr="00676A62" w:rsidRDefault="00E73765" w:rsidP="00E73765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hyperlink r:id="rId18" w:history="1">
              <w:r w:rsidRPr="00B71157">
                <w:rPr>
                  <w:rStyle w:val="Hyperlink"/>
                  <w:rFonts w:ascii="Arial" w:hAnsi="Arial" w:cs="Arial"/>
                  <w:b/>
                  <w:sz w:val="20"/>
                  <w:szCs w:val="20"/>
                  <w:u w:val="none"/>
                </w:rPr>
                <w:t>Future Faculty Program</w:t>
              </w:r>
            </w:hyperlink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Eberly Center Teaching Excellence &amp; Education Innovation, CMU</w:t>
            </w:r>
          </w:p>
          <w:p w14:paraId="42FC64E2" w14:textId="2D7AB1FF" w:rsidR="00E73765" w:rsidRPr="00676A62" w:rsidRDefault="00E73765" w:rsidP="00E73765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Attended various professional development workshops and seminars which covered a wide range of topics on teaching and learning. Received feedback twice on my teaching through classroom observations and microteaching workshops. Completed a statement of teaching philosophy project.</w:t>
            </w:r>
          </w:p>
          <w:p w14:paraId="753FD189" w14:textId="1EA53559" w:rsidR="00E73765" w:rsidRPr="00676A62" w:rsidRDefault="00E73765" w:rsidP="00E73765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E73765" w:rsidRPr="00676A62" w14:paraId="44C73C28" w14:textId="77777777" w:rsidTr="00670135">
        <w:tc>
          <w:tcPr>
            <w:tcW w:w="1510" w:type="dxa"/>
            <w:gridSpan w:val="3"/>
          </w:tcPr>
          <w:p w14:paraId="3E544E03" w14:textId="76BB1641" w:rsidR="00E73765" w:rsidRPr="00676A62" w:rsidRDefault="00E73765" w:rsidP="00E73765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2015 - present</w:t>
            </w:r>
          </w:p>
        </w:tc>
        <w:tc>
          <w:tcPr>
            <w:tcW w:w="8390" w:type="dxa"/>
            <w:gridSpan w:val="2"/>
          </w:tcPr>
          <w:p w14:paraId="6B0895F7" w14:textId="08338857" w:rsidR="00E73765" w:rsidRPr="00676A62" w:rsidRDefault="00E73765" w:rsidP="00E73765">
            <w:pPr>
              <w:rPr>
                <w:rFonts w:ascii="Arial" w:hAnsi="Arial" w:cs="Arial"/>
                <w:b/>
                <w:sz w:val="20"/>
                <w:szCs w:val="20"/>
              </w:rPr>
            </w:pPr>
            <w:hyperlink r:id="rId19" w:history="1">
              <w:r w:rsidRPr="00676A62">
                <w:rPr>
                  <w:rStyle w:val="Hyperlink"/>
                  <w:rFonts w:ascii="Arial" w:hAnsi="Arial" w:cs="Arial"/>
                  <w:b/>
                  <w:sz w:val="20"/>
                  <w:szCs w:val="20"/>
                  <w:u w:val="none"/>
                </w:rPr>
                <w:t>Program for Interdisciplinary Education Research (PIER)</w:t>
              </w:r>
            </w:hyperlink>
            <w:r w:rsidRPr="00676A62">
              <w:rPr>
                <w:rFonts w:ascii="Arial" w:hAnsi="Arial" w:cs="Arial"/>
                <w:bCs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Carnegie Mellon University</w:t>
            </w:r>
          </w:p>
          <w:p w14:paraId="353957D7" w14:textId="7FB6F384" w:rsidR="00E73765" w:rsidRPr="00676A62" w:rsidRDefault="00E73765" w:rsidP="00E73765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Attended research seminars from various educational researchers. Networked and received mentoring from educational experts. Took a range of courses on education</w:t>
            </w:r>
            <w:r>
              <w:rPr>
                <w:rFonts w:ascii="Arial" w:hAnsi="Arial" w:cs="Times New Roman"/>
                <w:sz w:val="18"/>
                <w:szCs w:val="18"/>
              </w:rPr>
              <w:t>,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including </w:t>
            </w:r>
            <w:hyperlink r:id="rId20" w:history="1">
              <w:r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Research Methods for the Learning Sciences (05-748)</w:t>
              </w:r>
            </w:hyperlink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Educational Goals, Instruction and Assessment (85-738)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Scientific Research in Education (85-736)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hyperlink r:id="rId21" w:history="1">
              <w:r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Personalized Online Learning (05-832)</w:t>
              </w:r>
            </w:hyperlink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43418CE6" w14:textId="3E8FFF13" w:rsidR="00E73765" w:rsidRPr="007464E8" w:rsidRDefault="00E73765" w:rsidP="00E73765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</w:p>
        </w:tc>
      </w:tr>
      <w:tr w:rsidR="00E73765" w:rsidRPr="00676A62" w14:paraId="17D9238C" w14:textId="77777777" w:rsidTr="00670135">
        <w:tc>
          <w:tcPr>
            <w:tcW w:w="1510" w:type="dxa"/>
            <w:gridSpan w:val="3"/>
          </w:tcPr>
          <w:p w14:paraId="056EA415" w14:textId="62781E08" w:rsidR="00E73765" w:rsidRPr="00676A62" w:rsidRDefault="00E73765" w:rsidP="00E73765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Fall 2018</w:t>
            </w:r>
          </w:p>
        </w:tc>
        <w:tc>
          <w:tcPr>
            <w:tcW w:w="8390" w:type="dxa"/>
            <w:gridSpan w:val="2"/>
          </w:tcPr>
          <w:p w14:paraId="6C808E63" w14:textId="0F182B09" w:rsidR="00E73765" w:rsidRPr="00676A62" w:rsidRDefault="00E73765" w:rsidP="00E73765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76A62">
              <w:rPr>
                <w:rFonts w:ascii="Arial" w:hAnsi="Arial" w:cs="Arial"/>
                <w:b/>
                <w:sz w:val="20"/>
                <w:szCs w:val="20"/>
              </w:rPr>
              <w:t>Computer Science Pedagogy (15-539/15-890)</w:t>
            </w:r>
            <w:r w:rsidRPr="00676A62"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Carnegie Mellon University</w:t>
            </w:r>
          </w:p>
          <w:p w14:paraId="0099658B" w14:textId="6E10669E" w:rsidR="00E73765" w:rsidRPr="00110318" w:rsidRDefault="00E73765" w:rsidP="00E73765">
            <w:pPr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Cs/>
                <w:sz w:val="18"/>
                <w:szCs w:val="18"/>
              </w:rPr>
              <w:t>Took this course which was aimed at helping students improve their ability to teach computer science.</w:t>
            </w:r>
          </w:p>
        </w:tc>
      </w:tr>
    </w:tbl>
    <w:p w14:paraId="4A454176" w14:textId="77777777" w:rsidR="00C2727A" w:rsidRDefault="00C2727A">
      <w:r>
        <w:br w:type="page"/>
      </w:r>
    </w:p>
    <w:tbl>
      <w:tblPr>
        <w:tblStyle w:val="TableGrid"/>
        <w:tblW w:w="9900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0"/>
        <w:gridCol w:w="990"/>
        <w:gridCol w:w="1029"/>
        <w:gridCol w:w="2537"/>
        <w:gridCol w:w="2536"/>
        <w:gridCol w:w="2288"/>
      </w:tblGrid>
      <w:tr w:rsidR="00E73765" w:rsidRPr="00676A62" w14:paraId="3CD12FD5" w14:textId="77777777" w:rsidTr="00670135">
        <w:tc>
          <w:tcPr>
            <w:tcW w:w="9900" w:type="dxa"/>
            <w:gridSpan w:val="6"/>
          </w:tcPr>
          <w:p w14:paraId="2BD4C3B4" w14:textId="11BAE739" w:rsidR="00E73765" w:rsidRPr="00676A62" w:rsidRDefault="00E73765" w:rsidP="00E73765">
            <w:pPr>
              <w:rPr>
                <w:rFonts w:ascii="Arial" w:hAnsi="Arial"/>
                <w:b/>
                <w:sz w:val="26"/>
                <w:szCs w:val="26"/>
              </w:rPr>
            </w:pPr>
            <w:r w:rsidRPr="00676A62">
              <w:rPr>
                <w:rFonts w:ascii="Arial" w:hAnsi="Arial"/>
                <w:b/>
                <w:sz w:val="26"/>
                <w:szCs w:val="26"/>
              </w:rPr>
              <w:lastRenderedPageBreak/>
              <w:t>RESEARCH EXPERIENCE</w:t>
            </w:r>
          </w:p>
          <w:p w14:paraId="770CB037" w14:textId="77777777" w:rsidR="00E73765" w:rsidRPr="00676A62" w:rsidRDefault="00E73765" w:rsidP="00E7376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73765" w:rsidRPr="00676A62" w14:paraId="238D0E85" w14:textId="77777777" w:rsidTr="00670135">
        <w:tc>
          <w:tcPr>
            <w:tcW w:w="1510" w:type="dxa"/>
            <w:gridSpan w:val="2"/>
          </w:tcPr>
          <w:p w14:paraId="1498A9AB" w14:textId="678DB916" w:rsidR="00E73765" w:rsidRPr="00676A62" w:rsidRDefault="00E73765" w:rsidP="00E73765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2019 - </w:t>
            </w:r>
            <w:r>
              <w:rPr>
                <w:rFonts w:ascii="Arial" w:hAnsi="Arial" w:cs="Times New Roman"/>
                <w:sz w:val="18"/>
                <w:szCs w:val="18"/>
              </w:rPr>
              <w:t>2021</w:t>
            </w:r>
          </w:p>
        </w:tc>
        <w:tc>
          <w:tcPr>
            <w:tcW w:w="8390" w:type="dxa"/>
            <w:gridSpan w:val="4"/>
          </w:tcPr>
          <w:p w14:paraId="28057A63" w14:textId="62DBCE6E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Project: </w:t>
            </w:r>
            <w:r w:rsidRPr="00676A62">
              <w:rPr>
                <w:rFonts w:ascii="Arial" w:hAnsi="Arial" w:cs="Times New Roman"/>
                <w:iCs/>
                <w:sz w:val="18"/>
                <w:szCs w:val="18"/>
              </w:rPr>
              <w:t xml:space="preserve">ClassInSight: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Practical Classroom Sensing at Scale for Instructor Professional Development</w:t>
            </w:r>
          </w:p>
          <w:p w14:paraId="3FB1D033" w14:textId="075D7B09" w:rsidR="00E73765" w:rsidRPr="00F1157A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with Dr. Amy Ogan, Dr. Chris Harrison, Dr. Yuvraj Agarwal,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E73765" w:rsidRPr="00676A62" w14:paraId="7FB4AFB2" w14:textId="77777777" w:rsidTr="00670135">
        <w:tc>
          <w:tcPr>
            <w:tcW w:w="1510" w:type="dxa"/>
            <w:gridSpan w:val="2"/>
          </w:tcPr>
          <w:p w14:paraId="6ACF74F8" w14:textId="6C37AC54" w:rsidR="00E73765" w:rsidRPr="00676A62" w:rsidRDefault="00E73765" w:rsidP="00E73765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2018 </w:t>
            </w:r>
          </w:p>
        </w:tc>
        <w:tc>
          <w:tcPr>
            <w:tcW w:w="8390" w:type="dxa"/>
            <w:gridSpan w:val="4"/>
          </w:tcPr>
          <w:p w14:paraId="56BEA000" w14:textId="4B25CDEE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Improving Introductory Computer Programming Instruction by Supporting Conceptual Learning with an Intelligent Tutoring System</w:t>
            </w:r>
          </w:p>
          <w:p w14:paraId="69447EC6" w14:textId="42D6439C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with Dr. Vincent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</w:p>
          <w:p w14:paraId="33C74BD3" w14:textId="4EECB0B9" w:rsidR="00E73765" w:rsidRPr="00F1157A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E73765" w:rsidRPr="00676A62" w14:paraId="608C13BB" w14:textId="77777777" w:rsidTr="00670135">
        <w:tc>
          <w:tcPr>
            <w:tcW w:w="1510" w:type="dxa"/>
            <w:gridSpan w:val="2"/>
          </w:tcPr>
          <w:p w14:paraId="3FD6A0E3" w14:textId="5A8D6A8C" w:rsidR="00E73765" w:rsidRPr="00676A62" w:rsidRDefault="00E73765" w:rsidP="00E73765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2015 - 2018</w:t>
            </w:r>
          </w:p>
        </w:tc>
        <w:tc>
          <w:tcPr>
            <w:tcW w:w="8390" w:type="dxa"/>
            <w:gridSpan w:val="4"/>
          </w:tcPr>
          <w:p w14:paraId="1BC2F747" w14:textId="23DC2CAF" w:rsidR="00E73765" w:rsidRPr="00676A62" w:rsidRDefault="00E73765" w:rsidP="00E7376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Pr="00676A62">
              <w:rPr>
                <w:rFonts w:ascii="Helvetica Neue" w:eastAsia="Times New Roman" w:hAnsi="Helvetica Neue" w:cs="Times New Roman"/>
                <w:bCs/>
                <w:sz w:val="18"/>
                <w:szCs w:val="18"/>
                <w:shd w:val="clear" w:color="auto" w:fill="FFFFFF"/>
              </w:rPr>
              <w:t>Helping Teachers Help Students: Teacher's Use of Intelligent Tutoring Systems Analytics to Improve Learning</w:t>
            </w:r>
          </w:p>
          <w:p w14:paraId="28E0B0D5" w14:textId="30EC94F5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with Dr. Vincent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and Dr. Bruce M. McLaren,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</w:p>
          <w:p w14:paraId="40F70BCA" w14:textId="269B24D4" w:rsidR="00E73765" w:rsidRPr="00F1157A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E73765" w:rsidRPr="00676A62" w14:paraId="73284137" w14:textId="77777777" w:rsidTr="00670135">
        <w:tc>
          <w:tcPr>
            <w:tcW w:w="1510" w:type="dxa"/>
            <w:gridSpan w:val="2"/>
          </w:tcPr>
          <w:p w14:paraId="3A6F1A34" w14:textId="639E95E8" w:rsidR="00E73765" w:rsidRPr="00676A62" w:rsidRDefault="00E73765" w:rsidP="00E73765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Summer 2015</w:t>
            </w:r>
          </w:p>
        </w:tc>
        <w:tc>
          <w:tcPr>
            <w:tcW w:w="8390" w:type="dxa"/>
            <w:gridSpan w:val="4"/>
          </w:tcPr>
          <w:p w14:paraId="759D94DE" w14:textId="7BB1C10D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Integrating Errors into the Lynnette Cognitive Tutor, an Intelligent Tutoring System for Linear Equation Solving</w:t>
            </w:r>
          </w:p>
          <w:p w14:paraId="18B659AE" w14:textId="7F1B5A4F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with Dr. Vincent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</w:p>
          <w:p w14:paraId="2DE2DC40" w14:textId="0E817D73" w:rsidR="00E73765" w:rsidRPr="00F1157A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E73765" w:rsidRPr="00676A62" w14:paraId="456C657E" w14:textId="77777777" w:rsidTr="00670135">
        <w:tc>
          <w:tcPr>
            <w:tcW w:w="1510" w:type="dxa"/>
            <w:gridSpan w:val="2"/>
          </w:tcPr>
          <w:p w14:paraId="797F27B5" w14:textId="11F0FE5B" w:rsidR="00E73765" w:rsidRPr="00676A62" w:rsidRDefault="00E73765" w:rsidP="00E73765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Summer - Fall 2014</w:t>
            </w:r>
          </w:p>
        </w:tc>
        <w:tc>
          <w:tcPr>
            <w:tcW w:w="8390" w:type="dxa"/>
            <w:gridSpan w:val="4"/>
          </w:tcPr>
          <w:p w14:paraId="74EF29A3" w14:textId="2D452ECD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Integrating Intelligent Tutoring Systems in MOOCs (Massive Open Online Courses)</w:t>
            </w:r>
          </w:p>
          <w:p w14:paraId="5110D9D4" w14:textId="57648AB3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Undergraduate Student Researcher with Dr. Vincent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</w:p>
          <w:p w14:paraId="5955A373" w14:textId="71AE9180" w:rsidR="00E73765" w:rsidRPr="00F1157A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E73765" w:rsidRPr="00676A62" w14:paraId="3CC216D2" w14:textId="77777777" w:rsidTr="00670135">
        <w:tc>
          <w:tcPr>
            <w:tcW w:w="1510" w:type="dxa"/>
            <w:gridSpan w:val="2"/>
          </w:tcPr>
          <w:p w14:paraId="15D8BE9C" w14:textId="57C752F6" w:rsidR="00E73765" w:rsidRPr="00676A62" w:rsidRDefault="00E73765" w:rsidP="00E73765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Spring 2014</w:t>
            </w:r>
          </w:p>
        </w:tc>
        <w:tc>
          <w:tcPr>
            <w:tcW w:w="8390" w:type="dxa"/>
            <w:gridSpan w:val="4"/>
          </w:tcPr>
          <w:p w14:paraId="4BD0169E" w14:textId="2AC3F96C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Creating tutors to support geology field projects</w:t>
            </w:r>
          </w:p>
          <w:p w14:paraId="187F961D" w14:textId="33565FEC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EXCEL Student Researcher</w:t>
            </w: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with Dr. Chun Wai Liew,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Lafayette College</w:t>
            </w:r>
          </w:p>
          <w:p w14:paraId="72262764" w14:textId="28387224" w:rsidR="00E73765" w:rsidRPr="00F1157A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E73765" w:rsidRPr="00676A62" w14:paraId="64829F69" w14:textId="77777777" w:rsidTr="00670135">
        <w:tc>
          <w:tcPr>
            <w:tcW w:w="1510" w:type="dxa"/>
            <w:gridSpan w:val="2"/>
          </w:tcPr>
          <w:p w14:paraId="6CCB7AD6" w14:textId="1B3CD073" w:rsidR="00E73765" w:rsidRPr="00676A62" w:rsidRDefault="00E73765" w:rsidP="00E73765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January 2013</w:t>
            </w:r>
          </w:p>
        </w:tc>
        <w:tc>
          <w:tcPr>
            <w:tcW w:w="8390" w:type="dxa"/>
            <w:gridSpan w:val="4"/>
          </w:tcPr>
          <w:p w14:paraId="72C5352F" w14:textId="5D24BF8A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Computational Modeling of Fish Evolution</w:t>
            </w:r>
          </w:p>
          <w:p w14:paraId="0E9C9623" w14:textId="471C586C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EXCEL Student Researcher with Dr. Chun Wai Liew,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Lafayette College</w:t>
            </w:r>
          </w:p>
          <w:p w14:paraId="6932FF8C" w14:textId="02EC135F" w:rsidR="00E73765" w:rsidRPr="00F1157A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E73765" w:rsidRPr="00676A62" w14:paraId="13F65C62" w14:textId="77777777" w:rsidTr="00670135">
        <w:tc>
          <w:tcPr>
            <w:tcW w:w="1510" w:type="dxa"/>
            <w:gridSpan w:val="2"/>
          </w:tcPr>
          <w:p w14:paraId="198CDB09" w14:textId="2F0FBA3D" w:rsidR="00E73765" w:rsidRPr="00676A62" w:rsidRDefault="00E73765" w:rsidP="00E73765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Summer 2013</w:t>
            </w:r>
          </w:p>
        </w:tc>
        <w:tc>
          <w:tcPr>
            <w:tcW w:w="8390" w:type="dxa"/>
            <w:gridSpan w:val="4"/>
          </w:tcPr>
          <w:p w14:paraId="11E1391D" w14:textId="77777777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Studying the dynamic behavior of JavaScript objects</w:t>
            </w:r>
          </w:p>
          <w:p w14:paraId="381B3DF7" w14:textId="0858CF67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Undergraduate Student Researcher with Dr. Barbara G. Ryder,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PROLANGS@VT, Virginia Tech</w:t>
            </w:r>
          </w:p>
          <w:p w14:paraId="6DDEB5EE" w14:textId="00939080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E73765" w:rsidRPr="00676A62" w14:paraId="38C0EED6" w14:textId="77777777" w:rsidTr="00670135">
        <w:tc>
          <w:tcPr>
            <w:tcW w:w="1510" w:type="dxa"/>
            <w:gridSpan w:val="2"/>
          </w:tcPr>
          <w:p w14:paraId="56F95EC1" w14:textId="77777777" w:rsidR="00E73765" w:rsidRDefault="00E73765" w:rsidP="00C2727A">
            <w:pPr>
              <w:ind w:right="72"/>
              <w:rPr>
                <w:rFonts w:ascii="Arial" w:hAnsi="Arial" w:cs="Times New Roman"/>
                <w:sz w:val="18"/>
                <w:szCs w:val="18"/>
              </w:rPr>
            </w:pPr>
          </w:p>
          <w:p w14:paraId="04685E4E" w14:textId="26AD072F" w:rsidR="00E73765" w:rsidRPr="00676A62" w:rsidRDefault="00E73765" w:rsidP="00E73765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Summer 2013</w:t>
            </w:r>
          </w:p>
        </w:tc>
        <w:tc>
          <w:tcPr>
            <w:tcW w:w="8390" w:type="dxa"/>
            <w:gridSpan w:val="4"/>
          </w:tcPr>
          <w:p w14:paraId="013D7339" w14:textId="77777777" w:rsidR="00E73765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18"/>
                <w:szCs w:val="18"/>
              </w:rPr>
            </w:pPr>
          </w:p>
          <w:p w14:paraId="1871159B" w14:textId="102F4A2E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Using HMM and the Viterbi Algorithm on the Iterated Diner's Dilemma game</w:t>
            </w:r>
          </w:p>
          <w:p w14:paraId="59BCE2D3" w14:textId="5727186F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EXCEL Student Researcher with Dr. Chun Wai Liew,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Lafayette College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 </w:t>
            </w:r>
          </w:p>
          <w:p w14:paraId="32F6950D" w14:textId="4A905658" w:rsidR="00E73765" w:rsidRPr="000322E3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44"/>
                <w:szCs w:val="44"/>
              </w:rPr>
            </w:pPr>
          </w:p>
        </w:tc>
      </w:tr>
      <w:tr w:rsidR="00E73765" w:rsidRPr="00676A62" w14:paraId="3CB39F2B" w14:textId="77777777" w:rsidTr="00670135">
        <w:tc>
          <w:tcPr>
            <w:tcW w:w="9900" w:type="dxa"/>
            <w:gridSpan w:val="6"/>
          </w:tcPr>
          <w:p w14:paraId="249E6521" w14:textId="77777777" w:rsidR="00E73765" w:rsidRPr="00676A62" w:rsidRDefault="00E73765" w:rsidP="00E73765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676A62">
              <w:rPr>
                <w:rFonts w:ascii="Arial" w:hAnsi="Arial" w:cs="Times New Roman"/>
                <w:b/>
                <w:sz w:val="26"/>
                <w:szCs w:val="26"/>
              </w:rPr>
              <w:t>CONFERENCE PUBLICATIONS</w:t>
            </w:r>
          </w:p>
          <w:p w14:paraId="18B040D3" w14:textId="2B02C723" w:rsidR="00E73765" w:rsidRPr="00676A62" w:rsidRDefault="00E73765" w:rsidP="00E73765">
            <w:pPr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E73765" w:rsidRPr="00676A62" w14:paraId="562E7CA8" w14:textId="77777777" w:rsidTr="00670135">
        <w:tc>
          <w:tcPr>
            <w:tcW w:w="9900" w:type="dxa"/>
            <w:gridSpan w:val="6"/>
          </w:tcPr>
          <w:p w14:paraId="1AAECAAE" w14:textId="75B9A1BC" w:rsidR="00E73765" w:rsidRPr="00D87FF3" w:rsidRDefault="00E73765" w:rsidP="00E73765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Arial"/>
                <w:b/>
                <w:sz w:val="18"/>
                <w:szCs w:val="18"/>
              </w:rPr>
              <w:t>Xhakaj, F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.,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</w:rPr>
              <w:t>Ngoon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</w:rPr>
              <w:t xml:space="preserve">, T., 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>Ogan, A. (202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). </w:t>
            </w:r>
            <w:r w:rsidRPr="00D87FF3">
              <w:rPr>
                <w:rFonts w:ascii="Arial" w:eastAsia="Times New Roman" w:hAnsi="Arial" w:cs="Arial"/>
                <w:sz w:val="18"/>
                <w:szCs w:val="18"/>
              </w:rPr>
              <w:t xml:space="preserve">ClassInSight: Motivating </w:t>
            </w:r>
            <w:proofErr w:type="gramStart"/>
            <w:r w:rsidRPr="00D87FF3">
              <w:rPr>
                <w:rFonts w:ascii="Arial" w:eastAsia="Times New Roman" w:hAnsi="Arial" w:cs="Arial"/>
                <w:sz w:val="18"/>
                <w:szCs w:val="18"/>
              </w:rPr>
              <w:t>Goal-Setting</w:t>
            </w:r>
            <w:proofErr w:type="gramEnd"/>
            <w:r w:rsidRPr="00D87FF3">
              <w:rPr>
                <w:rFonts w:ascii="Arial" w:eastAsia="Times New Roman" w:hAnsi="Arial" w:cs="Arial"/>
                <w:sz w:val="18"/>
                <w:szCs w:val="18"/>
              </w:rPr>
              <w:t xml:space="preserve"> &amp; Behavior Change for College Instructors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. 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Under submission at the </w:t>
            </w:r>
            <w:r w:rsidRPr="00676A6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CHI 202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2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conference.</w:t>
            </w:r>
            <w:r w:rsidRPr="00D87FF3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66DC32AE" w14:textId="45937D7D" w:rsidR="00E73765" w:rsidRDefault="00E73765" w:rsidP="00E73765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6840C6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Xhakaj</w:t>
            </w:r>
            <w:proofErr w:type="spellEnd"/>
            <w:r w:rsidRPr="006840C6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, </w:t>
            </w:r>
            <w:proofErr w:type="gramStart"/>
            <w:r w:rsidRPr="006840C6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F.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,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</w:rPr>
              <w:t>Ogan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18"/>
                <w:szCs w:val="18"/>
              </w:rPr>
              <w:t xml:space="preserve">, A., et al. (2021) Investigating teacher data needs in terms of teacher immediacy and nonverbal behaviors. </w:t>
            </w:r>
            <w:r w:rsidRPr="006840C6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In </w:t>
            </w:r>
            <w:r w:rsidRPr="0052544F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Proceedings of the 15th </w:t>
            </w:r>
            <w:r w:rsidRPr="006840C6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ISLS 2021 conference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.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48E05306" w14:textId="611524AB" w:rsidR="00E73765" w:rsidRPr="00676A62" w:rsidRDefault="00E73765" w:rsidP="00E73765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Ahuja, K., Shah, D., Pareddy, S., </w:t>
            </w:r>
            <w:proofErr w:type="gramStart"/>
            <w:r w:rsidRPr="00676A6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Xhakaj,  F.</w:t>
            </w:r>
            <w:proofErr w:type="gramEnd"/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, Ogan, A., Agarwal, Y., Harrison, Ch. (2021) Classroom Digital Twins with Instrumentation-Free 6DOF Gaze Tracking. </w:t>
            </w:r>
            <w:r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In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</w:t>
            </w:r>
            <w:r w:rsidRPr="00676A6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CHI 2021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conference.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141A6A3C" w14:textId="2C1CE124" w:rsidR="00E73765" w:rsidRPr="00676A62" w:rsidRDefault="00E73765" w:rsidP="00E73765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Ahuja, K., Kim, D., </w:t>
            </w:r>
            <w:r w:rsidRPr="00676A62">
              <w:rPr>
                <w:rFonts w:ascii="Arial" w:eastAsia="Times New Roman" w:hAnsi="Arial" w:cs="Arial"/>
                <w:b/>
                <w:sz w:val="18"/>
                <w:szCs w:val="18"/>
              </w:rPr>
              <w:t>Xhakaj, F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>., Varga, V., Xie A., Zhang, S., Townsend, J. E., Harrison, Ch., Ogan, A., &amp; Agarwal, Y. (2019). EduSense: Practical Classroom Sensing at Scale. </w:t>
            </w:r>
            <w:r w:rsidRPr="00676A62">
              <w:rPr>
                <w:rFonts w:ascii="Arial" w:eastAsia="Times New Roman" w:hAnsi="Arial" w:cs="Arial"/>
                <w:i/>
                <w:sz w:val="18"/>
                <w:szCs w:val="18"/>
              </w:rPr>
              <w:t xml:space="preserve">Proc. </w:t>
            </w:r>
            <w:r w:rsidRPr="00676A62">
              <w:rPr>
                <w:rFonts w:ascii="Arial" w:eastAsia="Times New Roman" w:hAnsi="Arial" w:cs="Arial"/>
                <w:b/>
                <w:bCs/>
                <w:i/>
                <w:sz w:val="18"/>
                <w:szCs w:val="18"/>
              </w:rPr>
              <w:t>ACM Interact. Mob. Wearable Ubiquitous Technol</w:t>
            </w:r>
            <w:r w:rsidRPr="00676A6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.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4BBC6B19" w14:textId="4B7D07E2" w:rsidR="00E73765" w:rsidRPr="00676A62" w:rsidRDefault="00E73765" w:rsidP="00E73765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Arial"/>
                <w:b/>
                <w:sz w:val="18"/>
                <w:szCs w:val="18"/>
              </w:rPr>
              <w:t>Xhakaj, F.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, &amp; </w:t>
            </w:r>
            <w:proofErr w:type="spellStart"/>
            <w:r w:rsidRPr="00676A62">
              <w:rPr>
                <w:rFonts w:ascii="Arial" w:eastAsia="Times New Roman" w:hAnsi="Arial" w:cs="Arial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, V. (2018). Towards Improving Introductory Computer Programming with an ITS for Conceptual Learning. In </w:t>
            </w:r>
            <w:r w:rsidRPr="00676A62">
              <w:rPr>
                <w:rFonts w:ascii="Arial" w:eastAsia="Times New Roman" w:hAnsi="Arial" w:cs="Arial"/>
                <w:i/>
                <w:sz w:val="18"/>
                <w:szCs w:val="18"/>
              </w:rPr>
              <w:t xml:space="preserve">International Conference on Artificial Intelligence in Education, </w:t>
            </w:r>
            <w:r w:rsidRPr="00676A62">
              <w:rPr>
                <w:rFonts w:ascii="Arial" w:eastAsia="Times New Roman" w:hAnsi="Arial" w:cs="Arial"/>
                <w:b/>
                <w:bCs/>
                <w:i/>
                <w:sz w:val="18"/>
                <w:szCs w:val="18"/>
              </w:rPr>
              <w:t>AIED 2018</w:t>
            </w:r>
            <w:r w:rsidRPr="00676A62">
              <w:rPr>
                <w:rFonts w:ascii="Arial" w:eastAsia="Times New Roman" w:hAnsi="Arial" w:cs="Arial"/>
                <w:i/>
                <w:sz w:val="18"/>
                <w:szCs w:val="18"/>
              </w:rPr>
              <w:t>,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 pp. 535-538. 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709A2623" w14:textId="1C90A715" w:rsidR="00E73765" w:rsidRPr="00676A62" w:rsidRDefault="00E73765" w:rsidP="00E73765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Bodily, R., Kay, J., </w:t>
            </w:r>
            <w:proofErr w:type="spellStart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Aleven</w:t>
            </w:r>
            <w:proofErr w:type="spellEnd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, V., Davis, D., </w:t>
            </w:r>
            <w:proofErr w:type="spellStart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Jivet</w:t>
            </w:r>
            <w:proofErr w:type="spellEnd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, I., </w:t>
            </w:r>
            <w:proofErr w:type="spellStart"/>
            <w:r w:rsidRPr="00676A62">
              <w:rPr>
                <w:rFonts w:ascii="Arial" w:eastAsia="Times New Roman" w:hAnsi="Arial" w:cs="Times New Roman"/>
                <w:b/>
                <w:bCs/>
                <w:sz w:val="18"/>
                <w:szCs w:val="18"/>
                <w:shd w:val="clear" w:color="auto" w:fill="FFFFFF"/>
              </w:rPr>
              <w:t>Xhakaj</w:t>
            </w:r>
            <w:proofErr w:type="spellEnd"/>
            <w:r w:rsidRPr="00676A62">
              <w:rPr>
                <w:rFonts w:ascii="Arial" w:eastAsia="Times New Roman" w:hAnsi="Arial" w:cs="Times New Roman"/>
                <w:b/>
                <w:bCs/>
                <w:sz w:val="18"/>
                <w:szCs w:val="18"/>
                <w:shd w:val="clear" w:color="auto" w:fill="FFFFFF"/>
              </w:rPr>
              <w:t xml:space="preserve">, F 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&amp; </w:t>
            </w:r>
            <w:proofErr w:type="spellStart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Verbert</w:t>
            </w:r>
            <w:proofErr w:type="spellEnd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, K. (2018) Open learner models and learning analytics dashboards: A systematic review. </w:t>
            </w:r>
            <w:r w:rsidRPr="00676A62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In 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  <w:shd w:val="clear" w:color="auto" w:fill="FFFFFF"/>
              </w:rPr>
              <w:t xml:space="preserve">Proceedings of the International Conference on Learning Analytics and Knowledge, </w:t>
            </w:r>
            <w:r w:rsidRPr="00676A6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LAK 2018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  <w:shd w:val="clear" w:color="auto" w:fill="FFFFFF"/>
              </w:rPr>
              <w:t xml:space="preserve">, </w:t>
            </w:r>
            <w:r w:rsidRPr="00676A62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pp. 41-50.</w:t>
            </w:r>
            <w:r w:rsidRPr="00676A62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br/>
            </w:r>
          </w:p>
          <w:p w14:paraId="73002B70" w14:textId="0125C35A" w:rsidR="00E73765" w:rsidRPr="00676A62" w:rsidRDefault="00E73765" w:rsidP="00E73765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V., McLaren, B.M. (2017). Effects of a Teacher Dashboard for an Intelligent Tutoring System on Teacher Knowledge, Lesson Planning, Lessons and Student Learning. In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Proceedings of the European Conference on Technology Enhanced Learning, </w:t>
            </w:r>
            <w:r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EC-TEL 2017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, pp. 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315-329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  <w:p w14:paraId="68D4842D" w14:textId="633C5C13" w:rsidR="00E73765" w:rsidRPr="00676A62" w:rsidRDefault="00E73765" w:rsidP="00E73765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V., McLaren, B.M. (2017). Effects of a dashboard for an intelligent tutoring system on teacher knowledge, lesson plans and class sessions. In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Proceedings of the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 xml:space="preserve">International Conference on Artificial Intelligence in Education, </w:t>
            </w:r>
            <w:r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EC-TEL 2017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, pp. 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582-585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  <w:p w14:paraId="275FDB16" w14:textId="51527C96" w:rsidR="00E73765" w:rsidRPr="00676A62" w:rsidRDefault="00E73765" w:rsidP="00E73765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lastRenderedPageBreak/>
              <w:softHyphen/>
              <w:t>Xhakaj, F.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V., McLaren, B.M. (2016). How teachers use data to help students learn: Contextual Inquiry for the design of a dashboard. In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Proceedings of the European Conference on Technology Enhanced Learning,</w:t>
            </w:r>
            <w:r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 xml:space="preserve"> EC-TEL 2016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, pp. 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340-354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  <w:p w14:paraId="6BC41C47" w14:textId="3EC6702A" w:rsidR="00E73765" w:rsidRPr="00676A62" w:rsidRDefault="00E73765" w:rsidP="00E73765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V., </w:t>
            </w: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Holstein, K, &amp; McLaren, B. M. (2016). Developing a teacher dashboard for use with ITSs. In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Proceedings of the International Workshop on Teaching Analytics, </w:t>
            </w:r>
            <w:r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EC</w:t>
            </w:r>
            <w:r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-</w:t>
            </w:r>
            <w:r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TEL 2016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  <w:p w14:paraId="7E126F16" w14:textId="4DB54936" w:rsidR="00E73765" w:rsidRPr="00676A62" w:rsidRDefault="00E73765" w:rsidP="00E73765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Times New Roman"/>
                <w:sz w:val="18"/>
                <w:szCs w:val="18"/>
              </w:rPr>
              <w:t>Holstein, K., </w:t>
            </w:r>
            <w:r w:rsidRPr="00676A62">
              <w:rPr>
                <w:rFonts w:ascii="Arial" w:eastAsia="Times New Roman" w:hAnsi="Arial" w:cs="Times New Roman"/>
                <w:b/>
                <w:bCs/>
                <w:sz w:val="18"/>
                <w:szCs w:val="18"/>
                <w:bdr w:val="none" w:sz="0" w:space="0" w:color="auto" w:frame="1"/>
              </w:rPr>
              <w:t>Xhakaj, F.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676A62">
              <w:rPr>
                <w:rFonts w:ascii="Arial" w:eastAsia="Times New Roman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eastAsia="Times New Roman" w:hAnsi="Arial" w:cs="Times New Roman"/>
                <w:sz w:val="18"/>
                <w:szCs w:val="18"/>
              </w:rPr>
              <w:t>, V., &amp; McLaren, B. M. (2016).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  <w:bdr w:val="none" w:sz="0" w:space="0" w:color="auto" w:frame="1"/>
              </w:rPr>
              <w:t> Luna: A dashboard for teachers using intelligent tutoring systems. 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In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Proceedings of the International Workshop on Teaching Analytics, </w:t>
            </w:r>
            <w:r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EC</w:t>
            </w:r>
            <w:r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-</w:t>
            </w:r>
            <w:r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TEL 2016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.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br/>
            </w:r>
          </w:p>
          <w:p w14:paraId="33B0F73E" w14:textId="6B44D18C" w:rsidR="00E73765" w:rsidRPr="00676A62" w:rsidRDefault="00E73765" w:rsidP="00E73765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Aleven</w:t>
            </w:r>
            <w:proofErr w:type="spellEnd"/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V., Sewall, J., Popescu, O., </w:t>
            </w:r>
            <w:r w:rsidRPr="00676A62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Chand, D., Baker, R. S., &amp; </w:t>
            </w:r>
            <w:proofErr w:type="spellStart"/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Gasevic</w:t>
            </w:r>
            <w:proofErr w:type="spellEnd"/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D. (2015). The beginning of a beautiful friendship? Intelligent tutoring systems and MOOCs. In </w:t>
            </w:r>
            <w:r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Proceedings of the International Conference on Artificial Intelligence in Education, </w:t>
            </w:r>
            <w:r w:rsidRPr="00676A62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AIED 2015</w:t>
            </w:r>
            <w:r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, 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pp. 525–528. 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br/>
            </w:r>
          </w:p>
          <w:p w14:paraId="72E7808A" w14:textId="5B98F6EB" w:rsidR="00E73765" w:rsidRPr="00676A62" w:rsidRDefault="00E73765" w:rsidP="00E73765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Liew, C. W., &amp; </w:t>
            </w:r>
            <w:r w:rsidRPr="00676A62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 (2015). Teaching a complex process: Insertion in Red Black Trees. In </w:t>
            </w:r>
            <w:r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Proceedings of the International Conference on Artificial Intelligence in Education, </w:t>
            </w:r>
            <w:r w:rsidRPr="00676A62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AIED 2015</w:t>
            </w:r>
            <w:r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, 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pp. 698–701.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br/>
            </w:r>
          </w:p>
          <w:p w14:paraId="54658865" w14:textId="01EF2043" w:rsidR="00E73765" w:rsidRPr="00676A62" w:rsidRDefault="00E73765" w:rsidP="00E73765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&amp; Liew, C. W. (2015). A new approach to teaching Red Black Trees. In </w:t>
            </w:r>
            <w:r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Proceedings of the Conference on Innovation and Technology in Computer Science Education, </w:t>
            </w:r>
            <w:proofErr w:type="spellStart"/>
            <w:r w:rsidRPr="00676A62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ITiCSE</w:t>
            </w:r>
            <w:proofErr w:type="spellEnd"/>
            <w:r w:rsidRPr="00676A62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 </w:t>
            </w:r>
            <w:r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20</w:t>
            </w:r>
            <w:r w:rsidRPr="00676A62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15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, pp. 278–283.</w:t>
            </w:r>
          </w:p>
        </w:tc>
      </w:tr>
      <w:tr w:rsidR="00E73765" w:rsidRPr="00676A62" w14:paraId="782E84FB" w14:textId="77777777" w:rsidTr="00B051C1">
        <w:tc>
          <w:tcPr>
            <w:tcW w:w="9900" w:type="dxa"/>
            <w:gridSpan w:val="6"/>
          </w:tcPr>
          <w:p w14:paraId="5EA84366" w14:textId="77777777" w:rsidR="00E73765" w:rsidRPr="00F1157A" w:rsidRDefault="00E73765" w:rsidP="00E73765">
            <w:pPr>
              <w:rPr>
                <w:rFonts w:ascii="Arial" w:hAnsi="Arial"/>
                <w:sz w:val="30"/>
                <w:szCs w:val="30"/>
              </w:rPr>
            </w:pPr>
          </w:p>
        </w:tc>
      </w:tr>
      <w:tr w:rsidR="00E73765" w:rsidRPr="00676A62" w14:paraId="1A33A2D4" w14:textId="77777777" w:rsidTr="00B051C1">
        <w:tc>
          <w:tcPr>
            <w:tcW w:w="9900" w:type="dxa"/>
            <w:gridSpan w:val="6"/>
          </w:tcPr>
          <w:p w14:paraId="53A9221E" w14:textId="77777777" w:rsidR="00E73765" w:rsidRPr="00676A62" w:rsidRDefault="00E73765" w:rsidP="00E73765">
            <w:pPr>
              <w:rPr>
                <w:rFonts w:ascii="Arial" w:hAnsi="Arial"/>
                <w:b/>
                <w:sz w:val="26"/>
                <w:szCs w:val="26"/>
              </w:rPr>
            </w:pPr>
            <w:r w:rsidRPr="00676A62">
              <w:rPr>
                <w:rFonts w:ascii="Arial" w:hAnsi="Arial"/>
                <w:b/>
                <w:sz w:val="26"/>
                <w:szCs w:val="26"/>
              </w:rPr>
              <w:t>JOURNAL PUBLICATIONS</w:t>
            </w:r>
          </w:p>
          <w:p w14:paraId="2DE08AA5" w14:textId="4658B1C8" w:rsidR="00E73765" w:rsidRPr="00676A62" w:rsidRDefault="00E73765" w:rsidP="00E73765">
            <w:pPr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E73765" w:rsidRPr="00676A62" w14:paraId="30A0C535" w14:textId="77777777" w:rsidTr="00B051C1">
        <w:tc>
          <w:tcPr>
            <w:tcW w:w="9900" w:type="dxa"/>
            <w:gridSpan w:val="6"/>
          </w:tcPr>
          <w:p w14:paraId="22444892" w14:textId="5AB6E580" w:rsidR="00E73765" w:rsidRPr="00676A62" w:rsidRDefault="00E73765" w:rsidP="00E73765">
            <w:pPr>
              <w:pStyle w:val="ListParagraph"/>
              <w:numPr>
                <w:ilvl w:val="0"/>
                <w:numId w:val="14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Wei, Sh., </w:t>
            </w: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&amp; Ryder, B.G. (2015) Empirical Study of the Dynamic Behavior of JavaScript Objects.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Journal of Software: Practice and Experience, </w:t>
            </w:r>
            <w:r w:rsidRPr="00676A62">
              <w:rPr>
                <w:rFonts w:ascii="Arial" w:eastAsia="Times New Roman" w:hAnsi="Arial" w:cs="Arial"/>
                <w:i/>
                <w:sz w:val="18"/>
                <w:szCs w:val="18"/>
                <w:shd w:val="clear" w:color="auto" w:fill="FFFFFF"/>
              </w:rPr>
              <w:t>46</w:t>
            </w:r>
            <w:r w:rsidRPr="00676A62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, 7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, </w:t>
            </w:r>
            <w:r w:rsidRPr="00676A62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867–889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</w:rPr>
              <w:t>.</w:t>
            </w:r>
          </w:p>
        </w:tc>
      </w:tr>
      <w:tr w:rsidR="00E73765" w:rsidRPr="00676A62" w14:paraId="33B9A265" w14:textId="77777777" w:rsidTr="00B051C1">
        <w:tc>
          <w:tcPr>
            <w:tcW w:w="9900" w:type="dxa"/>
            <w:gridSpan w:val="6"/>
          </w:tcPr>
          <w:p w14:paraId="33E674A4" w14:textId="77777777" w:rsidR="00E73765" w:rsidRDefault="00E73765" w:rsidP="00E73765">
            <w:pPr>
              <w:rPr>
                <w:rFonts w:ascii="Arial" w:hAnsi="Arial" w:cs="Times New Roman"/>
                <w:b/>
                <w:sz w:val="26"/>
                <w:szCs w:val="26"/>
              </w:rPr>
            </w:pPr>
          </w:p>
          <w:p w14:paraId="704084C2" w14:textId="37B4F34C" w:rsidR="00E73765" w:rsidRPr="00676A62" w:rsidRDefault="00E73765" w:rsidP="00E73765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676A62">
              <w:rPr>
                <w:rFonts w:ascii="Arial" w:hAnsi="Arial" w:cs="Times New Roman"/>
                <w:b/>
                <w:sz w:val="26"/>
                <w:szCs w:val="26"/>
              </w:rPr>
              <w:t>UNPUBLISHED SENIOR THESIS</w:t>
            </w:r>
          </w:p>
          <w:p w14:paraId="18489645" w14:textId="1A8EB849" w:rsidR="00E73765" w:rsidRPr="00676A62" w:rsidRDefault="00E73765" w:rsidP="00E73765">
            <w:pPr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E73765" w:rsidRPr="00676A62" w14:paraId="4FDDD27E" w14:textId="77777777" w:rsidTr="00F1157A">
        <w:tc>
          <w:tcPr>
            <w:tcW w:w="9900" w:type="dxa"/>
            <w:gridSpan w:val="6"/>
          </w:tcPr>
          <w:p w14:paraId="40973FE5" w14:textId="77777777" w:rsidR="00E73765" w:rsidRPr="00676A62" w:rsidRDefault="00E73765" w:rsidP="00E73765">
            <w:pPr>
              <w:pStyle w:val="ListParagraph"/>
              <w:numPr>
                <w:ilvl w:val="0"/>
                <w:numId w:val="15"/>
              </w:numPr>
              <w:ind w:left="780" w:hanging="540"/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</w:pPr>
            <w:r w:rsidRPr="00676A62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 (2015). Intelligent tutors and granularity: A new approach to Red Black Trees. Unpublished senior thesis, Department of Computer Science, Lafayette College, Easton, Pennsylvania. USA.</w:t>
            </w:r>
          </w:p>
          <w:p w14:paraId="0A3289D1" w14:textId="52527675" w:rsidR="00E73765" w:rsidRPr="00676A62" w:rsidRDefault="00E73765" w:rsidP="00E73765">
            <w:pPr>
              <w:rPr>
                <w:rFonts w:ascii="Arial" w:eastAsia="Times New Roman" w:hAnsi="Arial" w:cs="Times New Roman"/>
                <w:spacing w:val="2"/>
                <w:sz w:val="44"/>
                <w:szCs w:val="44"/>
                <w:shd w:val="clear" w:color="auto" w:fill="FCFCFC"/>
              </w:rPr>
            </w:pPr>
          </w:p>
        </w:tc>
      </w:tr>
      <w:tr w:rsidR="00E73765" w:rsidRPr="00676A62" w14:paraId="493D3CBB" w14:textId="77777777" w:rsidTr="00F1157A">
        <w:tc>
          <w:tcPr>
            <w:tcW w:w="9900" w:type="dxa"/>
            <w:gridSpan w:val="6"/>
          </w:tcPr>
          <w:p w14:paraId="14ACEE43" w14:textId="1FDF0E40" w:rsidR="00E73765" w:rsidRPr="00676A62" w:rsidRDefault="00E73765" w:rsidP="00E73765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>
              <w:rPr>
                <w:rFonts w:ascii="Arial" w:hAnsi="Arial" w:cs="Times New Roman"/>
                <w:b/>
                <w:sz w:val="26"/>
                <w:szCs w:val="26"/>
              </w:rPr>
              <w:t>RESEARCH TALKS</w:t>
            </w:r>
          </w:p>
        </w:tc>
      </w:tr>
      <w:tr w:rsidR="00E73765" w:rsidRPr="00676A62" w14:paraId="3937C0A2" w14:textId="77777777" w:rsidTr="00F1157A">
        <w:tc>
          <w:tcPr>
            <w:tcW w:w="1510" w:type="dxa"/>
            <w:gridSpan w:val="2"/>
          </w:tcPr>
          <w:p w14:paraId="409C038D" w14:textId="5A9204B9" w:rsidR="00E73765" w:rsidRPr="00CC6648" w:rsidRDefault="00E73765" w:rsidP="00E73765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 w:rsidRPr="00CC6648">
              <w:rPr>
                <w:rFonts w:ascii="Arial" w:hAnsi="Arial" w:cs="Times New Roman"/>
                <w:bCs/>
                <w:sz w:val="18"/>
                <w:szCs w:val="18"/>
              </w:rPr>
              <w:t>2016</w:t>
            </w:r>
          </w:p>
        </w:tc>
        <w:tc>
          <w:tcPr>
            <w:tcW w:w="8390" w:type="dxa"/>
            <w:gridSpan w:val="4"/>
          </w:tcPr>
          <w:p w14:paraId="0FD6F7B0" w14:textId="69FAE1DE" w:rsidR="00E73765" w:rsidRDefault="00E73765" w:rsidP="00E73765">
            <w:pPr>
              <w:rPr>
                <w:rFonts w:ascii="Arial" w:hAnsi="Arial" w:cs="Arial"/>
                <w:bCs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EC-TEL 2016 Conference: </w:t>
            </w:r>
            <w:r w:rsidRPr="00CC6648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How Teachers Use Data to Help Students Learn: Contextual Inquiry for the Design of a Dashboard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.</w:t>
            </w:r>
          </w:p>
          <w:p w14:paraId="6653D5A3" w14:textId="0679F5CA" w:rsidR="00E73765" w:rsidRPr="00CC6648" w:rsidRDefault="00E73765" w:rsidP="00E73765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E73765" w:rsidRPr="00676A62" w14:paraId="2528646A" w14:textId="77777777" w:rsidTr="00F1157A">
        <w:tc>
          <w:tcPr>
            <w:tcW w:w="1510" w:type="dxa"/>
            <w:gridSpan w:val="2"/>
          </w:tcPr>
          <w:p w14:paraId="653C5E74" w14:textId="1440DF48" w:rsidR="00E73765" w:rsidRPr="00CC6648" w:rsidRDefault="00E73765" w:rsidP="00E73765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 w:rsidRPr="00CC6648">
              <w:rPr>
                <w:rFonts w:ascii="Arial" w:hAnsi="Arial" w:cs="Times New Roman"/>
                <w:bCs/>
                <w:sz w:val="18"/>
                <w:szCs w:val="18"/>
              </w:rPr>
              <w:t>2017</w:t>
            </w:r>
          </w:p>
        </w:tc>
        <w:tc>
          <w:tcPr>
            <w:tcW w:w="8390" w:type="dxa"/>
            <w:gridSpan w:val="4"/>
          </w:tcPr>
          <w:p w14:paraId="354027C8" w14:textId="215AB15A" w:rsidR="00E73765" w:rsidRDefault="00E73765" w:rsidP="00E73765">
            <w:pPr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EC-TEL 2017 Conference: </w:t>
            </w:r>
            <w:r w:rsidRPr="00670135"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  <w:t>Effects of a Teacher Dashboard for an Intelligent Tutoring System on Teacher Knowledge, Lesson Planning, Lessons and Student Learning</w:t>
            </w:r>
            <w:r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  <w:t>.</w:t>
            </w:r>
          </w:p>
          <w:p w14:paraId="580078D5" w14:textId="44E8E258" w:rsidR="00E73765" w:rsidRPr="00CC6648" w:rsidRDefault="00E73765" w:rsidP="00E73765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E73765" w:rsidRPr="00676A62" w14:paraId="657BD1CD" w14:textId="77777777" w:rsidTr="00F1157A">
        <w:tc>
          <w:tcPr>
            <w:tcW w:w="1510" w:type="dxa"/>
            <w:gridSpan w:val="2"/>
          </w:tcPr>
          <w:p w14:paraId="78F240F4" w14:textId="1778826A" w:rsidR="00E73765" w:rsidRPr="00CC6648" w:rsidRDefault="00E73765" w:rsidP="00E73765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>
              <w:rPr>
                <w:rFonts w:ascii="Arial" w:hAnsi="Arial" w:cs="Times New Roman"/>
                <w:bCs/>
                <w:sz w:val="18"/>
                <w:szCs w:val="18"/>
              </w:rPr>
              <w:t>2017</w:t>
            </w:r>
          </w:p>
        </w:tc>
        <w:tc>
          <w:tcPr>
            <w:tcW w:w="8390" w:type="dxa"/>
            <w:gridSpan w:val="4"/>
          </w:tcPr>
          <w:p w14:paraId="090F9A3A" w14:textId="0B032DE0" w:rsidR="00E73765" w:rsidRPr="00651EED" w:rsidRDefault="00E73765" w:rsidP="00E73765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PIER Seminar: </w:t>
            </w:r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Dashboard, Dashboard </w:t>
            </w:r>
            <w:proofErr w:type="gramStart"/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On</w:t>
            </w:r>
            <w:proofErr w:type="gramEnd"/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the Wall, What About My Students Don’t I Know?</w:t>
            </w:r>
          </w:p>
          <w:p w14:paraId="00B2C6A8" w14:textId="5D866CFA" w:rsidR="00E73765" w:rsidRPr="00CC6648" w:rsidRDefault="00E73765" w:rsidP="00E73765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E73765" w:rsidRPr="00676A62" w14:paraId="001D7ED6" w14:textId="77777777" w:rsidTr="00F1157A">
        <w:tc>
          <w:tcPr>
            <w:tcW w:w="1510" w:type="dxa"/>
            <w:gridSpan w:val="2"/>
          </w:tcPr>
          <w:p w14:paraId="2B30866D" w14:textId="426308D1" w:rsidR="00E73765" w:rsidRPr="00CC6648" w:rsidRDefault="00E73765" w:rsidP="00E73765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>
              <w:rPr>
                <w:rFonts w:ascii="Arial" w:hAnsi="Arial" w:cs="Times New Roman"/>
                <w:bCs/>
                <w:sz w:val="18"/>
                <w:szCs w:val="18"/>
              </w:rPr>
              <w:t>2018</w:t>
            </w:r>
          </w:p>
        </w:tc>
        <w:tc>
          <w:tcPr>
            <w:tcW w:w="8390" w:type="dxa"/>
            <w:gridSpan w:val="4"/>
          </w:tcPr>
          <w:p w14:paraId="66178464" w14:textId="69DFA4F6" w:rsidR="00E73765" w:rsidRPr="00651EED" w:rsidRDefault="00E73765" w:rsidP="00E73765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AIED 2018 Conference: </w:t>
            </w:r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Towards Improving Introductory Computer Programming</w:t>
            </w:r>
          </w:p>
          <w:p w14:paraId="309EC784" w14:textId="646E9F49" w:rsidR="00E73765" w:rsidRPr="00651EED" w:rsidRDefault="00E73765" w:rsidP="00E73765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with an ITS for Conceptual Learning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.</w:t>
            </w:r>
          </w:p>
          <w:p w14:paraId="7FA1E00E" w14:textId="1C6D8547" w:rsidR="00E73765" w:rsidRPr="00651EED" w:rsidRDefault="00E73765" w:rsidP="00E7376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E73765" w:rsidRPr="00676A62" w14:paraId="5A302106" w14:textId="77777777" w:rsidTr="00F1157A">
        <w:tc>
          <w:tcPr>
            <w:tcW w:w="1510" w:type="dxa"/>
            <w:gridSpan w:val="2"/>
          </w:tcPr>
          <w:p w14:paraId="51C51D8C" w14:textId="02A58917" w:rsidR="00E73765" w:rsidRPr="00CC6648" w:rsidRDefault="00E73765" w:rsidP="00E73765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 w:rsidRPr="00CC6648">
              <w:rPr>
                <w:rFonts w:ascii="Arial" w:hAnsi="Arial" w:cs="Times New Roman"/>
                <w:bCs/>
                <w:sz w:val="18"/>
                <w:szCs w:val="18"/>
              </w:rPr>
              <w:t>2018</w:t>
            </w:r>
          </w:p>
        </w:tc>
        <w:tc>
          <w:tcPr>
            <w:tcW w:w="8390" w:type="dxa"/>
            <w:gridSpan w:val="4"/>
          </w:tcPr>
          <w:p w14:paraId="16A5699C" w14:textId="7755D246" w:rsidR="00E73765" w:rsidRDefault="00E73765" w:rsidP="00E73765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PIER Seminar:</w:t>
            </w:r>
            <w:r w:rsidRPr="00CC6648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Supporting Conceptual Learning with an ITS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for </w:t>
            </w:r>
            <w:r w:rsidRPr="00CC6648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Improving Introductory Computer Programming Instruction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.</w:t>
            </w:r>
          </w:p>
          <w:p w14:paraId="120B650B" w14:textId="7942E703" w:rsidR="00E73765" w:rsidRPr="00CC6648" w:rsidRDefault="00E73765" w:rsidP="00E73765">
            <w:pPr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E73765" w:rsidRPr="00676A62" w14:paraId="39A1D42D" w14:textId="77777777" w:rsidTr="00F1157A">
        <w:tc>
          <w:tcPr>
            <w:tcW w:w="1510" w:type="dxa"/>
            <w:gridSpan w:val="2"/>
          </w:tcPr>
          <w:p w14:paraId="35AF401B" w14:textId="5676F520" w:rsidR="00E73765" w:rsidRPr="00CC6648" w:rsidRDefault="00E73765" w:rsidP="00E73765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>
              <w:rPr>
                <w:rFonts w:ascii="Arial" w:hAnsi="Arial" w:cs="Times New Roman"/>
                <w:bCs/>
                <w:sz w:val="18"/>
                <w:szCs w:val="18"/>
              </w:rPr>
              <w:t>2018</w:t>
            </w:r>
          </w:p>
        </w:tc>
        <w:tc>
          <w:tcPr>
            <w:tcW w:w="8390" w:type="dxa"/>
            <w:gridSpan w:val="4"/>
          </w:tcPr>
          <w:p w14:paraId="07B7EE45" w14:textId="2B990452" w:rsidR="00E73765" w:rsidRPr="00651EED" w:rsidRDefault="00E73765" w:rsidP="00E73765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PAWS Lab, Intelligent Systems Program: University of Pittsburgh, </w:t>
            </w:r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Towards Improving Introductory Computer Programming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</w:t>
            </w:r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with an ITS for Conceptual Learning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.</w:t>
            </w:r>
          </w:p>
          <w:p w14:paraId="1F3B1BAF" w14:textId="363C71DB" w:rsidR="00E73765" w:rsidRPr="00F1157A" w:rsidRDefault="00E73765" w:rsidP="00E73765">
            <w:pPr>
              <w:rPr>
                <w:rFonts w:ascii="Arial" w:hAnsi="Arial" w:cs="Arial"/>
                <w:bCs/>
                <w:sz w:val="44"/>
                <w:szCs w:val="44"/>
              </w:rPr>
            </w:pPr>
          </w:p>
        </w:tc>
      </w:tr>
      <w:tr w:rsidR="00E73765" w:rsidRPr="00676A62" w14:paraId="2EB77D0F" w14:textId="77777777" w:rsidTr="00F1157A">
        <w:tc>
          <w:tcPr>
            <w:tcW w:w="9900" w:type="dxa"/>
            <w:gridSpan w:val="6"/>
          </w:tcPr>
          <w:p w14:paraId="5F08B7AE" w14:textId="3B0884B0" w:rsidR="00E73765" w:rsidRPr="00676A62" w:rsidRDefault="00E73765" w:rsidP="00E73765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676A62">
              <w:rPr>
                <w:rFonts w:ascii="Arial" w:hAnsi="Arial" w:cs="Times New Roman"/>
                <w:b/>
                <w:sz w:val="26"/>
                <w:szCs w:val="26"/>
              </w:rPr>
              <w:t>LEADERSHIP AND SERVICE</w:t>
            </w:r>
          </w:p>
          <w:p w14:paraId="5B14240A" w14:textId="32C23219" w:rsidR="00E73765" w:rsidRPr="00676A62" w:rsidRDefault="00E73765" w:rsidP="00E73765">
            <w:pPr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E73765" w:rsidRPr="00676A62" w14:paraId="6F0D4E64" w14:textId="77777777" w:rsidTr="00015D20">
        <w:trPr>
          <w:trHeight w:val="161"/>
        </w:trPr>
        <w:tc>
          <w:tcPr>
            <w:tcW w:w="520" w:type="dxa"/>
          </w:tcPr>
          <w:p w14:paraId="5365A6CC" w14:textId="77777777" w:rsidR="00E73765" w:rsidRPr="00676A62" w:rsidRDefault="00E73765" w:rsidP="00E73765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5"/>
          </w:tcPr>
          <w:p w14:paraId="60DC3678" w14:textId="0D971553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ind w:left="-104"/>
              <w:rPr>
                <w:rFonts w:ascii="Arial" w:hAnsi="Arial" w:cs="Arial"/>
                <w:b/>
              </w:rPr>
            </w:pPr>
            <w:r w:rsidRPr="00676A62">
              <w:rPr>
                <w:rFonts w:ascii="Arial" w:hAnsi="Arial" w:cs="Arial"/>
                <w:b/>
              </w:rPr>
              <w:t>PROFESSIONAL SERVICE</w:t>
            </w:r>
          </w:p>
          <w:p w14:paraId="4DFC9C84" w14:textId="77777777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2727A" w:rsidRPr="00676A62" w14:paraId="78004733" w14:textId="77777777" w:rsidTr="00015D20">
        <w:trPr>
          <w:trHeight w:val="161"/>
        </w:trPr>
        <w:tc>
          <w:tcPr>
            <w:tcW w:w="1510" w:type="dxa"/>
            <w:gridSpan w:val="2"/>
          </w:tcPr>
          <w:p w14:paraId="24064337" w14:textId="72118C8C" w:rsidR="00C2727A" w:rsidRPr="00676A62" w:rsidRDefault="00C2727A" w:rsidP="00E73765">
            <w:pPr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2021</w:t>
            </w:r>
          </w:p>
        </w:tc>
        <w:tc>
          <w:tcPr>
            <w:tcW w:w="8390" w:type="dxa"/>
            <w:gridSpan w:val="4"/>
          </w:tcPr>
          <w:p w14:paraId="5C5A6476" w14:textId="052F5E63" w:rsidR="00C2727A" w:rsidRPr="00676A62" w:rsidRDefault="00C2727A" w:rsidP="00C2727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</w:t>
            </w:r>
            <w:r w:rsidRPr="00676A62">
              <w:rPr>
                <w:rFonts w:ascii="Arial" w:hAnsi="Arial" w:cs="Arial"/>
                <w:bCs/>
                <w:sz w:val="20"/>
                <w:szCs w:val="20"/>
              </w:rPr>
              <w:t xml:space="preserve">anelist on </w:t>
            </w:r>
            <w:r w:rsidR="003C4AF7">
              <w:rPr>
                <w:rFonts w:ascii="Arial" w:hAnsi="Arial" w:cs="Arial"/>
                <w:bCs/>
                <w:sz w:val="20"/>
                <w:szCs w:val="20"/>
              </w:rPr>
              <w:t>the “Panel for the Academic Job Market”</w:t>
            </w:r>
            <w:r w:rsidRPr="00676A62">
              <w:rPr>
                <w:rFonts w:ascii="Arial" w:hAnsi="Arial" w:cs="Arial"/>
                <w:bCs/>
                <w:sz w:val="20"/>
                <w:szCs w:val="20"/>
              </w:rPr>
              <w:t xml:space="preserve">, </w:t>
            </w:r>
            <w:r w:rsidR="003C4AF7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SCS, CMU</w:t>
            </w:r>
          </w:p>
          <w:p w14:paraId="1F4D6AA0" w14:textId="77777777" w:rsidR="00C2727A" w:rsidRDefault="00C2727A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E73765" w:rsidRPr="00676A62" w14:paraId="10FF15E8" w14:textId="77777777" w:rsidTr="00015D20">
        <w:trPr>
          <w:trHeight w:val="161"/>
        </w:trPr>
        <w:tc>
          <w:tcPr>
            <w:tcW w:w="1510" w:type="dxa"/>
            <w:gridSpan w:val="2"/>
          </w:tcPr>
          <w:p w14:paraId="01C02607" w14:textId="2B346849" w:rsidR="00E73765" w:rsidRPr="00676A62" w:rsidRDefault="00E73765" w:rsidP="00E73765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2020</w:t>
            </w:r>
          </w:p>
        </w:tc>
        <w:tc>
          <w:tcPr>
            <w:tcW w:w="8390" w:type="dxa"/>
            <w:gridSpan w:val="4"/>
          </w:tcPr>
          <w:p w14:paraId="1232B7FC" w14:textId="0AF557C6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</w:t>
            </w:r>
            <w:r w:rsidRPr="00676A62">
              <w:rPr>
                <w:rFonts w:ascii="Arial" w:hAnsi="Arial" w:cs="Arial"/>
                <w:bCs/>
                <w:sz w:val="20"/>
                <w:szCs w:val="20"/>
              </w:rPr>
              <w:t xml:space="preserve">anelist on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 graduate</w:t>
            </w:r>
            <w:r w:rsidRPr="00676A62">
              <w:rPr>
                <w:rFonts w:ascii="Arial" w:hAnsi="Arial" w:cs="Arial"/>
                <w:bCs/>
                <w:sz w:val="20"/>
                <w:szCs w:val="20"/>
              </w:rPr>
              <w:t xml:space="preserve"> school panel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for undergraduate women</w:t>
            </w:r>
            <w:r w:rsidRPr="00676A62">
              <w:rPr>
                <w:rFonts w:ascii="Arial" w:hAnsi="Arial" w:cs="Arial"/>
                <w:bCs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Georgetown University</w:t>
            </w:r>
          </w:p>
          <w:p w14:paraId="437F9836" w14:textId="40337C42" w:rsidR="00E73765" w:rsidRPr="007464E8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E73765" w:rsidRPr="00676A62" w14:paraId="43213D1C" w14:textId="77777777" w:rsidTr="00015D20">
        <w:trPr>
          <w:trHeight w:val="161"/>
        </w:trPr>
        <w:tc>
          <w:tcPr>
            <w:tcW w:w="1510" w:type="dxa"/>
            <w:gridSpan w:val="2"/>
          </w:tcPr>
          <w:p w14:paraId="74163124" w14:textId="7171F651" w:rsidR="00E73765" w:rsidRPr="00676A62" w:rsidRDefault="00E73765" w:rsidP="00E73765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2021</w:t>
            </w:r>
          </w:p>
        </w:tc>
        <w:tc>
          <w:tcPr>
            <w:tcW w:w="8390" w:type="dxa"/>
            <w:gridSpan w:val="4"/>
          </w:tcPr>
          <w:p w14:paraId="2BF8C99E" w14:textId="147ECDAA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676A62">
              <w:rPr>
                <w:rFonts w:ascii="Arial" w:hAnsi="Arial" w:cs="Arial"/>
                <w:bCs/>
                <w:sz w:val="20"/>
                <w:szCs w:val="20"/>
              </w:rPr>
              <w:t>Reviewer for Computing Education Research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papers</w:t>
            </w: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SIGCSE 2021</w:t>
            </w:r>
          </w:p>
          <w:p w14:paraId="12683761" w14:textId="772044B5" w:rsidR="00E73765" w:rsidRPr="007464E8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E73765" w:rsidRPr="00676A62" w14:paraId="44F5F16D" w14:textId="77777777" w:rsidTr="00015D20">
        <w:trPr>
          <w:trHeight w:val="161"/>
        </w:trPr>
        <w:tc>
          <w:tcPr>
            <w:tcW w:w="1510" w:type="dxa"/>
            <w:gridSpan w:val="2"/>
          </w:tcPr>
          <w:p w14:paraId="3476A902" w14:textId="2D91ACF1" w:rsidR="00E73765" w:rsidRPr="00676A62" w:rsidRDefault="00E73765" w:rsidP="00E73765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2019</w:t>
            </w:r>
          </w:p>
        </w:tc>
        <w:tc>
          <w:tcPr>
            <w:tcW w:w="8390" w:type="dxa"/>
            <w:gridSpan w:val="4"/>
          </w:tcPr>
          <w:p w14:paraId="37F470C4" w14:textId="723EB4D0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676A62">
              <w:rPr>
                <w:rFonts w:ascii="Arial" w:hAnsi="Arial" w:cs="Arial"/>
                <w:bCs/>
                <w:sz w:val="20"/>
                <w:szCs w:val="20"/>
              </w:rPr>
              <w:t>Reviewer for Late Breaking Work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papers</w:t>
            </w: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CHI 2019</w:t>
            </w:r>
          </w:p>
          <w:p w14:paraId="473E880B" w14:textId="12B1541C" w:rsidR="00E73765" w:rsidRPr="007464E8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E73765" w:rsidRPr="00676A62" w14:paraId="1D7DB21F" w14:textId="77777777" w:rsidTr="00015D20">
        <w:trPr>
          <w:trHeight w:val="161"/>
        </w:trPr>
        <w:tc>
          <w:tcPr>
            <w:tcW w:w="1510" w:type="dxa"/>
            <w:gridSpan w:val="2"/>
          </w:tcPr>
          <w:p w14:paraId="67DA3225" w14:textId="2533290F" w:rsidR="00E73765" w:rsidRPr="00676A62" w:rsidRDefault="00E73765" w:rsidP="00E73765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lastRenderedPageBreak/>
              <w:t>2019</w:t>
            </w:r>
          </w:p>
        </w:tc>
        <w:tc>
          <w:tcPr>
            <w:tcW w:w="8390" w:type="dxa"/>
            <w:gridSpan w:val="4"/>
          </w:tcPr>
          <w:p w14:paraId="36BADEF8" w14:textId="332AEAFD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Graduate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>
              <w:rPr>
                <w:rFonts w:ascii="Arial" w:hAnsi="Arial" w:cs="Times New Roman"/>
                <w:sz w:val="20"/>
                <w:szCs w:val="20"/>
              </w:rPr>
              <w:t>s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chool </w:t>
            </w:r>
            <w:r>
              <w:rPr>
                <w:rFonts w:ascii="Arial" w:hAnsi="Arial" w:cs="Times New Roman"/>
                <w:sz w:val="20"/>
                <w:szCs w:val="20"/>
              </w:rPr>
              <w:t>p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anel </w:t>
            </w:r>
            <w:r>
              <w:rPr>
                <w:rFonts w:ascii="Arial" w:hAnsi="Arial" w:cs="Times New Roman"/>
                <w:sz w:val="20"/>
                <w:szCs w:val="20"/>
              </w:rPr>
              <w:t>m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oderator and conference organizer in the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Opportunities for Undergraduate Research in Computer Science (</w:t>
            </w:r>
            <w:proofErr w:type="spellStart"/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OurCS</w:t>
            </w:r>
            <w:proofErr w:type="spellEnd"/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) conference</w:t>
            </w:r>
          </w:p>
          <w:p w14:paraId="38C29FEA" w14:textId="77777777" w:rsidR="00E73765" w:rsidRPr="007464E8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E73765" w:rsidRPr="00676A62" w14:paraId="05E03A4A" w14:textId="77777777" w:rsidTr="00015D20">
        <w:trPr>
          <w:trHeight w:val="161"/>
        </w:trPr>
        <w:tc>
          <w:tcPr>
            <w:tcW w:w="1510" w:type="dxa"/>
            <w:gridSpan w:val="2"/>
          </w:tcPr>
          <w:p w14:paraId="25DFED24" w14:textId="10B3EF17" w:rsidR="00E73765" w:rsidRPr="00676A62" w:rsidRDefault="00E73765" w:rsidP="00E73765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2018</w:t>
            </w:r>
          </w:p>
        </w:tc>
        <w:tc>
          <w:tcPr>
            <w:tcW w:w="8390" w:type="dxa"/>
            <w:gridSpan w:val="4"/>
          </w:tcPr>
          <w:p w14:paraId="72E423CC" w14:textId="77777777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676A62">
              <w:rPr>
                <w:rFonts w:ascii="Arial" w:hAnsi="Arial" w:cs="Arial"/>
                <w:bCs/>
                <w:sz w:val="20"/>
                <w:szCs w:val="20"/>
              </w:rPr>
              <w:t>Student volunteer</w:t>
            </w: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SIGCSE 2018 </w:t>
            </w:r>
          </w:p>
          <w:p w14:paraId="1A994B08" w14:textId="77777777" w:rsidR="00E73765" w:rsidRPr="007464E8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E73765" w:rsidRPr="00676A62" w14:paraId="7F24968F" w14:textId="77777777" w:rsidTr="00670135">
        <w:trPr>
          <w:trHeight w:val="161"/>
        </w:trPr>
        <w:tc>
          <w:tcPr>
            <w:tcW w:w="1510" w:type="dxa"/>
            <w:gridSpan w:val="2"/>
          </w:tcPr>
          <w:p w14:paraId="3430FC59" w14:textId="0DA9746B" w:rsidR="00E73765" w:rsidRPr="00676A62" w:rsidRDefault="00E73765" w:rsidP="00E73765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2017</w:t>
            </w:r>
          </w:p>
        </w:tc>
        <w:tc>
          <w:tcPr>
            <w:tcW w:w="8390" w:type="dxa"/>
            <w:gridSpan w:val="4"/>
          </w:tcPr>
          <w:p w14:paraId="789FF0AD" w14:textId="24B81FA7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iCs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Organizer and Moderator in the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Opportunities for Undergraduate Research in Computer Science (</w:t>
            </w:r>
            <w:proofErr w:type="spellStart"/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OurCS</w:t>
            </w:r>
            <w:proofErr w:type="spellEnd"/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) conference</w:t>
            </w:r>
          </w:p>
          <w:p w14:paraId="564DBBA5" w14:textId="77777777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E73765" w:rsidRPr="00676A62" w14:paraId="5C1B0DD3" w14:textId="77777777" w:rsidTr="00632E20">
        <w:trPr>
          <w:trHeight w:val="161"/>
        </w:trPr>
        <w:tc>
          <w:tcPr>
            <w:tcW w:w="520" w:type="dxa"/>
          </w:tcPr>
          <w:p w14:paraId="7D4499EB" w14:textId="77777777" w:rsidR="00E73765" w:rsidRPr="00676A62" w:rsidRDefault="00E73765" w:rsidP="00E73765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5"/>
          </w:tcPr>
          <w:p w14:paraId="714CCE9C" w14:textId="0601728D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ind w:left="-104"/>
              <w:rPr>
                <w:rFonts w:ascii="Arial" w:hAnsi="Arial" w:cs="Arial"/>
                <w:b/>
              </w:rPr>
            </w:pPr>
            <w:r w:rsidRPr="00676A62">
              <w:rPr>
                <w:rFonts w:ascii="Arial" w:hAnsi="Arial" w:cs="Arial"/>
                <w:b/>
              </w:rPr>
              <w:t>INSTITUTIONAL SERVICE</w:t>
            </w:r>
          </w:p>
          <w:p w14:paraId="4951A45B" w14:textId="77777777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73765" w:rsidRPr="00676A62" w14:paraId="1B61A525" w14:textId="77777777" w:rsidTr="00632E20">
        <w:trPr>
          <w:trHeight w:val="161"/>
        </w:trPr>
        <w:tc>
          <w:tcPr>
            <w:tcW w:w="1510" w:type="dxa"/>
            <w:gridSpan w:val="2"/>
          </w:tcPr>
          <w:p w14:paraId="79BCC3D7" w14:textId="2E942845" w:rsidR="00E73765" w:rsidRPr="00676A62" w:rsidRDefault="00E73765" w:rsidP="00E73765">
            <w:pPr>
              <w:tabs>
                <w:tab w:val="left" w:pos="1692"/>
              </w:tabs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2019 - present</w:t>
            </w:r>
          </w:p>
        </w:tc>
        <w:tc>
          <w:tcPr>
            <w:tcW w:w="8390" w:type="dxa"/>
            <w:gridSpan w:val="4"/>
          </w:tcPr>
          <w:p w14:paraId="38D8E790" w14:textId="57280F38" w:rsidR="00E73765" w:rsidRPr="00676A62" w:rsidRDefault="00C2727A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sz w:val="20"/>
                <w:szCs w:val="20"/>
              </w:rPr>
              <w:t>Co-d</w:t>
            </w:r>
            <w:r w:rsidR="00E73765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irector and </w:t>
            </w:r>
            <w:r>
              <w:rPr>
                <w:rFonts w:ascii="Arial" w:hAnsi="Arial" w:cs="Times New Roman"/>
                <w:b/>
                <w:sz w:val="20"/>
                <w:szCs w:val="20"/>
              </w:rPr>
              <w:t>co-</w:t>
            </w:r>
            <w:r w:rsidR="00E73765" w:rsidRPr="00676A62">
              <w:rPr>
                <w:rFonts w:ascii="Arial" w:hAnsi="Arial" w:cs="Times New Roman"/>
                <w:b/>
                <w:sz w:val="20"/>
                <w:szCs w:val="20"/>
              </w:rPr>
              <w:t>founder of the Community for Teaching and CS Education at CMU</w:t>
            </w:r>
            <w:r w:rsidR="00E73765" w:rsidRPr="00676A62">
              <w:rPr>
                <w:rFonts w:ascii="Arial" w:hAnsi="Arial" w:cs="Times New Roman"/>
                <w:b/>
                <w:sz w:val="20"/>
                <w:szCs w:val="20"/>
              </w:rPr>
              <w:br/>
            </w:r>
            <w:r w:rsidR="00E73765">
              <w:rPr>
                <w:rFonts w:ascii="Arial" w:hAnsi="Arial" w:cs="Times New Roman"/>
                <w:i/>
                <w:iCs/>
                <w:sz w:val="20"/>
                <w:szCs w:val="20"/>
              </w:rPr>
              <w:t xml:space="preserve">School of Computer Science, </w:t>
            </w:r>
            <w:r w:rsidR="00E73765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</w:p>
          <w:p w14:paraId="474A71CC" w14:textId="1895521D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Working with teaching professors and students to build and develop a community at CMU for faculty and students who are interested in teaching and CS Education</w:t>
            </w:r>
          </w:p>
          <w:p w14:paraId="59B1F71B" w14:textId="22D74E05" w:rsidR="00E73765" w:rsidRPr="007464E8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E73765" w:rsidRPr="00676A62" w14:paraId="14832207" w14:textId="77777777" w:rsidTr="00632E20">
        <w:trPr>
          <w:trHeight w:val="161"/>
        </w:trPr>
        <w:tc>
          <w:tcPr>
            <w:tcW w:w="1510" w:type="dxa"/>
            <w:gridSpan w:val="2"/>
          </w:tcPr>
          <w:p w14:paraId="63A56718" w14:textId="3A1F6A9F" w:rsidR="00E73765" w:rsidRPr="00676A62" w:rsidRDefault="00E73765" w:rsidP="00E73765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2020</w:t>
            </w:r>
          </w:p>
        </w:tc>
        <w:tc>
          <w:tcPr>
            <w:tcW w:w="8390" w:type="dxa"/>
            <w:gridSpan w:val="4"/>
          </w:tcPr>
          <w:p w14:paraId="4BEC719D" w14:textId="59E98D00" w:rsidR="00E73765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Cs/>
                <w:sz w:val="20"/>
                <w:szCs w:val="20"/>
              </w:rPr>
            </w:pPr>
            <w:r>
              <w:rPr>
                <w:rFonts w:ascii="Arial" w:hAnsi="Arial" w:cs="Times New Roman"/>
                <w:bCs/>
                <w:sz w:val="20"/>
                <w:szCs w:val="20"/>
              </w:rPr>
              <w:t xml:space="preserve">Member of SCS Student Teaching Award Selection Committee, </w:t>
            </w:r>
            <w:r w:rsidRPr="00632E20"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  <w:t>Carnegie Mellon University</w:t>
            </w:r>
          </w:p>
          <w:p w14:paraId="5B70E161" w14:textId="317E0E04" w:rsidR="00E73765" w:rsidRPr="00632E20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Cs/>
                <w:sz w:val="16"/>
                <w:szCs w:val="16"/>
              </w:rPr>
            </w:pPr>
          </w:p>
        </w:tc>
      </w:tr>
      <w:tr w:rsidR="00E73765" w:rsidRPr="00676A62" w14:paraId="6A67A02E" w14:textId="77777777" w:rsidTr="00632E20">
        <w:trPr>
          <w:trHeight w:val="161"/>
        </w:trPr>
        <w:tc>
          <w:tcPr>
            <w:tcW w:w="1510" w:type="dxa"/>
            <w:gridSpan w:val="2"/>
          </w:tcPr>
          <w:p w14:paraId="0757DD03" w14:textId="0D45B6C1" w:rsidR="00E73765" w:rsidRPr="00676A62" w:rsidRDefault="00E73765" w:rsidP="00E73765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2017 - 2019</w:t>
            </w:r>
          </w:p>
        </w:tc>
        <w:tc>
          <w:tcPr>
            <w:tcW w:w="8390" w:type="dxa"/>
            <w:gridSpan w:val="4"/>
          </w:tcPr>
          <w:p w14:paraId="4680C502" w14:textId="19FAA085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Women in SCS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, leader and in organizing committee,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</w:p>
          <w:p w14:paraId="50C6819F" w14:textId="77777777" w:rsidR="00E73765" w:rsidRPr="007464E8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E73765" w:rsidRPr="00676A62" w14:paraId="2AB7A2B5" w14:textId="77777777" w:rsidTr="00632E20">
        <w:trPr>
          <w:trHeight w:val="161"/>
        </w:trPr>
        <w:tc>
          <w:tcPr>
            <w:tcW w:w="1510" w:type="dxa"/>
            <w:gridSpan w:val="2"/>
          </w:tcPr>
          <w:p w14:paraId="79437B00" w14:textId="5512AEB9" w:rsidR="00E73765" w:rsidRPr="00676A62" w:rsidRDefault="00E73765" w:rsidP="00E73765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2017 - 2018</w:t>
            </w:r>
          </w:p>
        </w:tc>
        <w:tc>
          <w:tcPr>
            <w:tcW w:w="8390" w:type="dxa"/>
            <w:gridSpan w:val="4"/>
          </w:tcPr>
          <w:p w14:paraId="48C5D69C" w14:textId="6D18D90D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SCS4ALL Ph.D. Initiative, organizing committee,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</w:p>
          <w:p w14:paraId="2CD2B6B2" w14:textId="77777777" w:rsidR="00E73765" w:rsidRPr="007464E8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E73765" w:rsidRPr="00676A62" w14:paraId="1E0712DF" w14:textId="77777777" w:rsidTr="00632E20">
        <w:trPr>
          <w:trHeight w:val="161"/>
        </w:trPr>
        <w:tc>
          <w:tcPr>
            <w:tcW w:w="1510" w:type="dxa"/>
            <w:gridSpan w:val="2"/>
          </w:tcPr>
          <w:p w14:paraId="26EACE61" w14:textId="0B73F4E0" w:rsidR="00E73765" w:rsidRPr="00676A62" w:rsidRDefault="00E73765" w:rsidP="00E73765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2012 - 2015</w:t>
            </w:r>
          </w:p>
        </w:tc>
        <w:tc>
          <w:tcPr>
            <w:tcW w:w="8390" w:type="dxa"/>
            <w:gridSpan w:val="4"/>
          </w:tcPr>
          <w:p w14:paraId="7A85DD62" w14:textId="3E3867C8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Founder and President, Women in Computing,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</w:p>
          <w:p w14:paraId="18FC3196" w14:textId="77777777" w:rsidR="00E73765" w:rsidRPr="007464E8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E73765" w:rsidRPr="00676A62" w14:paraId="0E1DCBE8" w14:textId="77777777" w:rsidTr="00632E20">
        <w:trPr>
          <w:trHeight w:val="161"/>
        </w:trPr>
        <w:tc>
          <w:tcPr>
            <w:tcW w:w="1510" w:type="dxa"/>
            <w:gridSpan w:val="2"/>
          </w:tcPr>
          <w:p w14:paraId="76E1D320" w14:textId="7C8AF8A7" w:rsidR="00E73765" w:rsidRPr="00676A62" w:rsidRDefault="00E73765" w:rsidP="00E73765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2014 - 2015</w:t>
            </w:r>
          </w:p>
        </w:tc>
        <w:tc>
          <w:tcPr>
            <w:tcW w:w="8390" w:type="dxa"/>
            <w:gridSpan w:val="4"/>
          </w:tcPr>
          <w:p w14:paraId="27011F96" w14:textId="2AC992D9" w:rsidR="00E73765" w:rsidRPr="00676A62" w:rsidRDefault="00E73765" w:rsidP="00E73765">
            <w:pPr>
              <w:rPr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President of Upsilon Pi Epsilon </w:t>
            </w:r>
            <w:r w:rsidRPr="00676A6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International Honor Society for the Computing and Information Disciplines,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</w:p>
          <w:p w14:paraId="506D59E0" w14:textId="190D1C3D" w:rsidR="00E73765" w:rsidRPr="00676A62" w:rsidRDefault="00E73765" w:rsidP="00E73765">
            <w:pPr>
              <w:rPr>
                <w:rFonts w:ascii="Arial" w:hAnsi="Arial" w:cs="Times New Roman"/>
                <w:sz w:val="28"/>
                <w:szCs w:val="28"/>
              </w:rPr>
            </w:pPr>
          </w:p>
        </w:tc>
      </w:tr>
      <w:tr w:rsidR="00E73765" w:rsidRPr="00676A62" w14:paraId="65B19CD3" w14:textId="77777777" w:rsidTr="00632E20">
        <w:trPr>
          <w:trHeight w:val="161"/>
        </w:trPr>
        <w:tc>
          <w:tcPr>
            <w:tcW w:w="520" w:type="dxa"/>
          </w:tcPr>
          <w:p w14:paraId="2BBE5ED2" w14:textId="77777777" w:rsidR="00E73765" w:rsidRPr="00676A62" w:rsidRDefault="00E73765" w:rsidP="00E73765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5"/>
          </w:tcPr>
          <w:p w14:paraId="7003B953" w14:textId="77777777" w:rsidR="00E73765" w:rsidRDefault="00E73765" w:rsidP="00E73765">
            <w:pPr>
              <w:widowControl w:val="0"/>
              <w:autoSpaceDE w:val="0"/>
              <w:autoSpaceDN w:val="0"/>
              <w:adjustRightInd w:val="0"/>
              <w:ind w:left="-114"/>
              <w:rPr>
                <w:rFonts w:ascii="Arial" w:hAnsi="Arial" w:cs="Times New Roman"/>
                <w:b/>
                <w:bCs/>
              </w:rPr>
            </w:pPr>
          </w:p>
          <w:p w14:paraId="61F73193" w14:textId="37AC81FE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ind w:left="-114"/>
              <w:rPr>
                <w:rFonts w:ascii="Arial" w:hAnsi="Arial" w:cs="Times New Roman"/>
                <w:b/>
                <w:bCs/>
              </w:rPr>
            </w:pPr>
            <w:r w:rsidRPr="00676A62">
              <w:rPr>
                <w:rFonts w:ascii="Arial" w:hAnsi="Arial" w:cs="Times New Roman"/>
                <w:b/>
                <w:bCs/>
              </w:rPr>
              <w:t>DEPARTMENT SERVICE</w:t>
            </w:r>
          </w:p>
          <w:p w14:paraId="54193275" w14:textId="50F1A942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bCs/>
                <w:sz w:val="16"/>
                <w:szCs w:val="16"/>
              </w:rPr>
            </w:pPr>
          </w:p>
        </w:tc>
      </w:tr>
      <w:tr w:rsidR="00E73765" w:rsidRPr="00676A62" w14:paraId="6709147D" w14:textId="77777777" w:rsidTr="00632E20">
        <w:trPr>
          <w:trHeight w:val="161"/>
        </w:trPr>
        <w:tc>
          <w:tcPr>
            <w:tcW w:w="1510" w:type="dxa"/>
            <w:gridSpan w:val="2"/>
          </w:tcPr>
          <w:p w14:paraId="2BC9C37A" w14:textId="691CCA61" w:rsidR="00E73765" w:rsidRPr="00676A62" w:rsidRDefault="00E73765" w:rsidP="00E73765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2019 - 2020</w:t>
            </w:r>
          </w:p>
        </w:tc>
        <w:tc>
          <w:tcPr>
            <w:tcW w:w="8390" w:type="dxa"/>
            <w:gridSpan w:val="4"/>
          </w:tcPr>
          <w:p w14:paraId="17A165E2" w14:textId="610FD8CC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Student representative in the HCII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Curriculum Committee</w:t>
            </w:r>
          </w:p>
          <w:p w14:paraId="765CF3FC" w14:textId="45242B64" w:rsidR="00E73765" w:rsidRPr="007464E8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E73765" w:rsidRPr="00676A62" w14:paraId="578E0A27" w14:textId="77777777" w:rsidTr="00632E20">
        <w:trPr>
          <w:trHeight w:val="161"/>
        </w:trPr>
        <w:tc>
          <w:tcPr>
            <w:tcW w:w="1510" w:type="dxa"/>
            <w:gridSpan w:val="2"/>
          </w:tcPr>
          <w:p w14:paraId="7AC32FDB" w14:textId="7371A03A" w:rsidR="00E73765" w:rsidRPr="00676A62" w:rsidRDefault="00E73765" w:rsidP="00E73765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2019 - 2020</w:t>
            </w:r>
          </w:p>
        </w:tc>
        <w:tc>
          <w:tcPr>
            <w:tcW w:w="8390" w:type="dxa"/>
            <w:gridSpan w:val="4"/>
          </w:tcPr>
          <w:p w14:paraId="08B18D8F" w14:textId="7BCD326E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Student representative in the HCII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Faculty Hiring Committee</w:t>
            </w:r>
          </w:p>
          <w:p w14:paraId="2D0FF09A" w14:textId="190C51F9" w:rsidR="00E73765" w:rsidRPr="007464E8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E73765" w:rsidRPr="00676A62" w14:paraId="787ED28F" w14:textId="77777777" w:rsidTr="00632E20">
        <w:tc>
          <w:tcPr>
            <w:tcW w:w="1510" w:type="dxa"/>
            <w:gridSpan w:val="2"/>
          </w:tcPr>
          <w:p w14:paraId="395FF8FE" w14:textId="6D865058" w:rsidR="00E73765" w:rsidRPr="00676A62" w:rsidRDefault="00E73765" w:rsidP="00E73765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2018 - 2019</w:t>
            </w:r>
          </w:p>
        </w:tc>
        <w:tc>
          <w:tcPr>
            <w:tcW w:w="8390" w:type="dxa"/>
            <w:gridSpan w:val="4"/>
          </w:tcPr>
          <w:p w14:paraId="24A12355" w14:textId="77777777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HCII Ph.D. </w:t>
            </w:r>
            <w:proofErr w:type="gramStart"/>
            <w:r w:rsidRPr="00676A62">
              <w:rPr>
                <w:rFonts w:ascii="Arial" w:hAnsi="Arial" w:cs="Times New Roman"/>
                <w:sz w:val="20"/>
                <w:szCs w:val="20"/>
              </w:rPr>
              <w:t>Tea Time</w:t>
            </w:r>
            <w:proofErr w:type="gramEnd"/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Social</w:t>
            </w:r>
          </w:p>
          <w:p w14:paraId="31DFF9CC" w14:textId="54D5319E" w:rsidR="00E73765" w:rsidRPr="007464E8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E73765" w:rsidRPr="00676A62" w14:paraId="5B618567" w14:textId="77777777" w:rsidTr="00632E20">
        <w:tc>
          <w:tcPr>
            <w:tcW w:w="1510" w:type="dxa"/>
            <w:gridSpan w:val="2"/>
          </w:tcPr>
          <w:p w14:paraId="10C7AFAC" w14:textId="2C615F25" w:rsidR="00E73765" w:rsidRPr="00676A62" w:rsidRDefault="00E73765" w:rsidP="00E73765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2016 - 2017</w:t>
            </w:r>
          </w:p>
        </w:tc>
        <w:tc>
          <w:tcPr>
            <w:tcW w:w="8390" w:type="dxa"/>
            <w:gridSpan w:val="4"/>
          </w:tcPr>
          <w:p w14:paraId="7B9176C1" w14:textId="48DDD751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HCII Ph.D. Monthly Lunch Gatherings</w:t>
            </w:r>
          </w:p>
          <w:p w14:paraId="57AB22C3" w14:textId="1685C346" w:rsidR="00E73765" w:rsidRPr="007464E8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E73765" w:rsidRPr="00676A62" w14:paraId="68BDAA57" w14:textId="77777777" w:rsidTr="00632E20">
        <w:tc>
          <w:tcPr>
            <w:tcW w:w="1510" w:type="dxa"/>
            <w:gridSpan w:val="2"/>
          </w:tcPr>
          <w:p w14:paraId="01FC84FA" w14:textId="37003216" w:rsidR="00E73765" w:rsidRPr="00676A62" w:rsidRDefault="00E73765" w:rsidP="00E73765">
            <w:pPr>
              <w:tabs>
                <w:tab w:val="left" w:pos="1692"/>
              </w:tabs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2015, 2019</w:t>
            </w:r>
          </w:p>
        </w:tc>
        <w:tc>
          <w:tcPr>
            <w:tcW w:w="8390" w:type="dxa"/>
            <w:gridSpan w:val="4"/>
          </w:tcPr>
          <w:p w14:paraId="78C2C5EB" w14:textId="140203C9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HCII Prospective Ph.D. Student Open House Organizer </w:t>
            </w:r>
          </w:p>
          <w:p w14:paraId="4F86281C" w14:textId="2AAFE2EC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46"/>
                <w:szCs w:val="46"/>
              </w:rPr>
            </w:pPr>
          </w:p>
        </w:tc>
      </w:tr>
      <w:tr w:rsidR="00E73765" w:rsidRPr="00676A62" w14:paraId="7135B880" w14:textId="77777777" w:rsidTr="00632E20">
        <w:tc>
          <w:tcPr>
            <w:tcW w:w="9900" w:type="dxa"/>
            <w:gridSpan w:val="6"/>
          </w:tcPr>
          <w:p w14:paraId="10912BB2" w14:textId="77777777" w:rsidR="00E73765" w:rsidRPr="00676A62" w:rsidRDefault="00E73765" w:rsidP="00E73765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676A62">
              <w:rPr>
                <w:rFonts w:ascii="Arial" w:hAnsi="Arial" w:cs="Times New Roman"/>
                <w:b/>
                <w:sz w:val="26"/>
                <w:szCs w:val="26"/>
              </w:rPr>
              <w:t>SKILLS</w:t>
            </w:r>
          </w:p>
          <w:p w14:paraId="4032A020" w14:textId="77777777" w:rsidR="00E73765" w:rsidRPr="00676A62" w:rsidRDefault="00E73765" w:rsidP="00E73765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E73765" w:rsidRPr="00676A62" w14:paraId="6AD6082D" w14:textId="77777777" w:rsidTr="00A01996">
        <w:trPr>
          <w:trHeight w:val="188"/>
        </w:trPr>
        <w:tc>
          <w:tcPr>
            <w:tcW w:w="2539" w:type="dxa"/>
            <w:gridSpan w:val="3"/>
          </w:tcPr>
          <w:p w14:paraId="2D741BDD" w14:textId="26122EEF" w:rsidR="00E73765" w:rsidRPr="00676A62" w:rsidRDefault="00E73765" w:rsidP="00E73765">
            <w:pPr>
              <w:ind w:right="72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Programming </w:t>
            </w:r>
          </w:p>
          <w:p w14:paraId="6E69AEB3" w14:textId="05C1A29D" w:rsidR="00E73765" w:rsidRPr="007464E8" w:rsidRDefault="00E73765" w:rsidP="00E73765">
            <w:pPr>
              <w:ind w:right="72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2537" w:type="dxa"/>
          </w:tcPr>
          <w:p w14:paraId="537612AD" w14:textId="1B8A8BA2" w:rsidR="00E73765" w:rsidRPr="00676A62" w:rsidRDefault="00E73765" w:rsidP="00E73765">
            <w:pPr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Tools</w:t>
            </w:r>
          </w:p>
        </w:tc>
        <w:tc>
          <w:tcPr>
            <w:tcW w:w="2536" w:type="dxa"/>
          </w:tcPr>
          <w:p w14:paraId="4ADBE8AE" w14:textId="2D1B7881" w:rsidR="00E73765" w:rsidRPr="00676A62" w:rsidRDefault="00E73765" w:rsidP="00E73765">
            <w:pPr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Research Methods</w:t>
            </w:r>
          </w:p>
        </w:tc>
        <w:tc>
          <w:tcPr>
            <w:tcW w:w="2288" w:type="dxa"/>
          </w:tcPr>
          <w:p w14:paraId="67600CC0" w14:textId="11EABE9D" w:rsidR="00E73765" w:rsidRPr="00676A62" w:rsidRDefault="00E73765" w:rsidP="00E73765">
            <w:pPr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Languages</w:t>
            </w:r>
          </w:p>
        </w:tc>
      </w:tr>
      <w:tr w:rsidR="00E73765" w:rsidRPr="00676A62" w14:paraId="6C1C84DD" w14:textId="77777777" w:rsidTr="00A01996">
        <w:trPr>
          <w:trHeight w:val="188"/>
        </w:trPr>
        <w:tc>
          <w:tcPr>
            <w:tcW w:w="2539" w:type="dxa"/>
            <w:gridSpan w:val="3"/>
          </w:tcPr>
          <w:p w14:paraId="47E3DDD3" w14:textId="463F83DF" w:rsidR="00E73765" w:rsidRPr="00676A62" w:rsidRDefault="00E73765" w:rsidP="00E73765">
            <w:pPr>
              <w:ind w:right="72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Java, Python, JavaScript, HTML, CSS, C++, C, R, Jess, Intel IA32</w:t>
            </w:r>
          </w:p>
        </w:tc>
        <w:tc>
          <w:tcPr>
            <w:tcW w:w="2537" w:type="dxa"/>
          </w:tcPr>
          <w:p w14:paraId="0BC1BC40" w14:textId="2AC8CE55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CTAT, Django, Ajax, jQuery, Heroku,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NodeJs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SQLite,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LaTex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Mathematica, WordPress, Sketch,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InVision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>, Adobe: Photoshop, Flash Player, InDesign</w:t>
            </w:r>
          </w:p>
        </w:tc>
        <w:tc>
          <w:tcPr>
            <w:tcW w:w="2536" w:type="dxa"/>
          </w:tcPr>
          <w:p w14:paraId="225F9980" w14:textId="2D15C4BF" w:rsidR="00E73765" w:rsidRPr="00676A62" w:rsidRDefault="00E73765" w:rsidP="00E73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Contextual Inquiry, Interpretation Sessions, Affinity Diagramming, Speed Dating, Storyboarding, Prototyping, Think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Alouds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>, Classroom Studies</w:t>
            </w:r>
          </w:p>
        </w:tc>
        <w:tc>
          <w:tcPr>
            <w:tcW w:w="2288" w:type="dxa"/>
          </w:tcPr>
          <w:p w14:paraId="72DD9EC3" w14:textId="77777777" w:rsidR="00E73765" w:rsidRPr="00676A62" w:rsidRDefault="00E73765" w:rsidP="00E73765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English, Albanian, Italian, French, Greek, Korean</w:t>
            </w:r>
          </w:p>
          <w:p w14:paraId="48908A75" w14:textId="77777777" w:rsidR="00E73765" w:rsidRPr="00676A62" w:rsidRDefault="00E73765" w:rsidP="00E73765">
            <w:pPr>
              <w:rPr>
                <w:rFonts w:ascii="Arial" w:hAnsi="Arial" w:cs="Times New Roman"/>
                <w:sz w:val="18"/>
                <w:szCs w:val="18"/>
              </w:rPr>
            </w:pPr>
          </w:p>
        </w:tc>
      </w:tr>
    </w:tbl>
    <w:p w14:paraId="01884C85" w14:textId="77777777" w:rsidR="00B351AC" w:rsidRPr="00676A62" w:rsidRDefault="00B351AC" w:rsidP="00AF151A">
      <w:pPr>
        <w:rPr>
          <w:rFonts w:ascii="Helvetica Neue" w:hAnsi="Helvetica Neue"/>
        </w:rPr>
      </w:pPr>
    </w:p>
    <w:sectPr w:rsidR="00B351AC" w:rsidRPr="00676A62" w:rsidSect="005970FE">
      <w:footerReference w:type="even" r:id="rId22"/>
      <w:footerReference w:type="default" r:id="rId23"/>
      <w:pgSz w:w="12240" w:h="15840"/>
      <w:pgMar w:top="945" w:right="1800" w:bottom="106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99540" w14:textId="77777777" w:rsidR="00CF6123" w:rsidRDefault="00CF6123" w:rsidP="00C80B9C">
      <w:r>
        <w:separator/>
      </w:r>
    </w:p>
  </w:endnote>
  <w:endnote w:type="continuationSeparator" w:id="0">
    <w:p w14:paraId="3E37CFC9" w14:textId="77777777" w:rsidR="00CF6123" w:rsidRDefault="00CF6123" w:rsidP="00C80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C9435" w14:textId="77777777" w:rsidR="001F4D41" w:rsidRDefault="001F4D41" w:rsidP="00394D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E1E936" w14:textId="77777777" w:rsidR="001F4D41" w:rsidRDefault="001F4D41" w:rsidP="00C80B9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52DCD" w14:textId="41386DAB" w:rsidR="001F4D41" w:rsidRPr="00C80B9C" w:rsidRDefault="001F4D41" w:rsidP="00C80B9C">
    <w:pPr>
      <w:pStyle w:val="Footer"/>
      <w:framePr w:wrap="around" w:vAnchor="text" w:hAnchor="page" w:x="10261" w:y="-78"/>
      <w:rPr>
        <w:rStyle w:val="PageNumber"/>
        <w:rFonts w:ascii="Helvetica Neue" w:hAnsi="Helvetica Neue"/>
        <w:sz w:val="20"/>
        <w:szCs w:val="20"/>
      </w:rPr>
    </w:pP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C80B9C">
      <w:rPr>
        <w:rStyle w:val="PageNumber"/>
        <w:rFonts w:ascii="Times New Roman" w:hAnsi="Times New Roman" w:cs="Times New Roman"/>
        <w:sz w:val="20"/>
        <w:szCs w:val="20"/>
      </w:rPr>
      <w:instrText xml:space="preserve"> PAGE </w:instrTex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>
      <w:rPr>
        <w:rStyle w:val="PageNumber"/>
        <w:rFonts w:ascii="Times New Roman" w:hAnsi="Times New Roman" w:cs="Times New Roman"/>
        <w:noProof/>
        <w:sz w:val="20"/>
        <w:szCs w:val="20"/>
      </w:rPr>
      <w:t>1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end"/>
    </w:r>
    <w:r w:rsidRPr="00C80B9C">
      <w:rPr>
        <w:rStyle w:val="PageNumber"/>
        <w:rFonts w:ascii="Times New Roman" w:hAnsi="Times New Roman" w:cs="Times New Roman"/>
        <w:sz w:val="20"/>
        <w:szCs w:val="20"/>
      </w:rPr>
      <w:t xml:space="preserve"> of 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C80B9C">
      <w:rPr>
        <w:rStyle w:val="PageNumber"/>
        <w:rFonts w:ascii="Times New Roman" w:hAnsi="Times New Roman" w:cs="Times New Roman"/>
        <w:sz w:val="20"/>
        <w:szCs w:val="20"/>
      </w:rPr>
      <w:instrText xml:space="preserve"> NUMPAGES </w:instrTex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>
      <w:rPr>
        <w:rStyle w:val="PageNumber"/>
        <w:rFonts w:ascii="Times New Roman" w:hAnsi="Times New Roman" w:cs="Times New Roman"/>
        <w:noProof/>
        <w:sz w:val="20"/>
        <w:szCs w:val="20"/>
      </w:rPr>
      <w:t>2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end"/>
    </w:r>
  </w:p>
  <w:p w14:paraId="4705A704" w14:textId="77777777" w:rsidR="001F4D41" w:rsidRDefault="001F4D41" w:rsidP="00C80B9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0D697" w14:textId="77777777" w:rsidR="00CF6123" w:rsidRDefault="00CF6123" w:rsidP="00C80B9C">
      <w:r>
        <w:separator/>
      </w:r>
    </w:p>
  </w:footnote>
  <w:footnote w:type="continuationSeparator" w:id="0">
    <w:p w14:paraId="0A42F781" w14:textId="77777777" w:rsidR="00CF6123" w:rsidRDefault="00CF6123" w:rsidP="00C80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6997"/>
    <w:multiLevelType w:val="multilevel"/>
    <w:tmpl w:val="34E8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2300B"/>
    <w:multiLevelType w:val="hybridMultilevel"/>
    <w:tmpl w:val="F52077A2"/>
    <w:lvl w:ilvl="0" w:tplc="F27AE4E0">
      <w:start w:val="1"/>
      <w:numFmt w:val="decimal"/>
      <w:lvlText w:val="J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3" w:hanging="360"/>
      </w:pPr>
    </w:lvl>
    <w:lvl w:ilvl="2" w:tplc="0409001B" w:tentative="1">
      <w:start w:val="1"/>
      <w:numFmt w:val="lowerRoman"/>
      <w:lvlText w:val="%3."/>
      <w:lvlJc w:val="right"/>
      <w:pPr>
        <w:ind w:left="2393" w:hanging="180"/>
      </w:pPr>
    </w:lvl>
    <w:lvl w:ilvl="3" w:tplc="0409000F" w:tentative="1">
      <w:start w:val="1"/>
      <w:numFmt w:val="decimal"/>
      <w:lvlText w:val="%4."/>
      <w:lvlJc w:val="left"/>
      <w:pPr>
        <w:ind w:left="3113" w:hanging="360"/>
      </w:pPr>
    </w:lvl>
    <w:lvl w:ilvl="4" w:tplc="04090019" w:tentative="1">
      <w:start w:val="1"/>
      <w:numFmt w:val="lowerLetter"/>
      <w:lvlText w:val="%5."/>
      <w:lvlJc w:val="left"/>
      <w:pPr>
        <w:ind w:left="3833" w:hanging="360"/>
      </w:pPr>
    </w:lvl>
    <w:lvl w:ilvl="5" w:tplc="0409001B" w:tentative="1">
      <w:start w:val="1"/>
      <w:numFmt w:val="lowerRoman"/>
      <w:lvlText w:val="%6."/>
      <w:lvlJc w:val="right"/>
      <w:pPr>
        <w:ind w:left="4553" w:hanging="180"/>
      </w:pPr>
    </w:lvl>
    <w:lvl w:ilvl="6" w:tplc="0409000F" w:tentative="1">
      <w:start w:val="1"/>
      <w:numFmt w:val="decimal"/>
      <w:lvlText w:val="%7."/>
      <w:lvlJc w:val="left"/>
      <w:pPr>
        <w:ind w:left="5273" w:hanging="360"/>
      </w:pPr>
    </w:lvl>
    <w:lvl w:ilvl="7" w:tplc="04090019" w:tentative="1">
      <w:start w:val="1"/>
      <w:numFmt w:val="lowerLetter"/>
      <w:lvlText w:val="%8."/>
      <w:lvlJc w:val="left"/>
      <w:pPr>
        <w:ind w:left="5993" w:hanging="360"/>
      </w:pPr>
    </w:lvl>
    <w:lvl w:ilvl="8" w:tplc="0409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2" w15:restartNumberingAfterBreak="0">
    <w:nsid w:val="14E725E8"/>
    <w:multiLevelType w:val="hybridMultilevel"/>
    <w:tmpl w:val="F216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E6CDF"/>
    <w:multiLevelType w:val="hybridMultilevel"/>
    <w:tmpl w:val="1ABAA254"/>
    <w:lvl w:ilvl="0" w:tplc="513CE080">
      <w:start w:val="1"/>
      <w:numFmt w:val="decimal"/>
      <w:lvlText w:val="C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31A61"/>
    <w:multiLevelType w:val="hybridMultilevel"/>
    <w:tmpl w:val="5096D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56E58"/>
    <w:multiLevelType w:val="hybridMultilevel"/>
    <w:tmpl w:val="10BA3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0286A"/>
    <w:multiLevelType w:val="hybridMultilevel"/>
    <w:tmpl w:val="323A3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80FEA"/>
    <w:multiLevelType w:val="hybridMultilevel"/>
    <w:tmpl w:val="5A3C41F2"/>
    <w:lvl w:ilvl="0" w:tplc="D16A7F18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3" w:hanging="360"/>
      </w:pPr>
    </w:lvl>
    <w:lvl w:ilvl="2" w:tplc="0409001B" w:tentative="1">
      <w:start w:val="1"/>
      <w:numFmt w:val="lowerRoman"/>
      <w:lvlText w:val="%3."/>
      <w:lvlJc w:val="right"/>
      <w:pPr>
        <w:ind w:left="2393" w:hanging="180"/>
      </w:pPr>
    </w:lvl>
    <w:lvl w:ilvl="3" w:tplc="0409000F" w:tentative="1">
      <w:start w:val="1"/>
      <w:numFmt w:val="decimal"/>
      <w:lvlText w:val="%4."/>
      <w:lvlJc w:val="left"/>
      <w:pPr>
        <w:ind w:left="3113" w:hanging="360"/>
      </w:pPr>
    </w:lvl>
    <w:lvl w:ilvl="4" w:tplc="04090019" w:tentative="1">
      <w:start w:val="1"/>
      <w:numFmt w:val="lowerLetter"/>
      <w:lvlText w:val="%5."/>
      <w:lvlJc w:val="left"/>
      <w:pPr>
        <w:ind w:left="3833" w:hanging="360"/>
      </w:pPr>
    </w:lvl>
    <w:lvl w:ilvl="5" w:tplc="0409001B" w:tentative="1">
      <w:start w:val="1"/>
      <w:numFmt w:val="lowerRoman"/>
      <w:lvlText w:val="%6."/>
      <w:lvlJc w:val="right"/>
      <w:pPr>
        <w:ind w:left="4553" w:hanging="180"/>
      </w:pPr>
    </w:lvl>
    <w:lvl w:ilvl="6" w:tplc="0409000F" w:tentative="1">
      <w:start w:val="1"/>
      <w:numFmt w:val="decimal"/>
      <w:lvlText w:val="%7."/>
      <w:lvlJc w:val="left"/>
      <w:pPr>
        <w:ind w:left="5273" w:hanging="360"/>
      </w:pPr>
    </w:lvl>
    <w:lvl w:ilvl="7" w:tplc="04090019" w:tentative="1">
      <w:start w:val="1"/>
      <w:numFmt w:val="lowerLetter"/>
      <w:lvlText w:val="%8."/>
      <w:lvlJc w:val="left"/>
      <w:pPr>
        <w:ind w:left="5993" w:hanging="360"/>
      </w:pPr>
    </w:lvl>
    <w:lvl w:ilvl="8" w:tplc="0409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8" w15:restartNumberingAfterBreak="0">
    <w:nsid w:val="35B174DB"/>
    <w:multiLevelType w:val="hybridMultilevel"/>
    <w:tmpl w:val="97982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04BDA"/>
    <w:multiLevelType w:val="hybridMultilevel"/>
    <w:tmpl w:val="97982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96B87"/>
    <w:multiLevelType w:val="hybridMultilevel"/>
    <w:tmpl w:val="C7023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73D71"/>
    <w:multiLevelType w:val="hybridMultilevel"/>
    <w:tmpl w:val="EBBE8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14F64"/>
    <w:multiLevelType w:val="hybridMultilevel"/>
    <w:tmpl w:val="EF88F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E44575"/>
    <w:multiLevelType w:val="hybridMultilevel"/>
    <w:tmpl w:val="99388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A1B61"/>
    <w:multiLevelType w:val="hybridMultilevel"/>
    <w:tmpl w:val="2DF2E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8"/>
  </w:num>
  <w:num w:numId="5">
    <w:abstractNumId w:val="14"/>
  </w:num>
  <w:num w:numId="6">
    <w:abstractNumId w:val="10"/>
  </w:num>
  <w:num w:numId="7">
    <w:abstractNumId w:val="13"/>
  </w:num>
  <w:num w:numId="8">
    <w:abstractNumId w:val="4"/>
  </w:num>
  <w:num w:numId="9">
    <w:abstractNumId w:val="12"/>
  </w:num>
  <w:num w:numId="10">
    <w:abstractNumId w:val="11"/>
  </w:num>
  <w:num w:numId="11">
    <w:abstractNumId w:val="6"/>
  </w:num>
  <w:num w:numId="12">
    <w:abstractNumId w:val="5"/>
  </w:num>
  <w:num w:numId="13">
    <w:abstractNumId w:val="2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AC"/>
    <w:rsid w:val="000044C4"/>
    <w:rsid w:val="00004E32"/>
    <w:rsid w:val="00011DCE"/>
    <w:rsid w:val="00015D20"/>
    <w:rsid w:val="00022675"/>
    <w:rsid w:val="00025F0B"/>
    <w:rsid w:val="000322E3"/>
    <w:rsid w:val="000371FE"/>
    <w:rsid w:val="0004146D"/>
    <w:rsid w:val="00045405"/>
    <w:rsid w:val="00045F31"/>
    <w:rsid w:val="00047505"/>
    <w:rsid w:val="000542DF"/>
    <w:rsid w:val="00056EAC"/>
    <w:rsid w:val="00063BC0"/>
    <w:rsid w:val="00066693"/>
    <w:rsid w:val="00073F9E"/>
    <w:rsid w:val="00075E8F"/>
    <w:rsid w:val="00085E51"/>
    <w:rsid w:val="00090CC1"/>
    <w:rsid w:val="000948BB"/>
    <w:rsid w:val="00097791"/>
    <w:rsid w:val="00097F70"/>
    <w:rsid w:val="000A46F7"/>
    <w:rsid w:val="000A5904"/>
    <w:rsid w:val="000A6072"/>
    <w:rsid w:val="000B3019"/>
    <w:rsid w:val="000C5333"/>
    <w:rsid w:val="000D0399"/>
    <w:rsid w:val="000D0B60"/>
    <w:rsid w:val="000D0C54"/>
    <w:rsid w:val="000D229D"/>
    <w:rsid w:val="000D7CC7"/>
    <w:rsid w:val="000E3275"/>
    <w:rsid w:val="000E778B"/>
    <w:rsid w:val="000F3EEB"/>
    <w:rsid w:val="000F5D45"/>
    <w:rsid w:val="00101FD1"/>
    <w:rsid w:val="00110318"/>
    <w:rsid w:val="001103B1"/>
    <w:rsid w:val="0011352A"/>
    <w:rsid w:val="00114D67"/>
    <w:rsid w:val="001217B6"/>
    <w:rsid w:val="00123DE2"/>
    <w:rsid w:val="00124D57"/>
    <w:rsid w:val="001262EE"/>
    <w:rsid w:val="00126B9B"/>
    <w:rsid w:val="0013641D"/>
    <w:rsid w:val="001375C7"/>
    <w:rsid w:val="00142DFE"/>
    <w:rsid w:val="00150F2E"/>
    <w:rsid w:val="001717FF"/>
    <w:rsid w:val="00172828"/>
    <w:rsid w:val="00176423"/>
    <w:rsid w:val="00177367"/>
    <w:rsid w:val="001815CB"/>
    <w:rsid w:val="0018398D"/>
    <w:rsid w:val="00183E1E"/>
    <w:rsid w:val="001939DA"/>
    <w:rsid w:val="001965A6"/>
    <w:rsid w:val="001A575E"/>
    <w:rsid w:val="001A6645"/>
    <w:rsid w:val="001B0FFB"/>
    <w:rsid w:val="001B1BC2"/>
    <w:rsid w:val="001B390C"/>
    <w:rsid w:val="001B5B6D"/>
    <w:rsid w:val="001C25A9"/>
    <w:rsid w:val="001C7522"/>
    <w:rsid w:val="001C7F92"/>
    <w:rsid w:val="001D5837"/>
    <w:rsid w:val="001D6A58"/>
    <w:rsid w:val="001E0EC7"/>
    <w:rsid w:val="001F0BF1"/>
    <w:rsid w:val="001F4D41"/>
    <w:rsid w:val="001F551D"/>
    <w:rsid w:val="001F60B3"/>
    <w:rsid w:val="002035DD"/>
    <w:rsid w:val="00204E57"/>
    <w:rsid w:val="002111AE"/>
    <w:rsid w:val="00212338"/>
    <w:rsid w:val="00216135"/>
    <w:rsid w:val="00221CFB"/>
    <w:rsid w:val="00225109"/>
    <w:rsid w:val="00242FB8"/>
    <w:rsid w:val="00253A6A"/>
    <w:rsid w:val="0026594D"/>
    <w:rsid w:val="002710A4"/>
    <w:rsid w:val="00274712"/>
    <w:rsid w:val="0027770C"/>
    <w:rsid w:val="002777F1"/>
    <w:rsid w:val="0029082F"/>
    <w:rsid w:val="002948DB"/>
    <w:rsid w:val="00297B9A"/>
    <w:rsid w:val="002A2E88"/>
    <w:rsid w:val="002C2C93"/>
    <w:rsid w:val="002C4E1C"/>
    <w:rsid w:val="002C648D"/>
    <w:rsid w:val="002D29D4"/>
    <w:rsid w:val="002D7846"/>
    <w:rsid w:val="002D7CF6"/>
    <w:rsid w:val="002F2DDA"/>
    <w:rsid w:val="002F6250"/>
    <w:rsid w:val="00302D31"/>
    <w:rsid w:val="00307DBC"/>
    <w:rsid w:val="0031252D"/>
    <w:rsid w:val="003149DD"/>
    <w:rsid w:val="00315897"/>
    <w:rsid w:val="00325432"/>
    <w:rsid w:val="00325671"/>
    <w:rsid w:val="00327FE8"/>
    <w:rsid w:val="0033682E"/>
    <w:rsid w:val="00346656"/>
    <w:rsid w:val="00346C94"/>
    <w:rsid w:val="00357539"/>
    <w:rsid w:val="00357E4C"/>
    <w:rsid w:val="00361092"/>
    <w:rsid w:val="00362CA6"/>
    <w:rsid w:val="003641F3"/>
    <w:rsid w:val="003650D1"/>
    <w:rsid w:val="0036694A"/>
    <w:rsid w:val="00377E20"/>
    <w:rsid w:val="0038190F"/>
    <w:rsid w:val="00386349"/>
    <w:rsid w:val="00394DDA"/>
    <w:rsid w:val="003A7848"/>
    <w:rsid w:val="003B264B"/>
    <w:rsid w:val="003B5125"/>
    <w:rsid w:val="003C13DD"/>
    <w:rsid w:val="003C1422"/>
    <w:rsid w:val="003C4AF7"/>
    <w:rsid w:val="003E028A"/>
    <w:rsid w:val="003E6444"/>
    <w:rsid w:val="003F1356"/>
    <w:rsid w:val="003F1C1E"/>
    <w:rsid w:val="003F5395"/>
    <w:rsid w:val="00404194"/>
    <w:rsid w:val="004071E3"/>
    <w:rsid w:val="00427AA7"/>
    <w:rsid w:val="00431144"/>
    <w:rsid w:val="00435EE1"/>
    <w:rsid w:val="00436321"/>
    <w:rsid w:val="004404E7"/>
    <w:rsid w:val="004463BC"/>
    <w:rsid w:val="004530A0"/>
    <w:rsid w:val="00454CF1"/>
    <w:rsid w:val="004738B6"/>
    <w:rsid w:val="00476CB7"/>
    <w:rsid w:val="00493748"/>
    <w:rsid w:val="004A6F49"/>
    <w:rsid w:val="004B5588"/>
    <w:rsid w:val="004B6811"/>
    <w:rsid w:val="004C4380"/>
    <w:rsid w:val="004C5F26"/>
    <w:rsid w:val="004E03E3"/>
    <w:rsid w:val="004E2C18"/>
    <w:rsid w:val="004F7332"/>
    <w:rsid w:val="004F75DC"/>
    <w:rsid w:val="00502109"/>
    <w:rsid w:val="00507E52"/>
    <w:rsid w:val="00513C19"/>
    <w:rsid w:val="00513CB0"/>
    <w:rsid w:val="0051797F"/>
    <w:rsid w:val="00521CD1"/>
    <w:rsid w:val="0052544F"/>
    <w:rsid w:val="00526416"/>
    <w:rsid w:val="005332FD"/>
    <w:rsid w:val="00533A87"/>
    <w:rsid w:val="00533B1C"/>
    <w:rsid w:val="005469C7"/>
    <w:rsid w:val="00551E1C"/>
    <w:rsid w:val="00555E3B"/>
    <w:rsid w:val="0056296D"/>
    <w:rsid w:val="00563924"/>
    <w:rsid w:val="005654C3"/>
    <w:rsid w:val="00565F42"/>
    <w:rsid w:val="00575140"/>
    <w:rsid w:val="00582011"/>
    <w:rsid w:val="00587F7E"/>
    <w:rsid w:val="005914AC"/>
    <w:rsid w:val="005926E4"/>
    <w:rsid w:val="005970FE"/>
    <w:rsid w:val="005A0448"/>
    <w:rsid w:val="005A3FCF"/>
    <w:rsid w:val="005B04AC"/>
    <w:rsid w:val="005B1D57"/>
    <w:rsid w:val="005B4EDC"/>
    <w:rsid w:val="005B5937"/>
    <w:rsid w:val="005B7148"/>
    <w:rsid w:val="005C0702"/>
    <w:rsid w:val="005C0D61"/>
    <w:rsid w:val="005C1BA1"/>
    <w:rsid w:val="005D2769"/>
    <w:rsid w:val="005E1AFD"/>
    <w:rsid w:val="005E3E98"/>
    <w:rsid w:val="005E6FB8"/>
    <w:rsid w:val="005F62D6"/>
    <w:rsid w:val="0060046A"/>
    <w:rsid w:val="00600DB1"/>
    <w:rsid w:val="00604CB6"/>
    <w:rsid w:val="00605A20"/>
    <w:rsid w:val="00617BD6"/>
    <w:rsid w:val="006257B2"/>
    <w:rsid w:val="00626B73"/>
    <w:rsid w:val="00630829"/>
    <w:rsid w:val="00632E20"/>
    <w:rsid w:val="006340EB"/>
    <w:rsid w:val="00640E3B"/>
    <w:rsid w:val="00642552"/>
    <w:rsid w:val="00651EED"/>
    <w:rsid w:val="00654C38"/>
    <w:rsid w:val="00655EDC"/>
    <w:rsid w:val="006576FD"/>
    <w:rsid w:val="00660DAD"/>
    <w:rsid w:val="00665383"/>
    <w:rsid w:val="0067002E"/>
    <w:rsid w:val="00670135"/>
    <w:rsid w:val="00670A60"/>
    <w:rsid w:val="0067140F"/>
    <w:rsid w:val="0067496E"/>
    <w:rsid w:val="00675104"/>
    <w:rsid w:val="00676A62"/>
    <w:rsid w:val="00676D75"/>
    <w:rsid w:val="00681152"/>
    <w:rsid w:val="006840C6"/>
    <w:rsid w:val="00684958"/>
    <w:rsid w:val="00684D6E"/>
    <w:rsid w:val="006871D2"/>
    <w:rsid w:val="00694E42"/>
    <w:rsid w:val="0069645E"/>
    <w:rsid w:val="00697605"/>
    <w:rsid w:val="006A20D3"/>
    <w:rsid w:val="006A6240"/>
    <w:rsid w:val="006A712A"/>
    <w:rsid w:val="006C4FC9"/>
    <w:rsid w:val="006C55D7"/>
    <w:rsid w:val="006D1767"/>
    <w:rsid w:val="006D4C5C"/>
    <w:rsid w:val="006D7D4B"/>
    <w:rsid w:val="006E1E2D"/>
    <w:rsid w:val="006E3ED6"/>
    <w:rsid w:val="006E44DB"/>
    <w:rsid w:val="006F0365"/>
    <w:rsid w:val="006F1974"/>
    <w:rsid w:val="006F22CD"/>
    <w:rsid w:val="006F3A5B"/>
    <w:rsid w:val="006F6AE6"/>
    <w:rsid w:val="00705EDD"/>
    <w:rsid w:val="00706C80"/>
    <w:rsid w:val="00710686"/>
    <w:rsid w:val="00710F3A"/>
    <w:rsid w:val="007126C0"/>
    <w:rsid w:val="00712CD3"/>
    <w:rsid w:val="007136CA"/>
    <w:rsid w:val="0072449B"/>
    <w:rsid w:val="00730562"/>
    <w:rsid w:val="00730673"/>
    <w:rsid w:val="007341B3"/>
    <w:rsid w:val="00734294"/>
    <w:rsid w:val="00745ADB"/>
    <w:rsid w:val="007464E8"/>
    <w:rsid w:val="00752217"/>
    <w:rsid w:val="00752663"/>
    <w:rsid w:val="0075382E"/>
    <w:rsid w:val="00755496"/>
    <w:rsid w:val="007567BB"/>
    <w:rsid w:val="00770157"/>
    <w:rsid w:val="007758FC"/>
    <w:rsid w:val="00777F42"/>
    <w:rsid w:val="007860C2"/>
    <w:rsid w:val="00786807"/>
    <w:rsid w:val="00792DD5"/>
    <w:rsid w:val="007977B7"/>
    <w:rsid w:val="007A1AF2"/>
    <w:rsid w:val="007A327B"/>
    <w:rsid w:val="007A41C4"/>
    <w:rsid w:val="007B4996"/>
    <w:rsid w:val="007C06BB"/>
    <w:rsid w:val="007D2EC9"/>
    <w:rsid w:val="007E1898"/>
    <w:rsid w:val="007E3D9E"/>
    <w:rsid w:val="007E43C1"/>
    <w:rsid w:val="007E5FFB"/>
    <w:rsid w:val="007F2523"/>
    <w:rsid w:val="00800894"/>
    <w:rsid w:val="00802505"/>
    <w:rsid w:val="00810158"/>
    <w:rsid w:val="0082309E"/>
    <w:rsid w:val="008277FA"/>
    <w:rsid w:val="0083317E"/>
    <w:rsid w:val="00840FBF"/>
    <w:rsid w:val="00844DC1"/>
    <w:rsid w:val="00856F8A"/>
    <w:rsid w:val="008665D2"/>
    <w:rsid w:val="00867E3B"/>
    <w:rsid w:val="00884646"/>
    <w:rsid w:val="00890A96"/>
    <w:rsid w:val="00891A45"/>
    <w:rsid w:val="0089481C"/>
    <w:rsid w:val="00896D8A"/>
    <w:rsid w:val="008A13EC"/>
    <w:rsid w:val="008A25BF"/>
    <w:rsid w:val="008A62FD"/>
    <w:rsid w:val="008C5BC2"/>
    <w:rsid w:val="008D29CF"/>
    <w:rsid w:val="008E2E1A"/>
    <w:rsid w:val="008F072E"/>
    <w:rsid w:val="008F4BFF"/>
    <w:rsid w:val="008F5233"/>
    <w:rsid w:val="008F6302"/>
    <w:rsid w:val="009046C7"/>
    <w:rsid w:val="00906685"/>
    <w:rsid w:val="00907CAB"/>
    <w:rsid w:val="009205CC"/>
    <w:rsid w:val="0092606A"/>
    <w:rsid w:val="00927E35"/>
    <w:rsid w:val="009314BD"/>
    <w:rsid w:val="009344D9"/>
    <w:rsid w:val="00947B46"/>
    <w:rsid w:val="00956342"/>
    <w:rsid w:val="009622C6"/>
    <w:rsid w:val="00965413"/>
    <w:rsid w:val="00967298"/>
    <w:rsid w:val="0096772E"/>
    <w:rsid w:val="00973FC5"/>
    <w:rsid w:val="0098177D"/>
    <w:rsid w:val="009852F9"/>
    <w:rsid w:val="0099015E"/>
    <w:rsid w:val="00990E17"/>
    <w:rsid w:val="00997CCE"/>
    <w:rsid w:val="009A217A"/>
    <w:rsid w:val="009A41CE"/>
    <w:rsid w:val="009A69E9"/>
    <w:rsid w:val="009B55E0"/>
    <w:rsid w:val="009D4292"/>
    <w:rsid w:val="009E2AA6"/>
    <w:rsid w:val="009E5453"/>
    <w:rsid w:val="009F4066"/>
    <w:rsid w:val="009F4E5A"/>
    <w:rsid w:val="009F5CBC"/>
    <w:rsid w:val="009F5F5B"/>
    <w:rsid w:val="00A01996"/>
    <w:rsid w:val="00A04E58"/>
    <w:rsid w:val="00A04F5E"/>
    <w:rsid w:val="00A05621"/>
    <w:rsid w:val="00A06956"/>
    <w:rsid w:val="00A10843"/>
    <w:rsid w:val="00A3015D"/>
    <w:rsid w:val="00A405B9"/>
    <w:rsid w:val="00A5113A"/>
    <w:rsid w:val="00A51C6B"/>
    <w:rsid w:val="00A52D79"/>
    <w:rsid w:val="00A55F53"/>
    <w:rsid w:val="00A56408"/>
    <w:rsid w:val="00A57A4E"/>
    <w:rsid w:val="00A61ED1"/>
    <w:rsid w:val="00A64AF8"/>
    <w:rsid w:val="00A66F87"/>
    <w:rsid w:val="00A86C4F"/>
    <w:rsid w:val="00A90AC4"/>
    <w:rsid w:val="00A96405"/>
    <w:rsid w:val="00AA0837"/>
    <w:rsid w:val="00AB5755"/>
    <w:rsid w:val="00AB5A44"/>
    <w:rsid w:val="00AC16BF"/>
    <w:rsid w:val="00AC3F7E"/>
    <w:rsid w:val="00AC4541"/>
    <w:rsid w:val="00AD38F0"/>
    <w:rsid w:val="00AD4CDC"/>
    <w:rsid w:val="00AD5EF8"/>
    <w:rsid w:val="00AF151A"/>
    <w:rsid w:val="00AF1963"/>
    <w:rsid w:val="00B01A58"/>
    <w:rsid w:val="00B051C1"/>
    <w:rsid w:val="00B21C22"/>
    <w:rsid w:val="00B249D1"/>
    <w:rsid w:val="00B26C1E"/>
    <w:rsid w:val="00B318E7"/>
    <w:rsid w:val="00B339C3"/>
    <w:rsid w:val="00B351AC"/>
    <w:rsid w:val="00B40504"/>
    <w:rsid w:val="00B41BA9"/>
    <w:rsid w:val="00B507F4"/>
    <w:rsid w:val="00B52772"/>
    <w:rsid w:val="00B539C3"/>
    <w:rsid w:val="00B55D84"/>
    <w:rsid w:val="00B60CE2"/>
    <w:rsid w:val="00B67859"/>
    <w:rsid w:val="00B71157"/>
    <w:rsid w:val="00B75988"/>
    <w:rsid w:val="00B97B58"/>
    <w:rsid w:val="00BA37B2"/>
    <w:rsid w:val="00BA60B2"/>
    <w:rsid w:val="00BA695E"/>
    <w:rsid w:val="00BA7071"/>
    <w:rsid w:val="00BB19FC"/>
    <w:rsid w:val="00BC016A"/>
    <w:rsid w:val="00BC746B"/>
    <w:rsid w:val="00BC7AE7"/>
    <w:rsid w:val="00BD48B4"/>
    <w:rsid w:val="00BE049C"/>
    <w:rsid w:val="00BE0D68"/>
    <w:rsid w:val="00BE11EF"/>
    <w:rsid w:val="00BE7D44"/>
    <w:rsid w:val="00BE7DE9"/>
    <w:rsid w:val="00C01BBE"/>
    <w:rsid w:val="00C0346C"/>
    <w:rsid w:val="00C06DEF"/>
    <w:rsid w:val="00C236E9"/>
    <w:rsid w:val="00C24B09"/>
    <w:rsid w:val="00C2727A"/>
    <w:rsid w:val="00C310A6"/>
    <w:rsid w:val="00C31404"/>
    <w:rsid w:val="00C31C6A"/>
    <w:rsid w:val="00C43436"/>
    <w:rsid w:val="00C51F3C"/>
    <w:rsid w:val="00C55608"/>
    <w:rsid w:val="00C57A55"/>
    <w:rsid w:val="00C643B7"/>
    <w:rsid w:val="00C80B9C"/>
    <w:rsid w:val="00C852D6"/>
    <w:rsid w:val="00C911CF"/>
    <w:rsid w:val="00C96563"/>
    <w:rsid w:val="00CA1564"/>
    <w:rsid w:val="00CA5730"/>
    <w:rsid w:val="00CB367D"/>
    <w:rsid w:val="00CB575B"/>
    <w:rsid w:val="00CB59FB"/>
    <w:rsid w:val="00CB6833"/>
    <w:rsid w:val="00CB7C60"/>
    <w:rsid w:val="00CC5C5A"/>
    <w:rsid w:val="00CC6648"/>
    <w:rsid w:val="00CC7180"/>
    <w:rsid w:val="00CD5AA6"/>
    <w:rsid w:val="00CE094F"/>
    <w:rsid w:val="00CF1819"/>
    <w:rsid w:val="00CF2056"/>
    <w:rsid w:val="00CF6123"/>
    <w:rsid w:val="00CF7579"/>
    <w:rsid w:val="00D05158"/>
    <w:rsid w:val="00D06B71"/>
    <w:rsid w:val="00D111A7"/>
    <w:rsid w:val="00D15DFC"/>
    <w:rsid w:val="00D16170"/>
    <w:rsid w:val="00D27417"/>
    <w:rsid w:val="00D34ED8"/>
    <w:rsid w:val="00D36C72"/>
    <w:rsid w:val="00D37808"/>
    <w:rsid w:val="00D46CE0"/>
    <w:rsid w:val="00D52A28"/>
    <w:rsid w:val="00D557B4"/>
    <w:rsid w:val="00D61919"/>
    <w:rsid w:val="00D61F5A"/>
    <w:rsid w:val="00D6607C"/>
    <w:rsid w:val="00D67FD5"/>
    <w:rsid w:val="00D74EA0"/>
    <w:rsid w:val="00D80DC2"/>
    <w:rsid w:val="00D80FAF"/>
    <w:rsid w:val="00D8146A"/>
    <w:rsid w:val="00D81C74"/>
    <w:rsid w:val="00D84B69"/>
    <w:rsid w:val="00D87FF3"/>
    <w:rsid w:val="00D92C4E"/>
    <w:rsid w:val="00DB5380"/>
    <w:rsid w:val="00DB58A8"/>
    <w:rsid w:val="00DB6578"/>
    <w:rsid w:val="00DB684B"/>
    <w:rsid w:val="00DB7972"/>
    <w:rsid w:val="00DC1FA5"/>
    <w:rsid w:val="00DD0207"/>
    <w:rsid w:val="00DD3DE7"/>
    <w:rsid w:val="00DD46FF"/>
    <w:rsid w:val="00DE2923"/>
    <w:rsid w:val="00DE6097"/>
    <w:rsid w:val="00DF19B4"/>
    <w:rsid w:val="00DF33FA"/>
    <w:rsid w:val="00DF6770"/>
    <w:rsid w:val="00E02098"/>
    <w:rsid w:val="00E04CD3"/>
    <w:rsid w:val="00E06FC2"/>
    <w:rsid w:val="00E14B56"/>
    <w:rsid w:val="00E152F9"/>
    <w:rsid w:val="00E20959"/>
    <w:rsid w:val="00E21615"/>
    <w:rsid w:val="00E22C86"/>
    <w:rsid w:val="00E42418"/>
    <w:rsid w:val="00E4688C"/>
    <w:rsid w:val="00E47181"/>
    <w:rsid w:val="00E4783E"/>
    <w:rsid w:val="00E6137C"/>
    <w:rsid w:val="00E6214B"/>
    <w:rsid w:val="00E73765"/>
    <w:rsid w:val="00E74CF6"/>
    <w:rsid w:val="00E8155C"/>
    <w:rsid w:val="00E83340"/>
    <w:rsid w:val="00E96D8E"/>
    <w:rsid w:val="00EA0F04"/>
    <w:rsid w:val="00EA19EF"/>
    <w:rsid w:val="00EB0206"/>
    <w:rsid w:val="00EC1089"/>
    <w:rsid w:val="00ED4459"/>
    <w:rsid w:val="00ED6C4C"/>
    <w:rsid w:val="00EF5B7C"/>
    <w:rsid w:val="00EF5BB9"/>
    <w:rsid w:val="00F009CC"/>
    <w:rsid w:val="00F018D6"/>
    <w:rsid w:val="00F0355F"/>
    <w:rsid w:val="00F1157A"/>
    <w:rsid w:val="00F1535A"/>
    <w:rsid w:val="00F168CB"/>
    <w:rsid w:val="00F20433"/>
    <w:rsid w:val="00F218F6"/>
    <w:rsid w:val="00F2456D"/>
    <w:rsid w:val="00F33D84"/>
    <w:rsid w:val="00F348B9"/>
    <w:rsid w:val="00F363AB"/>
    <w:rsid w:val="00F502FB"/>
    <w:rsid w:val="00F6023C"/>
    <w:rsid w:val="00F610F4"/>
    <w:rsid w:val="00F84E77"/>
    <w:rsid w:val="00F93B6C"/>
    <w:rsid w:val="00F94444"/>
    <w:rsid w:val="00F94B6B"/>
    <w:rsid w:val="00FA4657"/>
    <w:rsid w:val="00FB38EA"/>
    <w:rsid w:val="00FB54B5"/>
    <w:rsid w:val="00FC0FBF"/>
    <w:rsid w:val="00FC10E9"/>
    <w:rsid w:val="00FC3045"/>
    <w:rsid w:val="00FD3085"/>
    <w:rsid w:val="00FE6907"/>
    <w:rsid w:val="00FE6D06"/>
    <w:rsid w:val="00FF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FD5E16"/>
  <w14:defaultImageDpi w14:val="300"/>
  <w15:docId w15:val="{B4BD4D88-5325-A643-BE54-1BB3204E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51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80B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B9C"/>
  </w:style>
  <w:style w:type="character" w:styleId="PageNumber">
    <w:name w:val="page number"/>
    <w:basedOn w:val="DefaultParagraphFont"/>
    <w:uiPriority w:val="99"/>
    <w:semiHidden/>
    <w:unhideWhenUsed/>
    <w:rsid w:val="00C80B9C"/>
  </w:style>
  <w:style w:type="paragraph" w:styleId="Header">
    <w:name w:val="header"/>
    <w:basedOn w:val="Normal"/>
    <w:link w:val="HeaderChar"/>
    <w:uiPriority w:val="99"/>
    <w:unhideWhenUsed/>
    <w:rsid w:val="00C80B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B9C"/>
  </w:style>
  <w:style w:type="character" w:customStyle="1" w:styleId="tx">
    <w:name w:val="tx"/>
    <w:basedOn w:val="DefaultParagraphFont"/>
    <w:rsid w:val="00394DDA"/>
  </w:style>
  <w:style w:type="paragraph" w:styleId="BalloonText">
    <w:name w:val="Balloon Text"/>
    <w:basedOn w:val="Normal"/>
    <w:link w:val="BalloonTextChar"/>
    <w:uiPriority w:val="99"/>
    <w:semiHidden/>
    <w:unhideWhenUsed/>
    <w:rsid w:val="001217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7B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D6C4C"/>
    <w:rPr>
      <w:color w:val="4C6BDD"/>
      <w:u w:val="single"/>
    </w:rPr>
  </w:style>
  <w:style w:type="paragraph" w:styleId="ListParagraph">
    <w:name w:val="List Paragraph"/>
    <w:basedOn w:val="Normal"/>
    <w:uiPriority w:val="34"/>
    <w:qFormat/>
    <w:rsid w:val="009D429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42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429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429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42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429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D276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anceskaxhakaj.com/" TargetMode="External"/><Relationship Id="rId13" Type="http://schemas.openxmlformats.org/officeDocument/2006/relationships/hyperlink" Target="https://hcii.cmu.edu/courses/user-centered-research-and-evaluation" TargetMode="External"/><Relationship Id="rId18" Type="http://schemas.openxmlformats.org/officeDocument/2006/relationships/hyperlink" Target="https://www.cmu.edu/teaching/graduatestudentsupport/futurefacultyprogram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hcii.cmu.edu/courses/personalized-online-learni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andrew.cmu.edu/user/nbier/15110/index.html" TargetMode="External"/><Relationship Id="rId17" Type="http://schemas.openxmlformats.org/officeDocument/2006/relationships/hyperlink" Target="https://hcii.cmu.edu/courses/programming-usable-interface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hcii.cmu.edu/courses/programming-usable-interfaces" TargetMode="External"/><Relationship Id="rId20" Type="http://schemas.openxmlformats.org/officeDocument/2006/relationships/hyperlink" Target="https://hcii.cmu.edu/courses/research-methods-learning-scienc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s.cmu.edu/~15110-f21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hcii.cmu.edu/courses/programming-usable-interfaces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www.cs.cmu.edu/~15110/" TargetMode="External"/><Relationship Id="rId19" Type="http://schemas.openxmlformats.org/officeDocument/2006/relationships/hyperlink" Target="https://www.cmu.edu/pi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s.cmu.edu/~scsfacts/perlis.html" TargetMode="External"/><Relationship Id="rId14" Type="http://schemas.openxmlformats.org/officeDocument/2006/relationships/hyperlink" Target="https://hcii.cmu.edu/courses/programming-usable-interfaces" TargetMode="Externa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xhakajf:Library:Application%20Support:Microsoft:Office:User%20Templates:My%20Templates:Document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467BEA-7587-094E-959B-2CBD2A66A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Macintosh%20HD:Users:xhakajf:Library:Application%20Support:Microsoft:Office:User%20Templates:My%20Templates:Document1.dotx</Template>
  <TotalTime>33</TotalTime>
  <Pages>6</Pages>
  <Words>2630</Words>
  <Characters>14997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17592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Franceska Xhakaj</dc:creator>
  <cp:keywords/>
  <dc:description/>
  <cp:lastModifiedBy>Franceska Xhakaj</cp:lastModifiedBy>
  <cp:revision>21</cp:revision>
  <cp:lastPrinted>2020-09-29T00:07:00Z</cp:lastPrinted>
  <dcterms:created xsi:type="dcterms:W3CDTF">2020-10-15T21:43:00Z</dcterms:created>
  <dcterms:modified xsi:type="dcterms:W3CDTF">2022-01-14T18:53:00Z</dcterms:modified>
</cp:coreProperties>
</file>