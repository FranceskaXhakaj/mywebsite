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94B34" w14:textId="77777777" w:rsidR="00B351AC" w:rsidRPr="00D37808" w:rsidRDefault="00B351AC" w:rsidP="00745ADB">
      <w:pPr>
        <w:rPr>
          <w:rFonts w:ascii="Helvetica Neue" w:hAnsi="Helvetica Neue"/>
        </w:rPr>
      </w:pPr>
    </w:p>
    <w:tbl>
      <w:tblPr>
        <w:tblStyle w:val="TableGrid"/>
        <w:tblW w:w="0" w:type="auto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0E778B" w:rsidRPr="00D37808" w14:paraId="65B37960" w14:textId="77777777" w:rsidTr="00297B9A">
        <w:tc>
          <w:tcPr>
            <w:tcW w:w="8856" w:type="dxa"/>
          </w:tcPr>
          <w:p w14:paraId="0D4A93E1" w14:textId="77777777" w:rsidR="000E778B" w:rsidRDefault="000E778B" w:rsidP="00745ADB">
            <w:pPr>
              <w:rPr>
                <w:rFonts w:ascii="Arial" w:hAnsi="Arial" w:cs="Arial"/>
                <w:b/>
                <w:sz w:val="10"/>
                <w:szCs w:val="10"/>
              </w:rPr>
            </w:pPr>
            <w:r w:rsidRPr="00D37808">
              <w:rPr>
                <w:rFonts w:ascii="Arial" w:hAnsi="Arial" w:cs="Arial"/>
                <w:b/>
                <w:sz w:val="54"/>
                <w:szCs w:val="54"/>
              </w:rPr>
              <w:t>FRAN</w:t>
            </w:r>
            <w:r w:rsidR="00E06FC2" w:rsidRPr="00E06FC2">
              <w:rPr>
                <w:rFonts w:ascii="Arial" w:hAnsi="Arial" w:cs="Arial"/>
                <w:b/>
                <w:sz w:val="54"/>
                <w:szCs w:val="54"/>
              </w:rPr>
              <w:t>Ç</w:t>
            </w:r>
            <w:r w:rsidRPr="00D37808">
              <w:rPr>
                <w:rFonts w:ascii="Arial" w:hAnsi="Arial" w:cs="Arial"/>
                <w:b/>
                <w:sz w:val="54"/>
                <w:szCs w:val="54"/>
              </w:rPr>
              <w:t>ESKA XHAKAJ</w:t>
            </w:r>
          </w:p>
          <w:p w14:paraId="1CAE4C57" w14:textId="4AADEC2F" w:rsidR="00E06FC2" w:rsidRPr="00E06FC2" w:rsidRDefault="00E06FC2" w:rsidP="00745ADB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</w:tr>
      <w:tr w:rsidR="000E778B" w:rsidRPr="00D37808" w14:paraId="20A1463D" w14:textId="77777777" w:rsidTr="00297B9A">
        <w:tc>
          <w:tcPr>
            <w:tcW w:w="8856" w:type="dxa"/>
          </w:tcPr>
          <w:p w14:paraId="37AC9D19" w14:textId="61EC4D6D" w:rsidR="000E778B" w:rsidRPr="00D37808" w:rsidRDefault="00555E3B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7"/>
                <w:szCs w:val="17"/>
              </w:rPr>
            </w:pPr>
            <w:hyperlink r:id="rId8" w:history="1">
              <w:r w:rsidR="008A13EC" w:rsidRPr="000E3275">
                <w:rPr>
                  <w:rStyle w:val="Hyperlink"/>
                  <w:rFonts w:ascii="Arial" w:hAnsi="Arial" w:cs="Times New Roman"/>
                  <w:sz w:val="17"/>
                  <w:szCs w:val="17"/>
                </w:rPr>
                <w:t>https://www.franceskaxhakaj.com/</w:t>
              </w:r>
            </w:hyperlink>
          </w:p>
          <w:p w14:paraId="31443490" w14:textId="0AF3ADA1" w:rsidR="000E778B" w:rsidRPr="0004146D" w:rsidRDefault="00427AA7" w:rsidP="00E06FC2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7"/>
                <w:szCs w:val="17"/>
              </w:rPr>
            </w:pPr>
            <w:r w:rsidRPr="00D37808">
              <w:rPr>
                <w:rFonts w:ascii="Arial" w:hAnsi="Arial" w:cs="Times New Roman"/>
                <w:sz w:val="17"/>
                <w:szCs w:val="17"/>
              </w:rPr>
              <w:t xml:space="preserve">francesx@cs.cmu.edu </w:t>
            </w:r>
            <w:r w:rsidRPr="00D37808">
              <w:rPr>
                <w:rFonts w:ascii="ヒラギノ角ゴ ProN W3" w:eastAsia="ヒラギノ角ゴ ProN W3" w:hAnsi="ヒラギノ角ゴ ProN W3" w:cs="ヒラギノ角ゴ ProN W3" w:hint="eastAsia"/>
                <w:sz w:val="17"/>
                <w:szCs w:val="17"/>
                <w:shd w:val="clear" w:color="auto" w:fill="FFFFFF"/>
              </w:rPr>
              <w:t>♢</w:t>
            </w:r>
            <w:r w:rsidRPr="00D37808">
              <w:rPr>
                <w:rFonts w:ascii="Arial" w:eastAsia="Times New Roman" w:hAnsi="Arial" w:cs="Times New Roman"/>
                <w:sz w:val="17"/>
                <w:szCs w:val="17"/>
              </w:rPr>
              <w:t xml:space="preserve"> </w:t>
            </w:r>
            <w:r w:rsidRPr="00D37808">
              <w:rPr>
                <w:rFonts w:ascii="Arial" w:hAnsi="Arial" w:cs="Times New Roman"/>
                <w:sz w:val="17"/>
                <w:szCs w:val="17"/>
              </w:rPr>
              <w:t>(702)-934-3574</w:t>
            </w:r>
            <w:r w:rsidR="0004146D">
              <w:rPr>
                <w:rFonts w:ascii="Arial" w:hAnsi="Arial" w:cs="Times New Roman"/>
                <w:sz w:val="17"/>
                <w:szCs w:val="17"/>
              </w:rPr>
              <w:t xml:space="preserve"> </w:t>
            </w:r>
            <w:r w:rsidR="00F348B9" w:rsidRPr="00D37808">
              <w:rPr>
                <w:rFonts w:ascii="ヒラギノ角ゴ ProN W3" w:eastAsia="ヒラギノ角ゴ ProN W3" w:hAnsi="ヒラギノ角ゴ ProN W3" w:cs="ヒラギノ角ゴ ProN W3" w:hint="eastAsia"/>
                <w:sz w:val="17"/>
                <w:szCs w:val="17"/>
                <w:shd w:val="clear" w:color="auto" w:fill="FFFFFF"/>
              </w:rPr>
              <w:t>♢</w:t>
            </w:r>
            <w:r w:rsidR="00F348B9" w:rsidRPr="00D37808">
              <w:rPr>
                <w:rFonts w:ascii="Arial" w:eastAsia="Times New Roman" w:hAnsi="Arial" w:cs="Times New Roman"/>
                <w:sz w:val="17"/>
                <w:szCs w:val="17"/>
              </w:rPr>
              <w:t xml:space="preserve"> </w:t>
            </w:r>
            <w:r w:rsidR="000E778B" w:rsidRPr="00D37808">
              <w:rPr>
                <w:rFonts w:ascii="Arial" w:hAnsi="Arial" w:cs="Times New Roman"/>
                <w:sz w:val="17"/>
                <w:szCs w:val="17"/>
              </w:rPr>
              <w:t xml:space="preserve">5000 Forbes </w:t>
            </w:r>
            <w:r w:rsidR="00E06FC2">
              <w:rPr>
                <w:rFonts w:ascii="Arial" w:hAnsi="Arial" w:cs="Times New Roman"/>
                <w:sz w:val="17"/>
                <w:szCs w:val="17"/>
              </w:rPr>
              <w:t>Ave</w:t>
            </w:r>
            <w:r w:rsidR="000E778B" w:rsidRPr="00D37808">
              <w:rPr>
                <w:rFonts w:ascii="Arial" w:hAnsi="Arial" w:cs="Times New Roman"/>
                <w:sz w:val="17"/>
                <w:szCs w:val="17"/>
              </w:rPr>
              <w:t>, Pittsburgh, PA 15213</w:t>
            </w:r>
          </w:p>
        </w:tc>
      </w:tr>
    </w:tbl>
    <w:p w14:paraId="599079A5" w14:textId="77777777" w:rsidR="009A41CE" w:rsidRPr="00150F2E" w:rsidRDefault="009A41CE" w:rsidP="00745ADB">
      <w:pPr>
        <w:rPr>
          <w:rFonts w:ascii="Arial" w:hAnsi="Arial" w:cs="Arial"/>
          <w:sz w:val="20"/>
          <w:szCs w:val="20"/>
        </w:rPr>
      </w:pPr>
    </w:p>
    <w:p w14:paraId="1DD0B6B5" w14:textId="77777777" w:rsidR="0004146D" w:rsidRPr="00150F2E" w:rsidRDefault="0004146D" w:rsidP="00745ADB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900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"/>
        <w:gridCol w:w="180"/>
        <w:gridCol w:w="562"/>
        <w:gridCol w:w="2543"/>
        <w:gridCol w:w="1252"/>
        <w:gridCol w:w="236"/>
        <w:gridCol w:w="1054"/>
        <w:gridCol w:w="2273"/>
      </w:tblGrid>
      <w:tr w:rsidR="00A86C4F" w:rsidRPr="00D37808" w14:paraId="2ABB3327" w14:textId="77777777" w:rsidTr="00D80FAF">
        <w:tc>
          <w:tcPr>
            <w:tcW w:w="9900" w:type="dxa"/>
            <w:gridSpan w:val="9"/>
          </w:tcPr>
          <w:p w14:paraId="659F5FA9" w14:textId="77777777" w:rsidR="00A86C4F" w:rsidRPr="00D37808" w:rsidRDefault="00A86C4F" w:rsidP="00745ADB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D37808">
              <w:rPr>
                <w:rFonts w:ascii="Arial" w:hAnsi="Arial" w:cs="Arial"/>
                <w:b/>
                <w:sz w:val="26"/>
                <w:szCs w:val="26"/>
              </w:rPr>
              <w:t>EDUCATION</w:t>
            </w:r>
          </w:p>
          <w:p w14:paraId="59E113A3" w14:textId="77777777" w:rsidR="00A86C4F" w:rsidRPr="00150F2E" w:rsidRDefault="00A86C4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38190F" w:rsidRPr="00D37808" w14:paraId="0A5E69B6" w14:textId="77777777" w:rsidTr="00D80FAF">
        <w:tc>
          <w:tcPr>
            <w:tcW w:w="1800" w:type="dxa"/>
            <w:gridSpan w:val="2"/>
          </w:tcPr>
          <w:p w14:paraId="7712DC82" w14:textId="3DFCDA42" w:rsidR="0038190F" w:rsidRPr="00D37808" w:rsidRDefault="0038190F" w:rsidP="00745ADB">
            <w:pPr>
              <w:ind w:left="-18" w:right="72" w:firstLine="18"/>
              <w:jc w:val="right"/>
              <w:rPr>
                <w:rFonts w:ascii="Arial" w:hAnsi="Arial"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2015 - present</w:t>
            </w:r>
          </w:p>
        </w:tc>
        <w:tc>
          <w:tcPr>
            <w:tcW w:w="8100" w:type="dxa"/>
            <w:gridSpan w:val="7"/>
          </w:tcPr>
          <w:p w14:paraId="20A680CD" w14:textId="66FDEB46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>Ph.D. Human-Computer Interaction</w:t>
            </w:r>
          </w:p>
          <w:p w14:paraId="7F8BA779" w14:textId="2505FFB4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80FAF">
              <w:rPr>
                <w:rFonts w:ascii="Arial" w:hAnsi="Arial" w:cs="Times New Roman"/>
                <w:b/>
                <w:sz w:val="18"/>
                <w:szCs w:val="18"/>
              </w:rPr>
              <w:t>School of Computer Science</w:t>
            </w:r>
          </w:p>
          <w:p w14:paraId="2BA4D627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b/>
                <w:sz w:val="18"/>
                <w:szCs w:val="18"/>
              </w:rPr>
              <w:t>Carnegie Mellon University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, Pittsburgh, PA</w:t>
            </w:r>
          </w:p>
          <w:p w14:paraId="50CC59FF" w14:textId="4F2A2F36" w:rsidR="0038190F" w:rsidRPr="00D37808" w:rsidRDefault="001D5837" w:rsidP="00745ADB">
            <w:pPr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Advisor</w:t>
            </w:r>
            <w:r w:rsidR="0038190F" w:rsidRPr="001D5837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Pr="001D5837">
              <w:rPr>
                <w:rFonts w:ascii="Arial" w:hAnsi="Arial" w:cs="Times New Roman"/>
                <w:sz w:val="18"/>
                <w:szCs w:val="18"/>
              </w:rPr>
              <w:t xml:space="preserve">Dr. </w:t>
            </w:r>
            <w:r w:rsidR="00E96D8E">
              <w:rPr>
                <w:rFonts w:ascii="Arial" w:hAnsi="Arial" w:cs="Times New Roman"/>
                <w:sz w:val="18"/>
                <w:szCs w:val="18"/>
              </w:rPr>
              <w:t>Amy Ogan</w:t>
            </w:r>
          </w:p>
          <w:p w14:paraId="4A4D1654" w14:textId="4D2B3781" w:rsidR="0038190F" w:rsidRPr="00177367" w:rsidRDefault="0038190F" w:rsidP="00BE049C">
            <w:pPr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Research </w:t>
            </w:r>
            <w:r w:rsidR="00BE049C">
              <w:rPr>
                <w:rFonts w:ascii="Arial" w:hAnsi="Arial" w:cs="Times New Roman"/>
                <w:sz w:val="18"/>
                <w:szCs w:val="18"/>
              </w:rPr>
              <w:t>Focus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="00BE049C">
              <w:rPr>
                <w:rFonts w:ascii="Arial" w:hAnsi="Arial" w:cs="Times New Roman"/>
                <w:sz w:val="18"/>
                <w:szCs w:val="18"/>
              </w:rPr>
              <w:t>Develop</w:t>
            </w:r>
            <w:r w:rsidR="006F1974" w:rsidRPr="006F1974">
              <w:rPr>
                <w:rFonts w:ascii="Arial" w:hAnsi="Arial" w:cs="Times New Roman"/>
                <w:sz w:val="18"/>
                <w:szCs w:val="18"/>
              </w:rPr>
              <w:t xml:space="preserve"> technologies that help </w:t>
            </w:r>
            <w:r w:rsidR="00BE049C">
              <w:rPr>
                <w:rFonts w:ascii="Arial" w:hAnsi="Arial" w:cs="Times New Roman"/>
                <w:sz w:val="18"/>
                <w:szCs w:val="18"/>
              </w:rPr>
              <w:t xml:space="preserve">and support </w:t>
            </w:r>
            <w:r w:rsidR="006F1974" w:rsidRPr="006F1974">
              <w:rPr>
                <w:rFonts w:ascii="Arial" w:hAnsi="Arial" w:cs="Times New Roman"/>
                <w:sz w:val="18"/>
                <w:szCs w:val="18"/>
              </w:rPr>
              <w:t>ins</w:t>
            </w:r>
            <w:r w:rsidR="00C06DEF">
              <w:rPr>
                <w:rFonts w:ascii="Arial" w:hAnsi="Arial" w:cs="Times New Roman"/>
                <w:sz w:val="18"/>
                <w:szCs w:val="18"/>
              </w:rPr>
              <w:t>tructors improve their teaching</w:t>
            </w:r>
            <w:r w:rsidR="00E06FC2">
              <w:rPr>
                <w:rFonts w:ascii="Arial" w:hAnsi="Arial" w:cs="Times New Roman"/>
                <w:sz w:val="18"/>
                <w:szCs w:val="18"/>
              </w:rPr>
              <w:t>.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38190F" w:rsidRPr="00D37808" w14:paraId="4D1C323D" w14:textId="77777777" w:rsidTr="00D80FAF">
        <w:tc>
          <w:tcPr>
            <w:tcW w:w="1800" w:type="dxa"/>
            <w:gridSpan w:val="2"/>
          </w:tcPr>
          <w:p w14:paraId="6B4F5C9A" w14:textId="3CCA0576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2015 - 2017</w:t>
            </w:r>
          </w:p>
        </w:tc>
        <w:tc>
          <w:tcPr>
            <w:tcW w:w="8100" w:type="dxa"/>
            <w:gridSpan w:val="7"/>
          </w:tcPr>
          <w:p w14:paraId="24DBC371" w14:textId="3637D032" w:rsidR="0038190F" w:rsidRPr="00D37808" w:rsidRDefault="0038190F" w:rsidP="00745ADB">
            <w:pPr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eastAsia="Times New Roman" w:hAnsi="Arial" w:cs="Times New Roman"/>
                <w:b/>
                <w:sz w:val="20"/>
                <w:szCs w:val="20"/>
              </w:rPr>
              <w:t xml:space="preserve">M.S. Human-Computer Interaction </w:t>
            </w:r>
          </w:p>
          <w:p w14:paraId="73BF55C7" w14:textId="722F5B8D" w:rsidR="0038190F" w:rsidRPr="00D80FAF" w:rsidRDefault="0038190F" w:rsidP="00745ADB">
            <w:pPr>
              <w:rPr>
                <w:rFonts w:ascii="Arial" w:eastAsia="Times New Roman" w:hAnsi="Arial" w:cs="Times New Roman"/>
                <w:b/>
                <w:sz w:val="18"/>
                <w:szCs w:val="18"/>
              </w:rPr>
            </w:pPr>
            <w:bookmarkStart w:id="0" w:name="_GoBack"/>
            <w:r w:rsidRPr="00D80FAF">
              <w:rPr>
                <w:rFonts w:ascii="Arial" w:eastAsia="Times New Roman" w:hAnsi="Arial" w:cs="Times New Roman"/>
                <w:b/>
                <w:sz w:val="18"/>
                <w:szCs w:val="18"/>
              </w:rPr>
              <w:t xml:space="preserve">School of Computer Science </w:t>
            </w:r>
            <w:bookmarkEnd w:id="0"/>
          </w:p>
          <w:p w14:paraId="5386742A" w14:textId="77777777" w:rsidR="0038190F" w:rsidRPr="00D37808" w:rsidRDefault="0038190F" w:rsidP="00745ADB">
            <w:pPr>
              <w:rPr>
                <w:rFonts w:ascii="Arial" w:eastAsia="Times New Roman" w:hAnsi="Arial" w:cs="Times New Roman"/>
                <w:sz w:val="18"/>
                <w:szCs w:val="18"/>
              </w:rPr>
            </w:pPr>
            <w:r w:rsidRPr="00D37808">
              <w:rPr>
                <w:rFonts w:ascii="Arial" w:eastAsia="Times New Roman" w:hAnsi="Arial" w:cs="Times New Roman"/>
                <w:b/>
                <w:sz w:val="18"/>
                <w:szCs w:val="18"/>
              </w:rPr>
              <w:t>Carnegie Mellon University</w:t>
            </w:r>
            <w:r w:rsidRPr="00D37808">
              <w:rPr>
                <w:rFonts w:ascii="Arial" w:eastAsia="Times New Roman" w:hAnsi="Arial" w:cs="Times New Roman"/>
                <w:sz w:val="18"/>
                <w:szCs w:val="18"/>
              </w:rPr>
              <w:t>, Pittsburgh, PA</w:t>
            </w:r>
          </w:p>
          <w:p w14:paraId="5EA077AE" w14:textId="63D09239" w:rsidR="0038190F" w:rsidRPr="0056296D" w:rsidRDefault="0038190F" w:rsidP="00745ADB">
            <w:pPr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</w:tr>
      <w:tr w:rsidR="0038190F" w:rsidRPr="00D37808" w14:paraId="5FF4B83B" w14:textId="77777777" w:rsidTr="00D80FAF">
        <w:tc>
          <w:tcPr>
            <w:tcW w:w="1800" w:type="dxa"/>
            <w:gridSpan w:val="2"/>
          </w:tcPr>
          <w:p w14:paraId="29BEF32C" w14:textId="61538FF7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2015 - present</w:t>
            </w:r>
          </w:p>
        </w:tc>
        <w:tc>
          <w:tcPr>
            <w:tcW w:w="8100" w:type="dxa"/>
            <w:gridSpan w:val="7"/>
          </w:tcPr>
          <w:p w14:paraId="0FBF5E2D" w14:textId="44F030D3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>PIER Associate</w:t>
            </w:r>
          </w:p>
          <w:p w14:paraId="1D83AF9C" w14:textId="39065E6F" w:rsidR="0038190F" w:rsidRPr="0056296D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Program for Interdisciplinary Education Research funded by </w:t>
            </w:r>
            <w:r w:rsidR="000A6072">
              <w:rPr>
                <w:rFonts w:ascii="Arial" w:hAnsi="Arial" w:cs="Times New Roman"/>
                <w:sz w:val="18"/>
                <w:szCs w:val="18"/>
              </w:rPr>
              <w:t>IES (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Inst</w:t>
            </w:r>
            <w:r w:rsidR="000A6072">
              <w:rPr>
                <w:rFonts w:ascii="Arial" w:hAnsi="Arial" w:cs="Times New Roman"/>
                <w:sz w:val="18"/>
                <w:szCs w:val="18"/>
              </w:rPr>
              <w:t>itute of Education Sciences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)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38190F" w:rsidRPr="00D37808" w14:paraId="3B98756F" w14:textId="77777777" w:rsidTr="00D80FAF">
        <w:tc>
          <w:tcPr>
            <w:tcW w:w="1800" w:type="dxa"/>
            <w:gridSpan w:val="2"/>
          </w:tcPr>
          <w:p w14:paraId="7EEAEF2D" w14:textId="77777777" w:rsidR="0038190F" w:rsidRPr="00D37808" w:rsidRDefault="0038190F" w:rsidP="00745ADB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2011 - 2015</w:t>
            </w:r>
          </w:p>
          <w:p w14:paraId="4FF4DBDC" w14:textId="15E68C4F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GPA: 3.92/4.00</w:t>
            </w:r>
          </w:p>
        </w:tc>
        <w:tc>
          <w:tcPr>
            <w:tcW w:w="8100" w:type="dxa"/>
            <w:gridSpan w:val="7"/>
          </w:tcPr>
          <w:p w14:paraId="6F8EFBC7" w14:textId="163AD9FF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>B.S. Computer Science</w:t>
            </w:r>
          </w:p>
          <w:p w14:paraId="0D1EB34D" w14:textId="6DD13F4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b/>
                <w:sz w:val="18"/>
                <w:szCs w:val="18"/>
              </w:rPr>
              <w:t>Lafayette College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, Easton, PA</w:t>
            </w:r>
          </w:p>
          <w:p w14:paraId="2D1F7CBF" w14:textId="2C016FA6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Minor in Mathematics</w:t>
            </w:r>
          </w:p>
          <w:p w14:paraId="3E07F281" w14:textId="0F756A60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Summa Cum Laude, Honors in Computer Science</w:t>
            </w:r>
          </w:p>
          <w:p w14:paraId="51EF219E" w14:textId="75B2CA0A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Thesis: </w:t>
            </w:r>
            <w:r w:rsidRPr="00D37808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Intelligent tutors and granularity: A new approach to Red Black Trees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6376BC2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Advisor: Dr. Chun Wai Liew</w:t>
            </w:r>
          </w:p>
          <w:p w14:paraId="7FA36CF8" w14:textId="3C8BB1F9" w:rsidR="0038190F" w:rsidRPr="00513CB0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F348B9" w:rsidRPr="00D37808" w14:paraId="03F2656C" w14:textId="77777777" w:rsidTr="00D80FAF">
        <w:tc>
          <w:tcPr>
            <w:tcW w:w="9900" w:type="dxa"/>
            <w:gridSpan w:val="9"/>
          </w:tcPr>
          <w:p w14:paraId="53A1DEEF" w14:textId="77777777" w:rsidR="00F348B9" w:rsidRPr="00D37808" w:rsidRDefault="00F348B9" w:rsidP="00745ADB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A86C4F" w:rsidRPr="00D37808" w14:paraId="7CF0378C" w14:textId="77777777" w:rsidTr="00D80FAF">
        <w:tc>
          <w:tcPr>
            <w:tcW w:w="9900" w:type="dxa"/>
            <w:gridSpan w:val="9"/>
          </w:tcPr>
          <w:p w14:paraId="268FF9F6" w14:textId="77777777" w:rsidR="00A86C4F" w:rsidRPr="00D37808" w:rsidRDefault="00A86C4F" w:rsidP="00745ADB">
            <w:pPr>
              <w:rPr>
                <w:rFonts w:ascii="Arial" w:hAnsi="Arial"/>
                <w:b/>
                <w:sz w:val="26"/>
                <w:szCs w:val="26"/>
              </w:rPr>
            </w:pPr>
            <w:r w:rsidRPr="00D37808">
              <w:rPr>
                <w:rFonts w:ascii="Arial" w:hAnsi="Arial"/>
                <w:b/>
                <w:sz w:val="26"/>
                <w:szCs w:val="26"/>
              </w:rPr>
              <w:t>RESEARCH EXPERIENCE</w:t>
            </w:r>
          </w:p>
          <w:p w14:paraId="72D55379" w14:textId="77777777" w:rsidR="00A86C4F" w:rsidRPr="00150F2E" w:rsidRDefault="00A86C4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9314BD" w:rsidRPr="00D37808" w14:paraId="5A409E1B" w14:textId="77777777" w:rsidTr="00D80FAF">
        <w:tc>
          <w:tcPr>
            <w:tcW w:w="1710" w:type="dxa"/>
          </w:tcPr>
          <w:p w14:paraId="2A281381" w14:textId="77777777" w:rsidR="009314BD" w:rsidRPr="00D37808" w:rsidRDefault="009314BD" w:rsidP="00745ADB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5E811673" w14:textId="77777777" w:rsidR="009314BD" w:rsidRPr="00D37808" w:rsidRDefault="009314BD" w:rsidP="00745ADB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920" w:type="dxa"/>
            <w:gridSpan w:val="6"/>
          </w:tcPr>
          <w:p w14:paraId="6A3ADC57" w14:textId="42928759" w:rsidR="009314BD" w:rsidRPr="00D37808" w:rsidRDefault="00A52D79" w:rsidP="00745A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808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="009314BD" w:rsidRPr="00D37808">
              <w:rPr>
                <w:rFonts w:ascii="Arial" w:hAnsi="Arial" w:cs="Times New Roman"/>
                <w:b/>
                <w:sz w:val="20"/>
                <w:szCs w:val="20"/>
              </w:rPr>
              <w:t>Carnegie Mellon University</w:t>
            </w:r>
          </w:p>
          <w:p w14:paraId="19472AC6" w14:textId="77777777" w:rsidR="009314BD" w:rsidRPr="00150F2E" w:rsidRDefault="009314B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16"/>
                <w:szCs w:val="16"/>
              </w:rPr>
            </w:pPr>
          </w:p>
        </w:tc>
      </w:tr>
      <w:tr w:rsidR="00F348B9" w:rsidRPr="00D37808" w14:paraId="238D0E85" w14:textId="77777777" w:rsidTr="00D80FAF">
        <w:tc>
          <w:tcPr>
            <w:tcW w:w="1980" w:type="dxa"/>
            <w:gridSpan w:val="3"/>
          </w:tcPr>
          <w:p w14:paraId="1498A9AB" w14:textId="041F13DC" w:rsidR="00F348B9" w:rsidRPr="00D37808" w:rsidRDefault="00F348B9" w:rsidP="00745ADB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2019</w:t>
            </w:r>
            <w:r w:rsidR="00177367">
              <w:rPr>
                <w:rFonts w:ascii="Arial" w:hAnsi="Arial" w:cs="Times New Roman"/>
                <w:sz w:val="18"/>
                <w:szCs w:val="18"/>
              </w:rPr>
              <w:t xml:space="preserve"> - present</w:t>
            </w:r>
          </w:p>
        </w:tc>
        <w:tc>
          <w:tcPr>
            <w:tcW w:w="7920" w:type="dxa"/>
            <w:gridSpan w:val="6"/>
          </w:tcPr>
          <w:p w14:paraId="28057A63" w14:textId="77777777" w:rsidR="00F348B9" w:rsidRDefault="00F348B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i/>
                <w:sz w:val="18"/>
                <w:szCs w:val="18"/>
              </w:rPr>
              <w:t xml:space="preserve">Project: </w:t>
            </w:r>
            <w:r w:rsidRPr="00F348B9">
              <w:rPr>
                <w:rFonts w:ascii="Arial" w:hAnsi="Arial" w:cs="Times New Roman"/>
                <w:sz w:val="18"/>
                <w:szCs w:val="18"/>
              </w:rPr>
              <w:t>Practical Classroom Sensing at Scale for Instructor Professional Development</w:t>
            </w:r>
          </w:p>
          <w:p w14:paraId="3FB1D033" w14:textId="44E4EDE0" w:rsidR="00F348B9" w:rsidRPr="00F348B9" w:rsidRDefault="00F348B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with Dr. Amy Ogan, Dr. Chris Harrison, Dr. Yuvraj Agarwal</w:t>
            </w:r>
            <w:r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38190F" w:rsidRPr="00D37808" w14:paraId="7FB4AFB2" w14:textId="77777777" w:rsidTr="00D80FAF">
        <w:tc>
          <w:tcPr>
            <w:tcW w:w="1980" w:type="dxa"/>
            <w:gridSpan w:val="3"/>
          </w:tcPr>
          <w:p w14:paraId="6ACF74F8" w14:textId="6C37AC54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2018 </w:t>
            </w:r>
          </w:p>
        </w:tc>
        <w:tc>
          <w:tcPr>
            <w:tcW w:w="7920" w:type="dxa"/>
            <w:gridSpan w:val="6"/>
          </w:tcPr>
          <w:p w14:paraId="56BEA000" w14:textId="4B25CDEE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: Improving Introductory Computer Programming Instruction by Supporting Conceptual Learning with an </w:t>
            </w:r>
            <w:r w:rsidR="00605A20">
              <w:rPr>
                <w:rFonts w:ascii="Arial" w:hAnsi="Arial" w:cs="Times New Roman"/>
                <w:sz w:val="18"/>
                <w:szCs w:val="18"/>
              </w:rPr>
              <w:t>Intelligent Tutoring System</w:t>
            </w:r>
          </w:p>
          <w:p w14:paraId="69447EC6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with Dr. Vincent Aleven</w:t>
            </w:r>
          </w:p>
          <w:p w14:paraId="33C74BD3" w14:textId="4EECB0B9" w:rsidR="0038190F" w:rsidRPr="00F348B9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38190F" w:rsidRPr="00D37808" w14:paraId="608C13BB" w14:textId="77777777" w:rsidTr="00D80FAF">
        <w:tc>
          <w:tcPr>
            <w:tcW w:w="1980" w:type="dxa"/>
            <w:gridSpan w:val="3"/>
          </w:tcPr>
          <w:p w14:paraId="3FD6A0E3" w14:textId="5A8D6A8C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2015 - 2018</w:t>
            </w:r>
          </w:p>
        </w:tc>
        <w:tc>
          <w:tcPr>
            <w:tcW w:w="7920" w:type="dxa"/>
            <w:gridSpan w:val="6"/>
          </w:tcPr>
          <w:p w14:paraId="1BC2F747" w14:textId="18C4F547" w:rsidR="0038190F" w:rsidRPr="00D37808" w:rsidRDefault="0038190F" w:rsidP="00745AD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Pr="00D37808">
              <w:rPr>
                <w:rFonts w:ascii="Helvetica Neue" w:eastAsia="Times New Roman" w:hAnsi="Helvetica Neue" w:cs="Times New Roman"/>
                <w:bCs/>
                <w:sz w:val="18"/>
                <w:szCs w:val="18"/>
                <w:shd w:val="clear" w:color="auto" w:fill="FFFFFF"/>
              </w:rPr>
              <w:t>Helping Teachers Help Students: Teacher's Use of ITS Analytics to Improve Learning</w:t>
            </w:r>
          </w:p>
          <w:p w14:paraId="28E0B0D5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with Dr. Vincent Aleven and Dr. Bruce M. McLaren</w:t>
            </w:r>
          </w:p>
          <w:p w14:paraId="40F70BCA" w14:textId="269B24D4" w:rsidR="0038190F" w:rsidRPr="00F348B9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38190F" w:rsidRPr="00D37808" w14:paraId="73284137" w14:textId="77777777" w:rsidTr="00D80FAF">
        <w:tc>
          <w:tcPr>
            <w:tcW w:w="1980" w:type="dxa"/>
            <w:gridSpan w:val="3"/>
          </w:tcPr>
          <w:p w14:paraId="3A6F1A34" w14:textId="639E95E8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Summer 2015</w:t>
            </w:r>
          </w:p>
        </w:tc>
        <w:tc>
          <w:tcPr>
            <w:tcW w:w="7920" w:type="dxa"/>
            <w:gridSpan w:val="6"/>
          </w:tcPr>
          <w:p w14:paraId="759D94DE" w14:textId="08D3E1D1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: Integrating Errors into the Lynnette Cognitive Tutor</w:t>
            </w:r>
          </w:p>
          <w:p w14:paraId="18B659AE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with Dr. Vincent Aleven</w:t>
            </w:r>
          </w:p>
          <w:p w14:paraId="2DE2DC40" w14:textId="0E817D73" w:rsidR="0038190F" w:rsidRPr="00F348B9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38190F" w:rsidRPr="00D37808" w14:paraId="456C657E" w14:textId="77777777" w:rsidTr="00D80FAF">
        <w:tc>
          <w:tcPr>
            <w:tcW w:w="1980" w:type="dxa"/>
            <w:gridSpan w:val="3"/>
          </w:tcPr>
          <w:p w14:paraId="797F27B5" w14:textId="11F0FE5B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Summer - Fall 2014</w:t>
            </w:r>
          </w:p>
        </w:tc>
        <w:tc>
          <w:tcPr>
            <w:tcW w:w="7920" w:type="dxa"/>
            <w:gridSpan w:val="6"/>
          </w:tcPr>
          <w:p w14:paraId="74EF29A3" w14:textId="434AED81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: Integrati</w:t>
            </w:r>
            <w:r w:rsidR="000A6072">
              <w:rPr>
                <w:rFonts w:ascii="Arial" w:hAnsi="Arial" w:cs="Times New Roman"/>
                <w:sz w:val="18"/>
                <w:szCs w:val="18"/>
              </w:rPr>
              <w:t xml:space="preserve">ng Intelligent Tutoring Systems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in MOOCs</w:t>
            </w:r>
          </w:p>
          <w:p w14:paraId="5110D9D4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Undergraduate Student Researcher with Dr. Vincent Aleven</w:t>
            </w:r>
          </w:p>
          <w:p w14:paraId="5955A373" w14:textId="71AE9180" w:rsidR="0038190F" w:rsidRPr="00F348B9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A86C4F" w:rsidRPr="00D37808" w14:paraId="2FD589BE" w14:textId="77777777" w:rsidTr="00D80FAF">
        <w:tc>
          <w:tcPr>
            <w:tcW w:w="1710" w:type="dxa"/>
          </w:tcPr>
          <w:p w14:paraId="04F98586" w14:textId="77777777" w:rsidR="00A86C4F" w:rsidRPr="00D37808" w:rsidRDefault="00A86C4F" w:rsidP="00745ADB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73841209" w14:textId="77777777" w:rsidR="00A86C4F" w:rsidRPr="00D37808" w:rsidRDefault="00A86C4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920" w:type="dxa"/>
            <w:gridSpan w:val="6"/>
          </w:tcPr>
          <w:p w14:paraId="097A6F3B" w14:textId="77777777" w:rsidR="00A86C4F" w:rsidRPr="004F75DC" w:rsidRDefault="00A86C4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0"/>
                <w:szCs w:val="10"/>
              </w:rPr>
            </w:pPr>
          </w:p>
          <w:p w14:paraId="13DF85DA" w14:textId="6B73550B" w:rsidR="00A86C4F" w:rsidRPr="00D37808" w:rsidRDefault="00A52D79" w:rsidP="00745A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808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="00A86C4F" w:rsidRPr="00D37808">
              <w:rPr>
                <w:rFonts w:ascii="Arial" w:hAnsi="Arial" w:cs="Times New Roman"/>
                <w:b/>
                <w:sz w:val="20"/>
                <w:szCs w:val="20"/>
              </w:rPr>
              <w:t>Other Research Experience</w:t>
            </w:r>
          </w:p>
          <w:p w14:paraId="2CB4D17E" w14:textId="37AA1B21" w:rsidR="00A86C4F" w:rsidRPr="00150F2E" w:rsidRDefault="00A86C4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16"/>
                <w:szCs w:val="16"/>
              </w:rPr>
            </w:pPr>
          </w:p>
        </w:tc>
      </w:tr>
      <w:tr w:rsidR="0038190F" w:rsidRPr="00D37808" w14:paraId="3CC216D2" w14:textId="77777777" w:rsidTr="00D80FAF">
        <w:tc>
          <w:tcPr>
            <w:tcW w:w="1980" w:type="dxa"/>
            <w:gridSpan w:val="3"/>
          </w:tcPr>
          <w:p w14:paraId="15D8BE9C" w14:textId="57C752F6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Spring 2014</w:t>
            </w:r>
          </w:p>
        </w:tc>
        <w:tc>
          <w:tcPr>
            <w:tcW w:w="7920" w:type="dxa"/>
            <w:gridSpan w:val="6"/>
          </w:tcPr>
          <w:p w14:paraId="4BD0169E" w14:textId="3690950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: Tutors </w:t>
            </w:r>
            <w:r w:rsidR="000A6072">
              <w:rPr>
                <w:rFonts w:ascii="Arial" w:hAnsi="Arial" w:cs="Times New Roman"/>
                <w:sz w:val="18"/>
                <w:szCs w:val="18"/>
              </w:rPr>
              <w:t>to support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geology field projects</w:t>
            </w:r>
          </w:p>
          <w:p w14:paraId="187F961D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EXCEL Student Researcher</w:t>
            </w:r>
            <w:r w:rsidRPr="00D37808">
              <w:rPr>
                <w:rFonts w:ascii="Arial" w:hAnsi="Arial" w:cs="Times New Roman"/>
                <w:b/>
                <w:sz w:val="18"/>
                <w:szCs w:val="18"/>
              </w:rPr>
              <w:t xml:space="preserve">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with Dr. Chun Wai Liew at </w:t>
            </w:r>
            <w:r w:rsidRPr="00D37808">
              <w:rPr>
                <w:rFonts w:ascii="Arial" w:hAnsi="Arial" w:cs="Times New Roman"/>
                <w:b/>
                <w:sz w:val="18"/>
                <w:szCs w:val="18"/>
              </w:rPr>
              <w:t>Lafayette College</w:t>
            </w:r>
          </w:p>
          <w:p w14:paraId="72262764" w14:textId="28387224" w:rsidR="0038190F" w:rsidRPr="00F348B9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38190F" w:rsidRPr="00D37808" w14:paraId="64829F69" w14:textId="77777777" w:rsidTr="00D80FAF">
        <w:tc>
          <w:tcPr>
            <w:tcW w:w="1980" w:type="dxa"/>
            <w:gridSpan w:val="3"/>
          </w:tcPr>
          <w:p w14:paraId="6CCB7AD6" w14:textId="1B3CD073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January 2013</w:t>
            </w:r>
          </w:p>
        </w:tc>
        <w:tc>
          <w:tcPr>
            <w:tcW w:w="7920" w:type="dxa"/>
            <w:gridSpan w:val="6"/>
          </w:tcPr>
          <w:p w14:paraId="72C5352F" w14:textId="5D24BF8A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: Computational Modeling of Fish Evolution</w:t>
            </w:r>
          </w:p>
          <w:p w14:paraId="0E9C9623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EXCEL Student Researcher with Dr. Chun Wai Liew at </w:t>
            </w:r>
            <w:r w:rsidRPr="00D37808">
              <w:rPr>
                <w:rFonts w:ascii="Arial" w:hAnsi="Arial" w:cs="Times New Roman"/>
                <w:b/>
                <w:sz w:val="18"/>
                <w:szCs w:val="18"/>
              </w:rPr>
              <w:t>Lafayette College</w:t>
            </w:r>
          </w:p>
          <w:p w14:paraId="6932FF8C" w14:textId="082500CE" w:rsidR="0038190F" w:rsidRPr="00F348B9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38190F" w:rsidRPr="00D37808" w14:paraId="13F65C62" w14:textId="77777777" w:rsidTr="00D80FAF">
        <w:tc>
          <w:tcPr>
            <w:tcW w:w="1980" w:type="dxa"/>
            <w:gridSpan w:val="3"/>
          </w:tcPr>
          <w:p w14:paraId="198CDB09" w14:textId="3D19FD99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Summer 2012</w:t>
            </w:r>
          </w:p>
        </w:tc>
        <w:tc>
          <w:tcPr>
            <w:tcW w:w="7920" w:type="dxa"/>
            <w:gridSpan w:val="6"/>
          </w:tcPr>
          <w:p w14:paraId="41AB6728" w14:textId="6A5601E5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: Using HMM and the Viterbi Algorithm on the Iterated Diner's Dilemma game</w:t>
            </w:r>
          </w:p>
          <w:p w14:paraId="381B3DF7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EXCEL Student Researcher with Dr. Chun Wai Liew at </w:t>
            </w:r>
            <w:r w:rsidRPr="00D37808">
              <w:rPr>
                <w:rFonts w:ascii="Arial" w:hAnsi="Arial" w:cs="Times New Roman"/>
                <w:b/>
                <w:sz w:val="18"/>
                <w:szCs w:val="18"/>
              </w:rPr>
              <w:t>Lafayette College</w:t>
            </w:r>
          </w:p>
          <w:p w14:paraId="6DDEB5EE" w14:textId="00939080" w:rsidR="0038190F" w:rsidRPr="00F348B9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38190F" w:rsidRPr="00D37808" w14:paraId="38C0EED6" w14:textId="77777777" w:rsidTr="00D80FAF">
        <w:tc>
          <w:tcPr>
            <w:tcW w:w="1980" w:type="dxa"/>
            <w:gridSpan w:val="3"/>
          </w:tcPr>
          <w:p w14:paraId="04685E4E" w14:textId="2122BA2D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Summer 2013</w:t>
            </w:r>
          </w:p>
        </w:tc>
        <w:tc>
          <w:tcPr>
            <w:tcW w:w="7920" w:type="dxa"/>
            <w:gridSpan w:val="6"/>
          </w:tcPr>
          <w:p w14:paraId="59BCE2D3" w14:textId="08F159E3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: Studying the dynamic behavior of JavaScript objects</w:t>
            </w:r>
          </w:p>
          <w:p w14:paraId="1E88D782" w14:textId="4000A443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Undergraduate Student Researcher with Dr. Barbara G. Ryder at</w:t>
            </w:r>
            <w:r w:rsidRPr="00D37808">
              <w:rPr>
                <w:rFonts w:ascii="Arial" w:hAnsi="Arial" w:cs="Times New Roman"/>
                <w:b/>
                <w:sz w:val="18"/>
                <w:szCs w:val="18"/>
              </w:rPr>
              <w:t xml:space="preserve"> Virginia Tech</w:t>
            </w:r>
          </w:p>
          <w:p w14:paraId="32F6950D" w14:textId="1D8691DA" w:rsidR="0038190F" w:rsidRPr="00F348B9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PROLANGS@VT research group</w:t>
            </w:r>
          </w:p>
        </w:tc>
      </w:tr>
      <w:tr w:rsidR="009A69E9" w:rsidRPr="00D37808" w14:paraId="3CB39F2B" w14:textId="77777777" w:rsidTr="00D80FAF">
        <w:tc>
          <w:tcPr>
            <w:tcW w:w="9900" w:type="dxa"/>
            <w:gridSpan w:val="9"/>
          </w:tcPr>
          <w:p w14:paraId="249E6521" w14:textId="77777777" w:rsidR="009A69E9" w:rsidRPr="00D37808" w:rsidRDefault="009A69E9" w:rsidP="00745ADB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D37808">
              <w:rPr>
                <w:rFonts w:ascii="Arial" w:hAnsi="Arial" w:cs="Times New Roman"/>
                <w:b/>
                <w:sz w:val="26"/>
                <w:szCs w:val="26"/>
              </w:rPr>
              <w:lastRenderedPageBreak/>
              <w:t>CONFERENCE PUBLICATIONS</w:t>
            </w:r>
          </w:p>
          <w:p w14:paraId="18B040D3" w14:textId="2B02C723" w:rsidR="009A69E9" w:rsidRPr="00E22C86" w:rsidRDefault="009A69E9" w:rsidP="00745ADB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9A69E9" w:rsidRPr="00D37808" w14:paraId="562E7CA8" w14:textId="77777777" w:rsidTr="00D80FAF">
        <w:tc>
          <w:tcPr>
            <w:tcW w:w="9900" w:type="dxa"/>
            <w:gridSpan w:val="9"/>
          </w:tcPr>
          <w:p w14:paraId="141A6A3C" w14:textId="55BFAEE0" w:rsidR="00A90AC4" w:rsidRPr="00D80FAF" w:rsidRDefault="00A90AC4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eastAsia="Times New Roman" w:hAnsi="Arial" w:cs="Arial"/>
                <w:sz w:val="18"/>
                <w:szCs w:val="18"/>
              </w:rPr>
              <w:t xml:space="preserve">Ahuja, K., Kim, D., </w:t>
            </w:r>
            <w:r w:rsidRPr="00D80FAF">
              <w:rPr>
                <w:rFonts w:ascii="Arial" w:eastAsia="Times New Roman" w:hAnsi="Arial" w:cs="Arial"/>
                <w:b/>
                <w:sz w:val="18"/>
                <w:szCs w:val="18"/>
              </w:rPr>
              <w:t>Xhakaj, F</w:t>
            </w:r>
            <w:r w:rsidRPr="00D80FAF">
              <w:rPr>
                <w:rFonts w:ascii="Arial" w:eastAsia="Times New Roman" w:hAnsi="Arial" w:cs="Arial"/>
                <w:sz w:val="18"/>
                <w:szCs w:val="18"/>
              </w:rPr>
              <w:t>., Varga, V., Xie A., Zhang, S., Townsend, J. E., Harrison, Ch., Ogan, A., &amp; Agarwal, Y. (2019). EduSense: Practical Classroom Sensing at Scale. </w:t>
            </w:r>
            <w:r w:rsidRPr="00D80FAF">
              <w:rPr>
                <w:rFonts w:ascii="Arial" w:eastAsia="Times New Roman" w:hAnsi="Arial" w:cs="Arial"/>
                <w:i/>
                <w:sz w:val="18"/>
                <w:szCs w:val="18"/>
              </w:rPr>
              <w:t>Proc. ACM Interact. Mob. Wearable Ubiquitous Technol</w:t>
            </w:r>
            <w:r w:rsidR="002710A4" w:rsidRPr="00D80FAF">
              <w:rPr>
                <w:rFonts w:ascii="Arial" w:eastAsia="Times New Roman" w:hAnsi="Arial" w:cs="Arial"/>
                <w:sz w:val="18"/>
                <w:szCs w:val="18"/>
              </w:rPr>
              <w:t>.</w:t>
            </w:r>
          </w:p>
          <w:p w14:paraId="4BBC6B19" w14:textId="7C4A712F" w:rsidR="009A69E9" w:rsidRPr="00D80FAF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eastAsia="Times New Roman" w:hAnsi="Arial" w:cs="Arial"/>
                <w:b/>
                <w:sz w:val="18"/>
                <w:szCs w:val="18"/>
              </w:rPr>
              <w:t>Xhakaj, F.</w:t>
            </w:r>
            <w:r w:rsidRPr="00D80FAF">
              <w:rPr>
                <w:rFonts w:ascii="Arial" w:eastAsia="Times New Roman" w:hAnsi="Arial" w:cs="Arial"/>
                <w:sz w:val="18"/>
                <w:szCs w:val="18"/>
              </w:rPr>
              <w:t xml:space="preserve">, &amp; Aleven, V. (2018). Towards Improving Introductory Computer Programming with an ITS for Conceptual Learning. In </w:t>
            </w:r>
            <w:r w:rsidRPr="00D80FAF">
              <w:rPr>
                <w:rFonts w:ascii="Arial" w:eastAsia="Times New Roman" w:hAnsi="Arial" w:cs="Arial"/>
                <w:i/>
                <w:sz w:val="18"/>
                <w:szCs w:val="18"/>
              </w:rPr>
              <w:t>International Conference on Artificial Intelligence in Education</w:t>
            </w:r>
            <w:r w:rsidR="00D74EA0" w:rsidRPr="00D80FAF">
              <w:rPr>
                <w:rFonts w:ascii="Arial" w:eastAsia="Times New Roman" w:hAnsi="Arial" w:cs="Arial"/>
                <w:i/>
                <w:sz w:val="18"/>
                <w:szCs w:val="18"/>
              </w:rPr>
              <w:t>,</w:t>
            </w:r>
            <w:r w:rsidR="00BE11EF" w:rsidRPr="00D80FAF">
              <w:rPr>
                <w:rFonts w:ascii="Arial" w:eastAsia="Times New Roman" w:hAnsi="Arial" w:cs="Arial"/>
                <w:sz w:val="18"/>
                <w:szCs w:val="18"/>
              </w:rPr>
              <w:t xml:space="preserve"> pp. 535-538</w:t>
            </w:r>
            <w:r w:rsidRPr="00D80FAF">
              <w:rPr>
                <w:rFonts w:ascii="Arial" w:eastAsia="Times New Roman" w:hAnsi="Arial" w:cs="Arial"/>
                <w:sz w:val="18"/>
                <w:szCs w:val="18"/>
              </w:rPr>
              <w:t xml:space="preserve">. </w:t>
            </w:r>
          </w:p>
          <w:p w14:paraId="709A2623" w14:textId="2F9C5BDE" w:rsidR="009A69E9" w:rsidRPr="00D80FAF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Bodily, R., Kay, J., Aleven, V., Davis, D., Jivet, I., </w:t>
            </w:r>
            <w:r w:rsidRPr="00D80FAF">
              <w:rPr>
                <w:rFonts w:ascii="Arial" w:eastAsia="Times New Roman" w:hAnsi="Arial" w:cs="Times New Roman"/>
                <w:b/>
                <w:bCs/>
                <w:sz w:val="18"/>
                <w:szCs w:val="18"/>
                <w:shd w:val="clear" w:color="auto" w:fill="FFFFFF"/>
              </w:rPr>
              <w:t xml:space="preserve">Xhakaj, F </w:t>
            </w:r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&amp; Verbert, K. (2018) Open learner models and learning analytics dashboards: A systematic review. </w:t>
            </w:r>
            <w:r w:rsidRPr="00D80FAF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In </w:t>
            </w:r>
            <w:r w:rsidRPr="00D80FAF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>Proceedings of the International Conference on Learning Analytics and Knowledge</w:t>
            </w:r>
            <w:r w:rsidR="00D74EA0" w:rsidRPr="00D80FAF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>,</w:t>
            </w:r>
            <w:r w:rsidRPr="00D80FAF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 xml:space="preserve"> </w:t>
            </w:r>
            <w:r w:rsidRPr="00D80FAF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pp. 41-50.</w:t>
            </w:r>
          </w:p>
          <w:p w14:paraId="73002B70" w14:textId="5ED5B616" w:rsidR="009A69E9" w:rsidRPr="00D80FAF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, Aleven, V., McLaren, B.M. (2017). Effects of a Teacher Dashboard for an Intelligent Tutoring System on Teacher Knowledge, Lesson Planning, Lessons and Student Learning. In 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>Proceedings of the European Conference on Technology Enhanced Learning</w:t>
            </w:r>
            <w:r w:rsidR="00BE11EF" w:rsidRPr="00D80FAF">
              <w:rPr>
                <w:rFonts w:ascii="Arial" w:hAnsi="Arial" w:cs="Times New Roman"/>
                <w:i/>
                <w:sz w:val="18"/>
                <w:szCs w:val="18"/>
              </w:rPr>
              <w:t xml:space="preserve">, 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 xml:space="preserve">pp. </w:t>
            </w:r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315-329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</w:p>
          <w:p w14:paraId="68D4842D" w14:textId="635947CA" w:rsidR="009A69E9" w:rsidRPr="00D80FAF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, Aleven, V., McLaren, B.M. (2017). Effects of a dashboard for an intelligent tutoring system on teacher knowledge, lesson plans and class sessions. In 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</w:t>
            </w:r>
            <w:r w:rsidRPr="00D80FAF">
              <w:rPr>
                <w:rFonts w:ascii="Arial" w:hAnsi="Arial" w:cs="Times New Roman"/>
                <w:i/>
                <w:iCs/>
                <w:sz w:val="18"/>
                <w:szCs w:val="18"/>
              </w:rPr>
              <w:t>International Conference on Artificial Intelligence in Education</w:t>
            </w:r>
            <w:r w:rsidR="00BE11EF" w:rsidRPr="00D80FAF">
              <w:rPr>
                <w:rFonts w:ascii="Arial" w:hAnsi="Arial" w:cs="Times New Roman"/>
                <w:i/>
                <w:sz w:val="18"/>
                <w:szCs w:val="18"/>
              </w:rPr>
              <w:t xml:space="preserve">, 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 xml:space="preserve">pp. </w:t>
            </w:r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582-585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275FDB16" w14:textId="7291F628" w:rsidR="009A69E9" w:rsidRPr="00D80FAF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hAnsi="Arial" w:cs="Times New Roman"/>
                <w:b/>
                <w:sz w:val="18"/>
                <w:szCs w:val="18"/>
              </w:rPr>
              <w:softHyphen/>
              <w:t>Xhakaj, F.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, Aleven, V., McLaren, B.M. (2016). How teachers use data to help students learn: Contextual Inquiry for the design of a dashboard. In 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>Proceedings of the European Conference o</w:t>
            </w:r>
            <w:r w:rsidR="00D74EA0" w:rsidRPr="00D80FAF">
              <w:rPr>
                <w:rFonts w:ascii="Arial" w:hAnsi="Arial" w:cs="Times New Roman"/>
                <w:i/>
                <w:sz w:val="18"/>
                <w:szCs w:val="18"/>
              </w:rPr>
              <w:t>n Technology Enhanced Learning</w:t>
            </w:r>
            <w:r w:rsidR="00BE11EF" w:rsidRPr="00D80FAF">
              <w:rPr>
                <w:rFonts w:ascii="Arial" w:hAnsi="Arial" w:cs="Times New Roman"/>
                <w:i/>
                <w:sz w:val="18"/>
                <w:szCs w:val="18"/>
              </w:rPr>
              <w:t xml:space="preserve">, 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 xml:space="preserve">pp. </w:t>
            </w:r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340-354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6BC41C47" w14:textId="72273F28" w:rsidR="009A69E9" w:rsidRPr="00D80FAF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Aleven, V., </w:t>
            </w:r>
            <w:r w:rsidRPr="00D80FAF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, Holstein, K, &amp; McLaren, B. M. (2016). Developing a teacher dashboard for use with intelligent tutoring systems. In 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>Proceedings of the International Workshop on Teaching Analytics</w:t>
            </w:r>
            <w:r w:rsidR="00F348B9" w:rsidRPr="00D80FAF">
              <w:rPr>
                <w:rFonts w:ascii="Arial" w:hAnsi="Arial" w:cs="Times New Roman"/>
                <w:i/>
                <w:sz w:val="18"/>
                <w:szCs w:val="18"/>
              </w:rPr>
              <w:t>, ECTEL 2016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7E126F16" w14:textId="17038F55" w:rsidR="009A69E9" w:rsidRPr="00D80FAF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eastAsia="Times New Roman" w:hAnsi="Arial" w:cs="Times New Roman"/>
                <w:sz w:val="18"/>
                <w:szCs w:val="18"/>
              </w:rPr>
              <w:t>Holstein, K., </w:t>
            </w:r>
            <w:r w:rsidRPr="00D80FAF">
              <w:rPr>
                <w:rFonts w:ascii="Arial" w:eastAsia="Times New Roman" w:hAnsi="Arial" w:cs="Times New Roman"/>
                <w:b/>
                <w:bCs/>
                <w:sz w:val="18"/>
                <w:szCs w:val="18"/>
                <w:bdr w:val="none" w:sz="0" w:space="0" w:color="auto" w:frame="1"/>
              </w:rPr>
              <w:t>Xhakaj, F.</w:t>
            </w:r>
            <w:r w:rsidRPr="00D80FAF">
              <w:rPr>
                <w:rFonts w:ascii="Arial" w:eastAsia="Times New Roman" w:hAnsi="Arial" w:cs="Times New Roman"/>
                <w:sz w:val="18"/>
                <w:szCs w:val="18"/>
              </w:rPr>
              <w:t>, Aleven, V., &amp; McLaren, B. M. (2016).</w:t>
            </w:r>
            <w:r w:rsidRPr="00D80FAF">
              <w:rPr>
                <w:rFonts w:ascii="Arial" w:eastAsia="Times New Roman" w:hAnsi="Arial" w:cs="Times New Roman"/>
                <w:sz w:val="18"/>
                <w:szCs w:val="18"/>
                <w:bdr w:val="none" w:sz="0" w:space="0" w:color="auto" w:frame="1"/>
              </w:rPr>
              <w:t> Luna: A dashboard for teachers using intelligent tutoring systems. 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In 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>Proceedings of the International Workshop on Teaching Analytics</w:t>
            </w:r>
            <w:r w:rsidR="00F348B9" w:rsidRPr="00D80FAF">
              <w:rPr>
                <w:rFonts w:ascii="Arial" w:hAnsi="Arial" w:cs="Times New Roman"/>
                <w:i/>
                <w:sz w:val="18"/>
                <w:szCs w:val="18"/>
              </w:rPr>
              <w:t>, ECTEL 2016.</w:t>
            </w:r>
          </w:p>
          <w:p w14:paraId="33B0F73E" w14:textId="1D092BE3" w:rsidR="009A69E9" w:rsidRPr="00D80FAF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Aleven, V., Sewall, J., Popescu, O., </w:t>
            </w:r>
            <w:r w:rsidRPr="00D80FAF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Chand, D., Baker, R. S., &amp; Gasevic, D. (2015). The beginning of a beautiful friendship? Intelligent tutoring systems and MOOCs. In </w:t>
            </w:r>
            <w:r w:rsidRPr="00D80FAF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Proceedings of the International Conference on </w:t>
            </w:r>
            <w:r w:rsidR="00BE11EF" w:rsidRPr="00D80FAF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>Artificial Intelligence</w:t>
            </w:r>
            <w:r w:rsidRPr="00D80FAF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 in Education, </w:t>
            </w:r>
            <w:r w:rsidR="00BE11EF"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pp. 525–528</w:t>
            </w:r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. </w:t>
            </w:r>
          </w:p>
          <w:p w14:paraId="72E7808A" w14:textId="6654FF9A" w:rsidR="009A69E9" w:rsidRPr="00D80FAF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Liew, C. W., &amp; </w:t>
            </w:r>
            <w:r w:rsidRPr="00D80FAF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 (2015). Teaching a complex process: Insertion in Red Black Trees. In </w:t>
            </w:r>
            <w:r w:rsidR="000A6072" w:rsidRPr="00D80FAF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Proceedings of the </w:t>
            </w:r>
            <w:r w:rsidRPr="00D80FAF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International Conference on Artificial Intelligence in Education, </w:t>
            </w:r>
            <w:r w:rsidR="00BE11EF"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pp. 698–701</w:t>
            </w:r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.</w:t>
            </w:r>
          </w:p>
          <w:p w14:paraId="54658865" w14:textId="517A443A" w:rsidR="00C852D6" w:rsidRPr="002710A4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&amp; Liew, C. W. (2015). A new approach to teaching Red Black Trees. In </w:t>
            </w:r>
            <w:r w:rsidRPr="00D80FAF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Proceedings of the Conference on Innovation and Technology in Computer Science Education, ITiCSE </w:t>
            </w:r>
            <w:r w:rsidR="00BE11EF" w:rsidRPr="00D80FAF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>’</w:t>
            </w:r>
            <w:r w:rsidRPr="00D80FAF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>15</w:t>
            </w:r>
            <w:r w:rsidR="00BE11EF"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, pp. 278–283</w:t>
            </w:r>
            <w:r w:rsidR="004E2C18"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.</w:t>
            </w:r>
          </w:p>
        </w:tc>
      </w:tr>
      <w:tr w:rsidR="009A69E9" w:rsidRPr="00D37808" w14:paraId="782E84FB" w14:textId="77777777" w:rsidTr="00D80FAF">
        <w:tc>
          <w:tcPr>
            <w:tcW w:w="9900" w:type="dxa"/>
            <w:gridSpan w:val="9"/>
          </w:tcPr>
          <w:p w14:paraId="5EA84366" w14:textId="77777777" w:rsidR="009A69E9" w:rsidRPr="00297B9A" w:rsidRDefault="009A69E9" w:rsidP="00745ADB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9A69E9" w:rsidRPr="00D37808" w14:paraId="1A33A2D4" w14:textId="77777777" w:rsidTr="00D80FAF">
        <w:tc>
          <w:tcPr>
            <w:tcW w:w="9900" w:type="dxa"/>
            <w:gridSpan w:val="9"/>
          </w:tcPr>
          <w:p w14:paraId="53A9221E" w14:textId="77777777" w:rsidR="009A69E9" w:rsidRPr="00D37808" w:rsidRDefault="009A69E9" w:rsidP="00745ADB">
            <w:pPr>
              <w:rPr>
                <w:rFonts w:ascii="Arial" w:hAnsi="Arial"/>
                <w:b/>
                <w:sz w:val="26"/>
                <w:szCs w:val="26"/>
              </w:rPr>
            </w:pPr>
            <w:r w:rsidRPr="00D37808">
              <w:rPr>
                <w:rFonts w:ascii="Arial" w:hAnsi="Arial"/>
                <w:b/>
                <w:sz w:val="26"/>
                <w:szCs w:val="26"/>
              </w:rPr>
              <w:t>JOURNAL PUBLICATIONS</w:t>
            </w:r>
          </w:p>
          <w:p w14:paraId="2DE08AA5" w14:textId="4658B1C8" w:rsidR="009A69E9" w:rsidRPr="002710A4" w:rsidRDefault="009A69E9" w:rsidP="00745ADB">
            <w:pPr>
              <w:rPr>
                <w:rFonts w:ascii="Arial" w:hAnsi="Arial"/>
                <w:b/>
                <w:sz w:val="14"/>
                <w:szCs w:val="14"/>
              </w:rPr>
            </w:pPr>
          </w:p>
        </w:tc>
      </w:tr>
      <w:tr w:rsidR="009A69E9" w:rsidRPr="00D37808" w14:paraId="30A0C535" w14:textId="77777777" w:rsidTr="00D80FAF">
        <w:tc>
          <w:tcPr>
            <w:tcW w:w="9900" w:type="dxa"/>
            <w:gridSpan w:val="9"/>
          </w:tcPr>
          <w:p w14:paraId="22444892" w14:textId="5AB6E580" w:rsidR="009A69E9" w:rsidRPr="00D80FAF" w:rsidRDefault="009A69E9" w:rsidP="00745ADB">
            <w:pPr>
              <w:pStyle w:val="ListParagraph"/>
              <w:numPr>
                <w:ilvl w:val="0"/>
                <w:numId w:val="3"/>
              </w:numPr>
              <w:ind w:left="882" w:hanging="450"/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Wei, Sh., </w:t>
            </w:r>
            <w:r w:rsidRPr="00D80FAF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, &amp; Ryder, B.G. (2015) Empirical Study of the Dynamic Behavior of JavaScript Objects. 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 xml:space="preserve">Journal of Software: Practice and Experience, </w:t>
            </w:r>
            <w:r w:rsidRPr="00D80FAF">
              <w:rPr>
                <w:rFonts w:ascii="Arial" w:eastAsia="Times New Roman" w:hAnsi="Arial" w:cs="Arial"/>
                <w:i/>
                <w:sz w:val="18"/>
                <w:szCs w:val="18"/>
                <w:shd w:val="clear" w:color="auto" w:fill="FFFFFF"/>
              </w:rPr>
              <w:t>46</w:t>
            </w:r>
            <w:r w:rsidRPr="00D80FAF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, 7</w:t>
            </w:r>
            <w:r w:rsidRPr="00D80FAF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r w:rsidRPr="00D80FAF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867–889</w:t>
            </w:r>
            <w:r w:rsidRPr="00D80FAF">
              <w:rPr>
                <w:rFonts w:ascii="Arial" w:eastAsia="Times New Roman" w:hAnsi="Arial" w:cs="Times New Roman"/>
                <w:sz w:val="18"/>
                <w:szCs w:val="18"/>
              </w:rPr>
              <w:t>.</w:t>
            </w:r>
          </w:p>
        </w:tc>
      </w:tr>
      <w:tr w:rsidR="009A69E9" w:rsidRPr="00D37808" w14:paraId="21D858B7" w14:textId="77777777" w:rsidTr="00D80FAF">
        <w:tc>
          <w:tcPr>
            <w:tcW w:w="9900" w:type="dxa"/>
            <w:gridSpan w:val="9"/>
          </w:tcPr>
          <w:p w14:paraId="7D8992F9" w14:textId="77777777" w:rsidR="009A69E9" w:rsidRPr="00297B9A" w:rsidRDefault="009A69E9" w:rsidP="00745ADB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9A69E9" w:rsidRPr="00D37808" w14:paraId="33B9A265" w14:textId="77777777" w:rsidTr="00D80FAF">
        <w:tc>
          <w:tcPr>
            <w:tcW w:w="9900" w:type="dxa"/>
            <w:gridSpan w:val="9"/>
          </w:tcPr>
          <w:p w14:paraId="704084C2" w14:textId="77777777" w:rsidR="009A69E9" w:rsidRPr="00D37808" w:rsidRDefault="009A69E9" w:rsidP="00745ADB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D37808">
              <w:rPr>
                <w:rFonts w:ascii="Arial" w:hAnsi="Arial" w:cs="Times New Roman"/>
                <w:b/>
                <w:sz w:val="26"/>
                <w:szCs w:val="26"/>
              </w:rPr>
              <w:t>UNPUBLISHED SENIOR THESIS</w:t>
            </w:r>
          </w:p>
          <w:p w14:paraId="18489645" w14:textId="1A8EB849" w:rsidR="009A69E9" w:rsidRPr="002710A4" w:rsidRDefault="009A69E9" w:rsidP="00745ADB">
            <w:pPr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9A69E9" w:rsidRPr="00D37808" w14:paraId="4FDDD27E" w14:textId="77777777" w:rsidTr="00D80FAF">
        <w:tc>
          <w:tcPr>
            <w:tcW w:w="9900" w:type="dxa"/>
            <w:gridSpan w:val="9"/>
          </w:tcPr>
          <w:p w14:paraId="0A3289D1" w14:textId="39B9160A" w:rsidR="00D74EA0" w:rsidRPr="00D80FAF" w:rsidRDefault="009A69E9" w:rsidP="00745ADB">
            <w:pPr>
              <w:pStyle w:val="ListParagraph"/>
              <w:numPr>
                <w:ilvl w:val="0"/>
                <w:numId w:val="4"/>
              </w:numPr>
              <w:ind w:left="882" w:hanging="450"/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</w:pPr>
            <w:r w:rsidRPr="00D80FAF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 (2015). Intelligent tutors and granularity: A new approach to Red Black Trees. Unpublished senior thesis, Department of Computer Science, Lafayette College, Easton, Pennsylvania. USA.</w:t>
            </w:r>
            <w:r w:rsidR="00D74EA0"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br/>
            </w:r>
          </w:p>
        </w:tc>
      </w:tr>
      <w:tr w:rsidR="009A69E9" w:rsidRPr="00D37808" w14:paraId="4FDFFDEF" w14:textId="77777777" w:rsidTr="00D80FAF">
        <w:tc>
          <w:tcPr>
            <w:tcW w:w="9900" w:type="dxa"/>
            <w:gridSpan w:val="9"/>
          </w:tcPr>
          <w:p w14:paraId="6D1814B9" w14:textId="77777777" w:rsidR="009A69E9" w:rsidRPr="00F348B9" w:rsidRDefault="009A69E9" w:rsidP="00745ADB">
            <w:pPr>
              <w:rPr>
                <w:rFonts w:ascii="Arial" w:eastAsia="Times New Roman" w:hAnsi="Arial" w:cs="Times New Roman"/>
                <w:b/>
                <w:spacing w:val="2"/>
                <w:sz w:val="20"/>
                <w:szCs w:val="20"/>
                <w:shd w:val="clear" w:color="auto" w:fill="FCFCFC"/>
              </w:rPr>
            </w:pPr>
          </w:p>
        </w:tc>
      </w:tr>
      <w:tr w:rsidR="009A69E9" w:rsidRPr="00D37808" w14:paraId="63249843" w14:textId="77777777" w:rsidTr="00D80FAF">
        <w:trPr>
          <w:trHeight w:val="275"/>
        </w:trPr>
        <w:tc>
          <w:tcPr>
            <w:tcW w:w="9900" w:type="dxa"/>
            <w:gridSpan w:val="9"/>
          </w:tcPr>
          <w:p w14:paraId="7D4B3AFE" w14:textId="77777777" w:rsidR="009A69E9" w:rsidRPr="00D37808" w:rsidRDefault="009A69E9" w:rsidP="00745ADB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D37808">
              <w:rPr>
                <w:rFonts w:ascii="Arial" w:hAnsi="Arial" w:cs="Times New Roman"/>
                <w:b/>
                <w:sz w:val="26"/>
                <w:szCs w:val="26"/>
              </w:rPr>
              <w:t>TEACHING AND MENTORING EXPERIENCE</w:t>
            </w:r>
          </w:p>
          <w:p w14:paraId="3B987746" w14:textId="59135EFB" w:rsidR="009A69E9" w:rsidRPr="00150F2E" w:rsidRDefault="009A69E9" w:rsidP="00745ADB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0948BB" w:rsidRPr="00D37808" w14:paraId="105F0ED0" w14:textId="77777777" w:rsidTr="00D80FAF">
        <w:trPr>
          <w:trHeight w:val="267"/>
        </w:trPr>
        <w:tc>
          <w:tcPr>
            <w:tcW w:w="1710" w:type="dxa"/>
          </w:tcPr>
          <w:p w14:paraId="3E8688E6" w14:textId="77777777" w:rsidR="000948BB" w:rsidRPr="00D37808" w:rsidRDefault="000948BB" w:rsidP="00745ADB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4A3EA9E2" w14:textId="77777777" w:rsidR="000948BB" w:rsidRPr="00D37808" w:rsidRDefault="000948BB" w:rsidP="00745ADB">
            <w:pPr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  <w:tc>
          <w:tcPr>
            <w:tcW w:w="7920" w:type="dxa"/>
            <w:gridSpan w:val="6"/>
          </w:tcPr>
          <w:p w14:paraId="4689A9E0" w14:textId="22352258" w:rsidR="000948BB" w:rsidRPr="00D37808" w:rsidRDefault="00A52D7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="000948BB" w:rsidRPr="00D37808">
              <w:rPr>
                <w:rFonts w:ascii="Arial" w:hAnsi="Arial" w:cs="Times New Roman"/>
                <w:b/>
                <w:sz w:val="20"/>
                <w:szCs w:val="20"/>
              </w:rPr>
              <w:t>Carnegie Mellon University</w:t>
            </w:r>
          </w:p>
          <w:p w14:paraId="61082422" w14:textId="77777777" w:rsidR="000948BB" w:rsidRPr="00150F2E" w:rsidRDefault="000948BB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06DEF" w:rsidRPr="00D37808" w14:paraId="5C4AE216" w14:textId="77777777" w:rsidTr="00D80FAF">
        <w:trPr>
          <w:trHeight w:val="267"/>
        </w:trPr>
        <w:tc>
          <w:tcPr>
            <w:tcW w:w="1980" w:type="dxa"/>
            <w:gridSpan w:val="3"/>
          </w:tcPr>
          <w:p w14:paraId="79E9E50B" w14:textId="33F3F721" w:rsidR="00C06DEF" w:rsidRPr="00D37808" w:rsidRDefault="00C06DEF" w:rsidP="00745ADB">
            <w:pPr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7920" w:type="dxa"/>
            <w:gridSpan w:val="6"/>
          </w:tcPr>
          <w:p w14:paraId="7690B61C" w14:textId="77777777" w:rsidR="00C06DEF" w:rsidRDefault="00C06DEF" w:rsidP="00C06DEF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 w:rsidRPr="00C06DEF">
              <w:rPr>
                <w:rFonts w:ascii="Arial" w:hAnsi="Arial" w:cs="Times New Roman"/>
                <w:b/>
                <w:sz w:val="20"/>
                <w:szCs w:val="20"/>
              </w:rPr>
              <w:t>CS Pedagogy (15-890)</w:t>
            </w:r>
            <w:r w:rsidRPr="00C06DEF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Pr="00C06DEF">
              <w:rPr>
                <w:rFonts w:ascii="Arial" w:hAnsi="Arial" w:cs="Times New Roman"/>
                <w:i/>
                <w:sz w:val="20"/>
                <w:szCs w:val="20"/>
              </w:rPr>
              <w:t>Spring 2020</w:t>
            </w:r>
            <w:r>
              <w:rPr>
                <w:rFonts w:ascii="Arial" w:hAnsi="Arial" w:cs="Times New Roman"/>
                <w:sz w:val="18"/>
                <w:szCs w:val="18"/>
              </w:rPr>
              <w:br/>
            </w:r>
            <w:r w:rsidRPr="00C06DEF">
              <w:rPr>
                <w:rFonts w:ascii="Arial" w:hAnsi="Arial" w:cs="Times New Roman"/>
                <w:sz w:val="18"/>
                <w:szCs w:val="18"/>
              </w:rPr>
              <w:t>Instructor of 15-890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Pr="00C06DEF">
              <w:rPr>
                <w:rFonts w:ascii="Arial" w:hAnsi="Arial" w:cs="Times New Roman"/>
                <w:sz w:val="18"/>
                <w:szCs w:val="18"/>
              </w:rPr>
              <w:t>a course targeted toward students who are interested in improving their ability to teach computer science and who are interested in the science of teaching and learning.</w:t>
            </w:r>
          </w:p>
          <w:p w14:paraId="1D04CD76" w14:textId="7AAA6925" w:rsidR="00C06DEF" w:rsidRPr="00C06DEF" w:rsidRDefault="00C06DEF" w:rsidP="00C06DEF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BE7D44" w:rsidRPr="00D37808" w14:paraId="0F13FBB8" w14:textId="77777777" w:rsidTr="00D80FAF">
        <w:trPr>
          <w:trHeight w:val="267"/>
        </w:trPr>
        <w:tc>
          <w:tcPr>
            <w:tcW w:w="1980" w:type="dxa"/>
            <w:gridSpan w:val="3"/>
          </w:tcPr>
          <w:p w14:paraId="2A629C38" w14:textId="2B41B622" w:rsidR="00BE7D44" w:rsidRPr="00D37808" w:rsidRDefault="00BE7D44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7920" w:type="dxa"/>
            <w:gridSpan w:val="6"/>
          </w:tcPr>
          <w:p w14:paraId="18673A12" w14:textId="7BBF3707" w:rsidR="00BE7D44" w:rsidRPr="00D37808" w:rsidRDefault="00555E3B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hyperlink r:id="rId9" w:history="1">
              <w:r w:rsidR="00BE7D44" w:rsidRPr="000E3275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>Principles of Computing (15-110)</w:t>
              </w:r>
            </w:hyperlink>
            <w:r w:rsidR="00BE7D44"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BE7D44" w:rsidRPr="00D37808">
              <w:rPr>
                <w:rFonts w:ascii="Arial" w:hAnsi="Arial" w:cs="Times New Roman"/>
                <w:i/>
                <w:sz w:val="20"/>
                <w:szCs w:val="20"/>
              </w:rPr>
              <w:t>Summer</w:t>
            </w:r>
            <w:r w:rsidR="00BE7D44">
              <w:rPr>
                <w:rFonts w:ascii="Arial" w:hAnsi="Arial" w:cs="Times New Roman"/>
                <w:i/>
                <w:sz w:val="20"/>
                <w:szCs w:val="20"/>
              </w:rPr>
              <w:t xml:space="preserve"> 2</w:t>
            </w:r>
            <w:r w:rsidR="00BE7D44" w:rsidRPr="00D37808">
              <w:rPr>
                <w:rFonts w:ascii="Arial" w:hAnsi="Arial" w:cs="Times New Roman"/>
                <w:i/>
                <w:sz w:val="20"/>
                <w:szCs w:val="20"/>
              </w:rPr>
              <w:t xml:space="preserve"> 2019</w:t>
            </w:r>
          </w:p>
          <w:p w14:paraId="781025D2" w14:textId="472A68BD" w:rsidR="00FC10E9" w:rsidRPr="00FC10E9" w:rsidRDefault="00605A20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Instructor</w:t>
            </w:r>
            <w:r w:rsidR="00FC10E9" w:rsidRPr="00FC10E9">
              <w:rPr>
                <w:rFonts w:ascii="Arial" w:hAnsi="Arial" w:cs="Times New Roman"/>
                <w:sz w:val="18"/>
                <w:szCs w:val="18"/>
              </w:rPr>
              <w:t xml:space="preserve"> of the 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intro </w:t>
            </w:r>
            <w:r w:rsidR="00FC10E9" w:rsidRPr="00FC10E9">
              <w:rPr>
                <w:rFonts w:ascii="Arial" w:hAnsi="Arial" w:cs="Times New Roman"/>
                <w:sz w:val="18"/>
                <w:szCs w:val="18"/>
              </w:rPr>
              <w:t>course 15</w:t>
            </w:r>
            <w:r>
              <w:rPr>
                <w:rFonts w:ascii="Arial" w:hAnsi="Arial" w:cs="Times New Roman"/>
                <w:sz w:val="18"/>
                <w:szCs w:val="18"/>
              </w:rPr>
              <w:t>-</w:t>
            </w:r>
            <w:r w:rsidR="00FC10E9" w:rsidRPr="00FC10E9">
              <w:rPr>
                <w:rFonts w:ascii="Arial" w:hAnsi="Arial" w:cs="Times New Roman"/>
                <w:sz w:val="18"/>
                <w:szCs w:val="18"/>
              </w:rPr>
              <w:t xml:space="preserve">110, </w:t>
            </w:r>
            <w:r w:rsidR="00FC10E9">
              <w:rPr>
                <w:rFonts w:ascii="Arial" w:hAnsi="Arial" w:cs="Times New Roman"/>
                <w:sz w:val="18"/>
                <w:szCs w:val="18"/>
              </w:rPr>
              <w:t xml:space="preserve">a </w:t>
            </w:r>
            <w:r w:rsidR="00FC10E9" w:rsidRPr="00FC10E9">
              <w:rPr>
                <w:rFonts w:ascii="Arial" w:hAnsi="Arial" w:cs="Times New Roman"/>
                <w:sz w:val="18"/>
                <w:szCs w:val="18"/>
              </w:rPr>
              <w:t>course in fundamental computing principles</w:t>
            </w:r>
            <w:r w:rsidR="008D29CF">
              <w:rPr>
                <w:rFonts w:ascii="Arial" w:hAnsi="Arial" w:cs="Times New Roman"/>
                <w:sz w:val="18"/>
                <w:szCs w:val="18"/>
              </w:rPr>
              <w:t xml:space="preserve"> (~50 students)</w:t>
            </w:r>
            <w:r w:rsidR="00FC10E9">
              <w:rPr>
                <w:rFonts w:ascii="Arial" w:hAnsi="Arial" w:cs="Times New Roman"/>
                <w:sz w:val="18"/>
                <w:szCs w:val="18"/>
              </w:rPr>
              <w:t>.</w:t>
            </w:r>
            <w:r w:rsidR="00C06DEF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</w:p>
          <w:p w14:paraId="240FD967" w14:textId="47CD4330" w:rsidR="00BE7D44" w:rsidRPr="00F348B9" w:rsidRDefault="00BE7D44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BE7D44" w:rsidRPr="00D37808" w14:paraId="029BD5B3" w14:textId="77777777" w:rsidTr="00D80FAF">
        <w:trPr>
          <w:trHeight w:val="267"/>
        </w:trPr>
        <w:tc>
          <w:tcPr>
            <w:tcW w:w="1980" w:type="dxa"/>
            <w:gridSpan w:val="3"/>
          </w:tcPr>
          <w:p w14:paraId="167C83EF" w14:textId="757FFB88" w:rsidR="00BE7D44" w:rsidRPr="00D37808" w:rsidRDefault="00BE7D44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Head TA</w:t>
            </w:r>
          </w:p>
        </w:tc>
        <w:tc>
          <w:tcPr>
            <w:tcW w:w="7920" w:type="dxa"/>
            <w:gridSpan w:val="6"/>
          </w:tcPr>
          <w:p w14:paraId="20E7A2D2" w14:textId="29E08526" w:rsidR="00BE7D44" w:rsidRPr="00D37808" w:rsidRDefault="00555E3B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0" w:history="1">
              <w:r w:rsidR="00BE7D44" w:rsidRPr="000E3275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>User-Centered Research and Evaluation (UCRE)</w:t>
              </w:r>
            </w:hyperlink>
            <w:r w:rsidR="00BE7D44"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BE7D44" w:rsidRPr="00D37808">
              <w:rPr>
                <w:rFonts w:ascii="Arial" w:hAnsi="Arial" w:cs="Times New Roman"/>
                <w:i/>
                <w:sz w:val="20"/>
                <w:szCs w:val="20"/>
              </w:rPr>
              <w:t>Fall 2018</w:t>
            </w:r>
          </w:p>
          <w:p w14:paraId="3D5F6044" w14:textId="56C99C0D" w:rsidR="00BE7D44" w:rsidRPr="00D37808" w:rsidRDefault="00BE7D44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Took part in course and curriculum redesign including</w:t>
            </w:r>
            <w:r w:rsidR="005C0D61">
              <w:rPr>
                <w:rFonts w:ascii="Arial" w:hAnsi="Arial" w:cs="Times New Roman"/>
                <w:sz w:val="18"/>
                <w:szCs w:val="18"/>
              </w:rPr>
              <w:t>: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deciding topics</w:t>
            </w:r>
            <w:r w:rsidR="005C0D61">
              <w:rPr>
                <w:rFonts w:ascii="Arial" w:hAnsi="Arial" w:cs="Times New Roman"/>
                <w:sz w:val="18"/>
                <w:szCs w:val="18"/>
              </w:rPr>
              <w:t>/concepts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="00297B9A">
              <w:rPr>
                <w:rFonts w:ascii="Arial" w:hAnsi="Arial" w:cs="Times New Roman"/>
                <w:sz w:val="18"/>
                <w:szCs w:val="18"/>
              </w:rPr>
              <w:t>for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the course, creating learning goals for projects and individual assignments</w:t>
            </w:r>
            <w:r w:rsidR="002C4E1C">
              <w:rPr>
                <w:rFonts w:ascii="Arial" w:hAnsi="Arial" w:cs="Times New Roman"/>
                <w:sz w:val="18"/>
                <w:szCs w:val="18"/>
              </w:rPr>
              <w:t>, structuring projects and assignments over the semester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. Created assignments, projects</w:t>
            </w:r>
            <w:r w:rsidR="000A6072">
              <w:rPr>
                <w:rFonts w:ascii="Arial" w:hAnsi="Arial" w:cs="Times New Roman"/>
                <w:sz w:val="18"/>
                <w:szCs w:val="18"/>
              </w:rPr>
              <w:t xml:space="preserve"> and </w:t>
            </w:r>
            <w:r w:rsidR="00745ADB">
              <w:rPr>
                <w:rFonts w:ascii="Arial" w:hAnsi="Arial" w:cs="Times New Roman"/>
                <w:sz w:val="18"/>
                <w:szCs w:val="18"/>
              </w:rPr>
              <w:t xml:space="preserve">questions </w:t>
            </w:r>
            <w:r w:rsidR="008D29CF">
              <w:rPr>
                <w:rFonts w:ascii="Arial" w:hAnsi="Arial" w:cs="Times New Roman"/>
                <w:sz w:val="18"/>
                <w:szCs w:val="18"/>
              </w:rPr>
              <w:t>for</w:t>
            </w:r>
            <w:r w:rsidR="00745ADB">
              <w:rPr>
                <w:rFonts w:ascii="Arial" w:hAnsi="Arial" w:cs="Times New Roman"/>
                <w:sz w:val="18"/>
                <w:szCs w:val="18"/>
              </w:rPr>
              <w:t xml:space="preserve"> the final. D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esigned grading rubrics for assignments/</w:t>
            </w:r>
            <w:r w:rsidR="000A6072">
              <w:rPr>
                <w:rFonts w:ascii="Arial" w:hAnsi="Arial" w:cs="Times New Roman"/>
                <w:sz w:val="18"/>
                <w:szCs w:val="18"/>
              </w:rPr>
              <w:t xml:space="preserve">the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exam. Taught recitation of 20 students, </w:t>
            </w:r>
            <w:r w:rsidR="002C4E1C">
              <w:rPr>
                <w:rFonts w:ascii="Arial" w:hAnsi="Arial" w:cs="Times New Roman"/>
                <w:sz w:val="18"/>
                <w:szCs w:val="18"/>
              </w:rPr>
              <w:t xml:space="preserve">supervised and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graded individual and group student work, held office hours.</w:t>
            </w:r>
          </w:p>
          <w:p w14:paraId="41DE2770" w14:textId="6163667B" w:rsidR="00BE7D44" w:rsidRPr="00F348B9" w:rsidRDefault="00BE7D44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BE7D44" w:rsidRPr="00D37808" w14:paraId="4F54AD0B" w14:textId="77777777" w:rsidTr="00D80FAF">
        <w:trPr>
          <w:trHeight w:val="267"/>
        </w:trPr>
        <w:tc>
          <w:tcPr>
            <w:tcW w:w="1980" w:type="dxa"/>
            <w:gridSpan w:val="3"/>
          </w:tcPr>
          <w:p w14:paraId="61BF49F6" w14:textId="7113C055" w:rsidR="00BE7D44" w:rsidRPr="00D37808" w:rsidRDefault="00BE7D44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TA</w:t>
            </w:r>
          </w:p>
        </w:tc>
        <w:tc>
          <w:tcPr>
            <w:tcW w:w="7920" w:type="dxa"/>
            <w:gridSpan w:val="6"/>
          </w:tcPr>
          <w:p w14:paraId="323AD5B5" w14:textId="640AB8CA" w:rsidR="00BE7D44" w:rsidRPr="00D37808" w:rsidRDefault="00555E3B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1" w:history="1">
              <w:r w:rsidR="00BE7D44" w:rsidRPr="000E3275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>Programming Usable Interfaces (PUI)</w:t>
              </w:r>
            </w:hyperlink>
            <w:r w:rsidR="00BE7D44"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BE7D44" w:rsidRPr="00D37808">
              <w:rPr>
                <w:rFonts w:ascii="Arial" w:hAnsi="Arial" w:cs="Times New Roman"/>
                <w:i/>
                <w:sz w:val="20"/>
                <w:szCs w:val="20"/>
              </w:rPr>
              <w:t>Spring 2018</w:t>
            </w:r>
          </w:p>
          <w:p w14:paraId="7705C7AB" w14:textId="77777777" w:rsidR="00BE7D44" w:rsidRPr="00D37808" w:rsidRDefault="00BE7D44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Taught recitation of 20 students, designed some labs and homework assignments, created some quiz and exam questions, graded student work, held office hours.</w:t>
            </w:r>
          </w:p>
          <w:p w14:paraId="6DF07A5D" w14:textId="77777777" w:rsidR="00BE7D44" w:rsidRDefault="00BE7D44" w:rsidP="00745ADB">
            <w:pPr>
              <w:rPr>
                <w:rFonts w:ascii="Arial" w:hAnsi="Arial" w:cs="Times New Roman"/>
                <w:sz w:val="14"/>
                <w:szCs w:val="14"/>
              </w:rPr>
            </w:pPr>
          </w:p>
          <w:p w14:paraId="0EB758F5" w14:textId="77777777" w:rsidR="00D80FAF" w:rsidRDefault="00D80FAF" w:rsidP="00745ADB">
            <w:pPr>
              <w:rPr>
                <w:rFonts w:ascii="Arial" w:hAnsi="Arial" w:cs="Times New Roman"/>
                <w:sz w:val="14"/>
                <w:szCs w:val="14"/>
              </w:rPr>
            </w:pPr>
          </w:p>
          <w:p w14:paraId="02854FD7" w14:textId="765D5EAB" w:rsidR="00533B1C" w:rsidRPr="00F348B9" w:rsidRDefault="00533B1C" w:rsidP="00745ADB">
            <w:pPr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C06DEF" w:rsidRPr="00D37808" w14:paraId="00A40E36" w14:textId="77777777" w:rsidTr="00D80FAF">
        <w:trPr>
          <w:trHeight w:val="267"/>
        </w:trPr>
        <w:tc>
          <w:tcPr>
            <w:tcW w:w="1980" w:type="dxa"/>
            <w:gridSpan w:val="3"/>
          </w:tcPr>
          <w:p w14:paraId="75C6557E" w14:textId="364D8316" w:rsidR="00C06DEF" w:rsidRPr="00D37808" w:rsidRDefault="00C06DEF" w:rsidP="00745ADB">
            <w:pPr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Guest Lecture</w:t>
            </w:r>
          </w:p>
        </w:tc>
        <w:tc>
          <w:tcPr>
            <w:tcW w:w="7920" w:type="dxa"/>
            <w:gridSpan w:val="6"/>
          </w:tcPr>
          <w:p w14:paraId="56AAB437" w14:textId="16972BFA" w:rsidR="00C06DEF" w:rsidRPr="00D37808" w:rsidRDefault="00C06DEF" w:rsidP="00555E3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C06DEF">
              <w:rPr>
                <w:rFonts w:ascii="Arial" w:hAnsi="Arial" w:cs="Times New Roman"/>
                <w:b/>
                <w:sz w:val="20"/>
                <w:szCs w:val="20"/>
              </w:rPr>
              <w:t>Grad research seminar on Second Language Acquisition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599D8B23" w14:textId="5F376712" w:rsidR="00C06DEF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 xml:space="preserve">Lecture on my work on </w:t>
            </w:r>
            <w:r w:rsidR="00605A20">
              <w:rPr>
                <w:rFonts w:ascii="Arial" w:hAnsi="Arial" w:cs="Times New Roman"/>
                <w:sz w:val="18"/>
                <w:szCs w:val="18"/>
              </w:rPr>
              <w:t xml:space="preserve">the </w:t>
            </w:r>
            <w:r>
              <w:rPr>
                <w:rFonts w:ascii="Arial" w:hAnsi="Arial" w:cs="Times New Roman"/>
                <w:sz w:val="18"/>
                <w:szCs w:val="18"/>
              </w:rPr>
              <w:t>ClassInS</w:t>
            </w:r>
            <w:r w:rsidRPr="00C06DEF">
              <w:rPr>
                <w:rFonts w:ascii="Arial" w:hAnsi="Arial" w:cs="Times New Roman"/>
                <w:sz w:val="18"/>
                <w:szCs w:val="18"/>
              </w:rPr>
              <w:t xml:space="preserve">ight </w:t>
            </w:r>
            <w:r w:rsidR="00605A20">
              <w:rPr>
                <w:rFonts w:ascii="Arial" w:hAnsi="Arial" w:cs="Times New Roman"/>
                <w:sz w:val="18"/>
                <w:szCs w:val="18"/>
              </w:rPr>
              <w:t xml:space="preserve">project </w:t>
            </w:r>
            <w:r w:rsidRPr="00C06DEF">
              <w:rPr>
                <w:rFonts w:ascii="Arial" w:hAnsi="Arial" w:cs="Times New Roman"/>
                <w:sz w:val="18"/>
                <w:szCs w:val="18"/>
              </w:rPr>
              <w:t>and using data to help and support teachers' teaching and practices.</w:t>
            </w:r>
          </w:p>
          <w:p w14:paraId="54CABC3B" w14:textId="306CD113" w:rsidR="005A3FCF" w:rsidRPr="005A3FCF" w:rsidRDefault="005A3FC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C06DEF" w:rsidRPr="00D37808" w14:paraId="105B34E7" w14:textId="77777777" w:rsidTr="00D80FAF">
        <w:trPr>
          <w:trHeight w:val="267"/>
        </w:trPr>
        <w:tc>
          <w:tcPr>
            <w:tcW w:w="1980" w:type="dxa"/>
            <w:gridSpan w:val="3"/>
          </w:tcPr>
          <w:p w14:paraId="72974B73" w14:textId="1988FBEF" w:rsidR="00C06DEF" w:rsidRPr="00D37808" w:rsidRDefault="00C06DEF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Guest Lecture</w:t>
            </w:r>
          </w:p>
        </w:tc>
        <w:tc>
          <w:tcPr>
            <w:tcW w:w="7920" w:type="dxa"/>
            <w:gridSpan w:val="6"/>
          </w:tcPr>
          <w:p w14:paraId="6A531605" w14:textId="36657339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Programming Usable Interfaces (PUI), 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31366F5E" w14:textId="23578938" w:rsidR="00C06DEF" w:rsidRPr="00F348B9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Lecture on prototyping with InVision.</w:t>
            </w:r>
            <w:r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C06DEF" w:rsidRPr="00D37808" w14:paraId="4D6A0E6D" w14:textId="77777777" w:rsidTr="00D80FAF">
        <w:trPr>
          <w:trHeight w:val="267"/>
        </w:trPr>
        <w:tc>
          <w:tcPr>
            <w:tcW w:w="1980" w:type="dxa"/>
            <w:gridSpan w:val="3"/>
          </w:tcPr>
          <w:p w14:paraId="2621BFB7" w14:textId="5282A1A1" w:rsidR="00C06DEF" w:rsidRPr="00D37808" w:rsidRDefault="00C06DEF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Guest Lecture</w:t>
            </w:r>
          </w:p>
        </w:tc>
        <w:tc>
          <w:tcPr>
            <w:tcW w:w="7920" w:type="dxa"/>
            <w:gridSpan w:val="6"/>
          </w:tcPr>
          <w:p w14:paraId="56B02286" w14:textId="01235F49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Programming Usable Interfaces (PUI), </w:t>
            </w:r>
            <w:r w:rsidRPr="00D37808">
              <w:rPr>
                <w:rFonts w:ascii="Arial" w:hAnsi="Arial" w:cs="Times New Roman"/>
                <w:i/>
                <w:sz w:val="20"/>
                <w:szCs w:val="20"/>
              </w:rPr>
              <w:t>Spring 2018</w:t>
            </w:r>
          </w:p>
          <w:p w14:paraId="43987C32" w14:textId="4F1071FA" w:rsidR="00C06DEF" w:rsidRPr="00D37808" w:rsidRDefault="00C06DEF" w:rsidP="005A3FCF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Lecture on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user-centered design methods and examples of their use in my own research.</w:t>
            </w:r>
          </w:p>
          <w:p w14:paraId="3D932BA9" w14:textId="77777777" w:rsidR="00C06DEF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  <w:p w14:paraId="2ADC70CB" w14:textId="77777777" w:rsidR="00D80FAF" w:rsidRDefault="00D80FA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  <w:p w14:paraId="77C4A139" w14:textId="304AE0A2" w:rsidR="00533B1C" w:rsidRPr="00F348B9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5A3FCF" w:rsidRPr="00D37808" w14:paraId="10B369A3" w14:textId="77777777" w:rsidTr="00D80FAF">
        <w:trPr>
          <w:trHeight w:val="267"/>
        </w:trPr>
        <w:tc>
          <w:tcPr>
            <w:tcW w:w="1980" w:type="dxa"/>
            <w:gridSpan w:val="3"/>
          </w:tcPr>
          <w:p w14:paraId="20D39F8A" w14:textId="061BCA85" w:rsidR="005A3FCF" w:rsidRPr="00D37808" w:rsidRDefault="005A3FCF" w:rsidP="00745ADB">
            <w:pPr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Mentor</w:t>
            </w:r>
          </w:p>
        </w:tc>
        <w:tc>
          <w:tcPr>
            <w:tcW w:w="7920" w:type="dxa"/>
            <w:gridSpan w:val="6"/>
          </w:tcPr>
          <w:p w14:paraId="32DBFDC5" w14:textId="775CE191" w:rsidR="005A3FCF" w:rsidRDefault="005A3FC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5A3FCF">
              <w:rPr>
                <w:rFonts w:ascii="Arial" w:hAnsi="Arial" w:cs="Times New Roman"/>
                <w:b/>
                <w:sz w:val="20"/>
                <w:szCs w:val="20"/>
              </w:rPr>
              <w:t>Undergraduate Independent Study and Research Assistants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Spring 2020</w:t>
            </w:r>
          </w:p>
          <w:p w14:paraId="51FEBF32" w14:textId="77777777" w:rsidR="005A3FCF" w:rsidRDefault="005A3FCF" w:rsidP="005A3FCF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5A3FCF">
              <w:rPr>
                <w:rFonts w:ascii="Arial" w:hAnsi="Arial" w:cs="Times New Roman"/>
                <w:sz w:val="18"/>
                <w:szCs w:val="18"/>
              </w:rPr>
              <w:t>Mentored two undergraduate students in their Independent Study projects and six undergraduate students as Research Assistants on the ClassInSight project.</w:t>
            </w:r>
            <w:r>
              <w:t xml:space="preserve"> </w:t>
            </w:r>
          </w:p>
          <w:p w14:paraId="719C353D" w14:textId="07D8D455" w:rsidR="00533B1C" w:rsidRPr="00533B1C" w:rsidRDefault="00533B1C" w:rsidP="005A3FCF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5A3FCF" w:rsidRPr="00D37808" w14:paraId="20E28C19" w14:textId="77777777" w:rsidTr="00D80FAF">
        <w:trPr>
          <w:trHeight w:val="267"/>
        </w:trPr>
        <w:tc>
          <w:tcPr>
            <w:tcW w:w="1980" w:type="dxa"/>
            <w:gridSpan w:val="3"/>
          </w:tcPr>
          <w:p w14:paraId="41ADA28D" w14:textId="7334FD32" w:rsidR="005A3FCF" w:rsidRPr="00D37808" w:rsidRDefault="005A3FCF" w:rsidP="00745ADB">
            <w:pPr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Mentor</w:t>
            </w:r>
          </w:p>
        </w:tc>
        <w:tc>
          <w:tcPr>
            <w:tcW w:w="7920" w:type="dxa"/>
            <w:gridSpan w:val="6"/>
          </w:tcPr>
          <w:p w14:paraId="32B3B0D8" w14:textId="2F511C1E" w:rsidR="005A3FCF" w:rsidRDefault="005A3FCF" w:rsidP="005A3FCF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5A3FCF">
              <w:rPr>
                <w:rFonts w:ascii="Arial" w:hAnsi="Arial" w:cs="Times New Roman"/>
                <w:b/>
                <w:sz w:val="20"/>
                <w:szCs w:val="20"/>
              </w:rPr>
              <w:t>Undergraduate Independent Study and Research Assistants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), 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55B08795" w14:textId="77777777" w:rsidR="005A3FCF" w:rsidRDefault="005A3FC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 w:rsidRPr="005A3FCF">
              <w:rPr>
                <w:rFonts w:ascii="Arial" w:hAnsi="Arial" w:cs="Times New Roman"/>
                <w:sz w:val="18"/>
                <w:szCs w:val="18"/>
              </w:rPr>
              <w:t>Mentored sixteen undergraduate students as Research Assistants on the ClassInSight project.</w:t>
            </w:r>
          </w:p>
          <w:p w14:paraId="3D41D058" w14:textId="24566B4A" w:rsidR="005A3FCF" w:rsidRPr="005A3FCF" w:rsidRDefault="005A3FC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C06DEF" w:rsidRPr="00D37808" w14:paraId="18D50855" w14:textId="77777777" w:rsidTr="00D80FAF">
        <w:trPr>
          <w:trHeight w:val="267"/>
        </w:trPr>
        <w:tc>
          <w:tcPr>
            <w:tcW w:w="1980" w:type="dxa"/>
            <w:gridSpan w:val="3"/>
          </w:tcPr>
          <w:p w14:paraId="235F0480" w14:textId="4756E0DE" w:rsidR="00C06DEF" w:rsidRPr="00D37808" w:rsidRDefault="00C06DEF" w:rsidP="00745ADB">
            <w:pPr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Mentor</w:t>
            </w:r>
          </w:p>
        </w:tc>
        <w:tc>
          <w:tcPr>
            <w:tcW w:w="7920" w:type="dxa"/>
            <w:gridSpan w:val="6"/>
          </w:tcPr>
          <w:p w14:paraId="6AFD8468" w14:textId="77777777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Study, </w:t>
            </w:r>
            <w:r w:rsidRPr="00D37808">
              <w:rPr>
                <w:rFonts w:ascii="Arial" w:hAnsi="Arial" w:cs="Times New Roman"/>
                <w:i/>
                <w:sz w:val="20"/>
                <w:szCs w:val="20"/>
              </w:rPr>
              <w:t>Fall 2018, Spring 2019</w:t>
            </w:r>
          </w:p>
          <w:p w14:paraId="1ACD68DE" w14:textId="5B8E5A01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Mentored two undergraduate students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each semester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in their Independent Study projects.</w:t>
            </w:r>
          </w:p>
          <w:p w14:paraId="0F3C56A7" w14:textId="77777777" w:rsidR="00C06DEF" w:rsidRPr="00F348B9" w:rsidRDefault="00C06DEF" w:rsidP="00745ADB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</w:p>
        </w:tc>
      </w:tr>
      <w:tr w:rsidR="00C06DEF" w:rsidRPr="00D37808" w14:paraId="3752ADE0" w14:textId="77777777" w:rsidTr="00D80FAF">
        <w:trPr>
          <w:trHeight w:val="267"/>
        </w:trPr>
        <w:tc>
          <w:tcPr>
            <w:tcW w:w="1980" w:type="dxa"/>
            <w:gridSpan w:val="3"/>
          </w:tcPr>
          <w:p w14:paraId="7441A317" w14:textId="468E4BF1" w:rsidR="00C06DEF" w:rsidRPr="00D37808" w:rsidRDefault="00C06DEF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 xml:space="preserve">Mentor </w:t>
            </w:r>
          </w:p>
        </w:tc>
        <w:tc>
          <w:tcPr>
            <w:tcW w:w="7920" w:type="dxa"/>
            <w:gridSpan w:val="6"/>
          </w:tcPr>
          <w:p w14:paraId="58B11D1A" w14:textId="1A7B6E8B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hyperlink r:id="rId12" w:history="1">
              <w:r w:rsidRPr="000E3275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>LearnLab Summer School at CMU</w:t>
              </w:r>
            </w:hyperlink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ITS Track, </w:t>
            </w:r>
            <w:r w:rsidRPr="00D37808">
              <w:rPr>
                <w:rFonts w:ascii="Arial" w:hAnsi="Arial" w:cs="Times New Roman"/>
                <w:i/>
                <w:sz w:val="20"/>
                <w:szCs w:val="20"/>
              </w:rPr>
              <w:t>Summer 2015 - 2018</w:t>
            </w:r>
          </w:p>
          <w:p w14:paraId="20227369" w14:textId="77777777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Mentored groups of students in developing Intelligent Tutoring Systems for various domains.</w:t>
            </w:r>
          </w:p>
          <w:p w14:paraId="151A91A9" w14:textId="4BE15FBB" w:rsidR="00C06DEF" w:rsidRPr="0056296D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C06DEF" w:rsidRPr="00D37808" w14:paraId="7B5B3296" w14:textId="77777777" w:rsidTr="00D80FAF">
        <w:trPr>
          <w:trHeight w:val="267"/>
        </w:trPr>
        <w:tc>
          <w:tcPr>
            <w:tcW w:w="1980" w:type="dxa"/>
            <w:gridSpan w:val="3"/>
          </w:tcPr>
          <w:p w14:paraId="42C79EF4" w14:textId="4AD87D2D" w:rsidR="00C06DEF" w:rsidRPr="00D37808" w:rsidRDefault="00C06DEF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 xml:space="preserve">Mentor </w:t>
            </w:r>
          </w:p>
        </w:tc>
        <w:tc>
          <w:tcPr>
            <w:tcW w:w="7920" w:type="dxa"/>
            <w:gridSpan w:val="6"/>
          </w:tcPr>
          <w:p w14:paraId="191AB17C" w14:textId="4EC71DC1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Research Experience for Undergraduates (REU), </w:t>
            </w:r>
            <w:r w:rsidRPr="00D37808">
              <w:rPr>
                <w:rFonts w:ascii="Arial" w:hAnsi="Arial" w:cs="Times New Roman"/>
                <w:i/>
                <w:sz w:val="20"/>
                <w:szCs w:val="20"/>
              </w:rPr>
              <w:t>Summer 2016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, Summer 2019</w:t>
            </w:r>
          </w:p>
          <w:p w14:paraId="248A1C10" w14:textId="7729D648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Mentored five students 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each summer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as they conducted research and software development.</w:t>
            </w:r>
          </w:p>
          <w:p w14:paraId="4AE98334" w14:textId="64B23AE4" w:rsidR="00C06DEF" w:rsidRPr="0056296D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C06DEF" w:rsidRPr="00D37808" w14:paraId="034DCDE4" w14:textId="77777777" w:rsidTr="00D80FAF">
        <w:trPr>
          <w:trHeight w:val="267"/>
        </w:trPr>
        <w:tc>
          <w:tcPr>
            <w:tcW w:w="1710" w:type="dxa"/>
          </w:tcPr>
          <w:p w14:paraId="317BCCDC" w14:textId="77777777" w:rsidR="00C06DEF" w:rsidRPr="00D37808" w:rsidRDefault="00C06DEF" w:rsidP="00745ADB">
            <w:pPr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756EF34D" w14:textId="77777777" w:rsidR="00C06DEF" w:rsidRPr="00D37808" w:rsidRDefault="00C06DEF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  <w:tc>
          <w:tcPr>
            <w:tcW w:w="7920" w:type="dxa"/>
            <w:gridSpan w:val="6"/>
          </w:tcPr>
          <w:p w14:paraId="7C2CAB0D" w14:textId="77777777" w:rsidR="00C06DEF" w:rsidRPr="004F75DC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0"/>
                <w:szCs w:val="10"/>
                <w:shd w:val="clear" w:color="auto" w:fill="F9F9F9"/>
              </w:rPr>
            </w:pPr>
          </w:p>
          <w:p w14:paraId="6DEC2134" w14:textId="161AEE50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>Lafayette College</w:t>
            </w:r>
          </w:p>
          <w:p w14:paraId="3C78D9F1" w14:textId="77777777" w:rsidR="00C06DEF" w:rsidRPr="00150F2E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06DEF" w:rsidRPr="00D37808" w14:paraId="35860B0A" w14:textId="77777777" w:rsidTr="00D80FAF">
        <w:trPr>
          <w:trHeight w:val="267"/>
        </w:trPr>
        <w:tc>
          <w:tcPr>
            <w:tcW w:w="1980" w:type="dxa"/>
            <w:gridSpan w:val="3"/>
          </w:tcPr>
          <w:p w14:paraId="286BDA1D" w14:textId="19DA4589" w:rsidR="00C06DEF" w:rsidRPr="00D37808" w:rsidRDefault="00C06DEF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TA</w:t>
            </w:r>
          </w:p>
        </w:tc>
        <w:tc>
          <w:tcPr>
            <w:tcW w:w="7920" w:type="dxa"/>
            <w:gridSpan w:val="6"/>
          </w:tcPr>
          <w:p w14:paraId="24956577" w14:textId="6D586FA4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>Algorithms and Data Structures</w:t>
            </w:r>
            <w:r>
              <w:rPr>
                <w:rFonts w:ascii="Arial" w:hAnsi="Arial" w:cs="Times New Roman"/>
                <w:b/>
                <w:sz w:val="20"/>
                <w:szCs w:val="20"/>
              </w:rPr>
              <w:t xml:space="preserve"> (CS150)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Pr="00D37808">
              <w:rPr>
                <w:rFonts w:ascii="Arial" w:hAnsi="Arial" w:cs="Times New Roman"/>
                <w:i/>
                <w:sz w:val="20"/>
                <w:szCs w:val="20"/>
              </w:rPr>
              <w:t>2013 - 2014</w:t>
            </w:r>
          </w:p>
          <w:p w14:paraId="144C2FE0" w14:textId="77777777" w:rsidR="00C06DEF" w:rsidRPr="00D37808" w:rsidRDefault="00C06DEF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Led and oversaw lab sessions, built some assignments and lab worksheets.</w:t>
            </w:r>
          </w:p>
          <w:p w14:paraId="74B09661" w14:textId="0EFCD38B" w:rsidR="00C06DEF" w:rsidRPr="00150F2E" w:rsidRDefault="00C06DEF" w:rsidP="00745ADB">
            <w:pPr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06DEF" w:rsidRPr="00D37808" w14:paraId="6E780850" w14:textId="77777777" w:rsidTr="00D80FAF">
        <w:trPr>
          <w:trHeight w:val="267"/>
        </w:trPr>
        <w:tc>
          <w:tcPr>
            <w:tcW w:w="9900" w:type="dxa"/>
            <w:gridSpan w:val="9"/>
          </w:tcPr>
          <w:p w14:paraId="76BA91CB" w14:textId="77777777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C06DEF" w:rsidRPr="00D37808" w14:paraId="0DB21052" w14:textId="77777777" w:rsidTr="00D80FAF">
        <w:tc>
          <w:tcPr>
            <w:tcW w:w="9900" w:type="dxa"/>
            <w:gridSpan w:val="9"/>
          </w:tcPr>
          <w:p w14:paraId="7870905E" w14:textId="77777777" w:rsidR="00C06DEF" w:rsidRPr="00D37808" w:rsidRDefault="00C06DEF" w:rsidP="00745ADB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D37808">
              <w:rPr>
                <w:rFonts w:ascii="Arial" w:hAnsi="Arial" w:cs="Times New Roman"/>
                <w:b/>
                <w:sz w:val="26"/>
                <w:szCs w:val="26"/>
              </w:rPr>
              <w:t>AWARDS AND HONORS</w:t>
            </w:r>
          </w:p>
          <w:p w14:paraId="60509006" w14:textId="7632082D" w:rsidR="00C06DEF" w:rsidRPr="00150F2E" w:rsidRDefault="00C06DEF" w:rsidP="00745ADB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C06DEF" w:rsidRPr="00D37808" w14:paraId="486EFE71" w14:textId="77777777" w:rsidTr="00D80FAF">
        <w:tc>
          <w:tcPr>
            <w:tcW w:w="1980" w:type="dxa"/>
            <w:gridSpan w:val="3"/>
          </w:tcPr>
          <w:p w14:paraId="0ACDFE54" w14:textId="3510FED8" w:rsidR="00C06DEF" w:rsidRPr="00D37808" w:rsidRDefault="00C06DEF" w:rsidP="00745ADB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7920" w:type="dxa"/>
            <w:gridSpan w:val="6"/>
          </w:tcPr>
          <w:p w14:paraId="1BA29D08" w14:textId="37C4CDDD" w:rsidR="00C06DEF" w:rsidRPr="00F348B9" w:rsidRDefault="00C06DEF" w:rsidP="00745ADB">
            <w:pPr>
              <w:rPr>
                <w:rFonts w:ascii="Arial" w:hAnsi="Arial" w:cs="Times New Roman"/>
                <w:sz w:val="14"/>
                <w:szCs w:val="14"/>
              </w:rPr>
            </w:pPr>
            <w:hyperlink r:id="rId13" w:history="1">
              <w:r w:rsidRPr="00242FB8">
                <w:rPr>
                  <w:rStyle w:val="Hyperlink"/>
                  <w:rFonts w:ascii="Arial" w:hAnsi="Arial" w:cs="Times New Roman"/>
                  <w:sz w:val="18"/>
                  <w:szCs w:val="18"/>
                </w:rPr>
                <w:t>The Alan J. Perlis Graduate Student Teaching Award</w:t>
              </w:r>
            </w:hyperlink>
            <w:r>
              <w:rPr>
                <w:rFonts w:ascii="Arial" w:hAnsi="Arial" w:cs="Times New Roman"/>
                <w:sz w:val="18"/>
                <w:szCs w:val="18"/>
              </w:rPr>
              <w:t>, School of Computer Science, Carnegie Mellon University</w:t>
            </w:r>
            <w:r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C06DEF" w:rsidRPr="00D37808" w14:paraId="3985124A" w14:textId="77777777" w:rsidTr="00D80FAF">
        <w:tc>
          <w:tcPr>
            <w:tcW w:w="1980" w:type="dxa"/>
            <w:gridSpan w:val="3"/>
          </w:tcPr>
          <w:p w14:paraId="52699E7D" w14:textId="65241A47" w:rsidR="00C06DEF" w:rsidRPr="00D37808" w:rsidRDefault="00C06DEF" w:rsidP="00745ADB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7920" w:type="dxa"/>
            <w:gridSpan w:val="6"/>
          </w:tcPr>
          <w:p w14:paraId="1EA7BD7C" w14:textId="5C27538C" w:rsidR="00C06DEF" w:rsidRPr="00242FB8" w:rsidRDefault="00C06DEF" w:rsidP="00745ADB">
            <w:pPr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 xml:space="preserve">The </w:t>
            </w:r>
            <w:r w:rsidRPr="00242FB8">
              <w:rPr>
                <w:rFonts w:ascii="Arial" w:hAnsi="Arial" w:cs="Times New Roman"/>
                <w:sz w:val="18"/>
                <w:szCs w:val="18"/>
              </w:rPr>
              <w:t>G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raduate </w:t>
            </w:r>
            <w:r w:rsidRPr="00242FB8">
              <w:rPr>
                <w:rFonts w:ascii="Arial" w:hAnsi="Arial" w:cs="Times New Roman"/>
                <w:sz w:val="18"/>
                <w:szCs w:val="18"/>
              </w:rPr>
              <w:t>S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tudent </w:t>
            </w:r>
            <w:r w:rsidRPr="00242FB8">
              <w:rPr>
                <w:rFonts w:ascii="Arial" w:hAnsi="Arial" w:cs="Times New Roman"/>
                <w:sz w:val="18"/>
                <w:szCs w:val="18"/>
              </w:rPr>
              <w:t>A</w:t>
            </w:r>
            <w:r>
              <w:rPr>
                <w:rFonts w:ascii="Arial" w:hAnsi="Arial" w:cs="Times New Roman"/>
                <w:sz w:val="18"/>
                <w:szCs w:val="18"/>
              </w:rPr>
              <w:t>ssembly</w:t>
            </w:r>
            <w:r w:rsidRPr="00242FB8">
              <w:rPr>
                <w:rFonts w:ascii="Arial" w:hAnsi="Arial" w:cs="Times New Roman"/>
                <w:sz w:val="18"/>
                <w:szCs w:val="18"/>
              </w:rPr>
              <w:t xml:space="preserve"> Departmental Appreciation Award</w:t>
            </w:r>
            <w:r>
              <w:rPr>
                <w:rFonts w:ascii="Arial" w:hAnsi="Arial" w:cs="Times New Roman"/>
                <w:sz w:val="18"/>
                <w:szCs w:val="18"/>
              </w:rPr>
              <w:t>, Carnegie Mellon University</w:t>
            </w:r>
          </w:p>
          <w:p w14:paraId="38F2110E" w14:textId="40189D06" w:rsidR="00C06DEF" w:rsidRPr="00F348B9" w:rsidRDefault="00C06DEF" w:rsidP="00745ADB">
            <w:pPr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C06DEF" w:rsidRPr="00D37808" w14:paraId="2923D7BD" w14:textId="77777777" w:rsidTr="00D80FAF">
        <w:tc>
          <w:tcPr>
            <w:tcW w:w="1980" w:type="dxa"/>
            <w:gridSpan w:val="3"/>
          </w:tcPr>
          <w:p w14:paraId="5CBFEAC2" w14:textId="3B0ABE93" w:rsidR="00C06DEF" w:rsidRPr="00D37808" w:rsidRDefault="00C06DE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2015</w:t>
            </w:r>
          </w:p>
        </w:tc>
        <w:tc>
          <w:tcPr>
            <w:tcW w:w="7920" w:type="dxa"/>
            <w:gridSpan w:val="6"/>
          </w:tcPr>
          <w:p w14:paraId="4BACB0DA" w14:textId="60E1EFCD" w:rsidR="00C06DEF" w:rsidRPr="00D37808" w:rsidRDefault="00C06DEF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Summa Cum Laude, Honors in Computer Science, Lafayette College</w:t>
            </w:r>
          </w:p>
          <w:p w14:paraId="4C886F54" w14:textId="3F83AD4A" w:rsidR="00C06DEF" w:rsidRPr="00F348B9" w:rsidRDefault="00C06DEF" w:rsidP="00745ADB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C06DEF" w:rsidRPr="00D37808" w14:paraId="1FA086CD" w14:textId="77777777" w:rsidTr="00D80FAF">
        <w:tc>
          <w:tcPr>
            <w:tcW w:w="1980" w:type="dxa"/>
            <w:gridSpan w:val="3"/>
          </w:tcPr>
          <w:p w14:paraId="445003F4" w14:textId="58C206D1" w:rsidR="00C06DEF" w:rsidRPr="00D37808" w:rsidRDefault="00C06DE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2014</w:t>
            </w:r>
          </w:p>
        </w:tc>
        <w:tc>
          <w:tcPr>
            <w:tcW w:w="7920" w:type="dxa"/>
            <w:gridSpan w:val="6"/>
          </w:tcPr>
          <w:p w14:paraId="2144137F" w14:textId="27B0C27A" w:rsidR="00C06DEF" w:rsidRPr="00D37808" w:rsidRDefault="00C06DEF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Upsilon Pi Epsilon Scholarship Award, Lafayette College</w:t>
            </w:r>
          </w:p>
          <w:p w14:paraId="60545DD4" w14:textId="1C3859BD" w:rsidR="00C06DEF" w:rsidRPr="00F348B9" w:rsidRDefault="00C06DEF" w:rsidP="00745ADB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C06DEF" w:rsidRPr="00D37808" w14:paraId="4BC2B4DC" w14:textId="77777777" w:rsidTr="00D80FAF">
        <w:tc>
          <w:tcPr>
            <w:tcW w:w="1980" w:type="dxa"/>
            <w:gridSpan w:val="3"/>
          </w:tcPr>
          <w:p w14:paraId="42D9CF3E" w14:textId="1750BEC2" w:rsidR="00C06DEF" w:rsidRPr="00D37808" w:rsidRDefault="00C06DE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2014</w:t>
            </w:r>
          </w:p>
        </w:tc>
        <w:tc>
          <w:tcPr>
            <w:tcW w:w="7920" w:type="dxa"/>
            <w:gridSpan w:val="6"/>
          </w:tcPr>
          <w:p w14:paraId="5A4BD13B" w14:textId="50B32881" w:rsidR="00C06DEF" w:rsidRPr="00D37808" w:rsidRDefault="00C06DEF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James P. Schwar Prize, Lafayette College</w:t>
            </w:r>
          </w:p>
          <w:p w14:paraId="224853C7" w14:textId="6791AAA1" w:rsidR="00C06DEF" w:rsidRPr="00F348B9" w:rsidRDefault="00C06DEF" w:rsidP="00745ADB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C06DEF" w:rsidRPr="00D37808" w14:paraId="034EA96B" w14:textId="77777777" w:rsidTr="00D80FAF">
        <w:tc>
          <w:tcPr>
            <w:tcW w:w="1980" w:type="dxa"/>
            <w:gridSpan w:val="3"/>
          </w:tcPr>
          <w:p w14:paraId="572D3102" w14:textId="7C9531FD" w:rsidR="00C06DEF" w:rsidRPr="00D37808" w:rsidRDefault="00C06DE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2011 - 2015</w:t>
            </w:r>
          </w:p>
        </w:tc>
        <w:tc>
          <w:tcPr>
            <w:tcW w:w="7920" w:type="dxa"/>
            <w:gridSpan w:val="6"/>
          </w:tcPr>
          <w:p w14:paraId="1EB9934E" w14:textId="7D93B679" w:rsidR="00C06DEF" w:rsidRPr="00D37808" w:rsidRDefault="00C06DEF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Walter Oechsle Scholarship, Lafayette College</w:t>
            </w:r>
          </w:p>
          <w:p w14:paraId="7DAA24B2" w14:textId="0630F1D1" w:rsidR="00C06DEF" w:rsidRPr="00F348B9" w:rsidRDefault="00C06DEF" w:rsidP="00745ADB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C06DEF" w:rsidRPr="00D37808" w14:paraId="5970512A" w14:textId="77777777" w:rsidTr="00D80FAF">
        <w:tc>
          <w:tcPr>
            <w:tcW w:w="1980" w:type="dxa"/>
            <w:gridSpan w:val="3"/>
          </w:tcPr>
          <w:p w14:paraId="16B902ED" w14:textId="206E33D9" w:rsidR="00C06DEF" w:rsidRPr="00D37808" w:rsidRDefault="00C06DE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2012, 2013</w:t>
            </w:r>
          </w:p>
        </w:tc>
        <w:tc>
          <w:tcPr>
            <w:tcW w:w="7920" w:type="dxa"/>
            <w:gridSpan w:val="6"/>
          </w:tcPr>
          <w:p w14:paraId="56000297" w14:textId="0E443796" w:rsidR="00C06DEF" w:rsidRPr="00297B9A" w:rsidRDefault="00C06DEF" w:rsidP="00745ADB">
            <w:pPr>
              <w:rPr>
                <w:rFonts w:ascii="Arial" w:hAnsi="Arial" w:cs="Times New Roman"/>
                <w:sz w:val="16"/>
                <w:szCs w:val="16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Grace Hopper Celebration of Women in Computing Scholarship</w:t>
            </w:r>
            <w:r>
              <w:rPr>
                <w:rFonts w:ascii="Arial" w:hAnsi="Arial" w:cs="Times New Roman"/>
                <w:sz w:val="18"/>
                <w:szCs w:val="18"/>
              </w:rPr>
              <w:t>, Grace Hopper Conference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C06DEF" w:rsidRPr="00D37808" w14:paraId="390B4A98" w14:textId="77777777" w:rsidTr="00D80FAF">
        <w:tc>
          <w:tcPr>
            <w:tcW w:w="9900" w:type="dxa"/>
            <w:gridSpan w:val="9"/>
          </w:tcPr>
          <w:p w14:paraId="340B8573" w14:textId="77777777" w:rsidR="00C06DEF" w:rsidRPr="00F348B9" w:rsidRDefault="00C06DEF" w:rsidP="00745ADB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C06DEF" w:rsidRPr="00D37808" w14:paraId="2EB77D0F" w14:textId="77777777" w:rsidTr="00D80FAF">
        <w:tc>
          <w:tcPr>
            <w:tcW w:w="9900" w:type="dxa"/>
            <w:gridSpan w:val="9"/>
          </w:tcPr>
          <w:p w14:paraId="5F08B7AE" w14:textId="77777777" w:rsidR="00C06DEF" w:rsidRPr="00D37808" w:rsidRDefault="00C06DEF" w:rsidP="00745ADB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D37808">
              <w:rPr>
                <w:rFonts w:ascii="Arial" w:hAnsi="Arial" w:cs="Times New Roman"/>
                <w:b/>
                <w:sz w:val="26"/>
                <w:szCs w:val="26"/>
              </w:rPr>
              <w:t>LEADERSHIP AND SERVICE</w:t>
            </w:r>
          </w:p>
          <w:p w14:paraId="5B14240A" w14:textId="32C23219" w:rsidR="00C06DEF" w:rsidRPr="00150F2E" w:rsidRDefault="00C06DEF" w:rsidP="00745ADB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C06DEF" w:rsidRPr="00D37808" w14:paraId="03372D57" w14:textId="77777777" w:rsidTr="00D80FAF">
        <w:trPr>
          <w:trHeight w:val="161"/>
        </w:trPr>
        <w:tc>
          <w:tcPr>
            <w:tcW w:w="1710" w:type="dxa"/>
          </w:tcPr>
          <w:p w14:paraId="14DAD93E" w14:textId="77777777" w:rsidR="00C06DEF" w:rsidRPr="00D37808" w:rsidRDefault="00C06DEF" w:rsidP="00745ADB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2ACCE68F" w14:textId="77777777" w:rsidR="00C06DEF" w:rsidRPr="00D37808" w:rsidRDefault="00C06DEF" w:rsidP="00745ADB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920" w:type="dxa"/>
            <w:gridSpan w:val="6"/>
          </w:tcPr>
          <w:p w14:paraId="1C6D2503" w14:textId="7D866775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>Carnegie Mellon University</w:t>
            </w:r>
          </w:p>
          <w:p w14:paraId="11B5B6EC" w14:textId="77777777" w:rsidR="00C06DEF" w:rsidRPr="00150F2E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C06DEF" w:rsidRPr="00D37808" w14:paraId="1B61A525" w14:textId="77777777" w:rsidTr="00D80FAF">
        <w:trPr>
          <w:trHeight w:val="161"/>
        </w:trPr>
        <w:tc>
          <w:tcPr>
            <w:tcW w:w="1980" w:type="dxa"/>
            <w:gridSpan w:val="3"/>
          </w:tcPr>
          <w:p w14:paraId="79BCC3D7" w14:textId="2E942845" w:rsidR="00C06DEF" w:rsidRPr="00D37808" w:rsidRDefault="00C06DEF" w:rsidP="00745ADB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2019 - present</w:t>
            </w:r>
          </w:p>
        </w:tc>
        <w:tc>
          <w:tcPr>
            <w:tcW w:w="7920" w:type="dxa"/>
            <w:gridSpan w:val="6"/>
          </w:tcPr>
          <w:p w14:paraId="38D8E790" w14:textId="18359AA9" w:rsidR="00C06DEF" w:rsidRPr="00C96563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C96563">
              <w:rPr>
                <w:rFonts w:ascii="Arial" w:hAnsi="Arial" w:cs="Times New Roman"/>
                <w:b/>
                <w:sz w:val="18"/>
                <w:szCs w:val="18"/>
              </w:rPr>
              <w:t>Director of the Community for Teaching and CS Education at CMU</w:t>
            </w:r>
          </w:p>
          <w:p w14:paraId="474A71CC" w14:textId="1895521D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Work</w:t>
            </w:r>
            <w:r>
              <w:rPr>
                <w:rFonts w:ascii="Arial" w:hAnsi="Arial" w:cs="Times New Roman"/>
                <w:sz w:val="18"/>
                <w:szCs w:val="18"/>
              </w:rPr>
              <w:t>ing with teaching professors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and students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to build and develop a community 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at CMU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for faculty and students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who are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>
              <w:rPr>
                <w:rFonts w:ascii="Arial" w:hAnsi="Arial" w:cs="Times New Roman"/>
                <w:sz w:val="18"/>
                <w:szCs w:val="18"/>
              </w:rPr>
              <w:t>interested in teaching and CS Education</w:t>
            </w:r>
          </w:p>
          <w:p w14:paraId="59B1F71B" w14:textId="22D74E05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6E44DB" w:rsidRPr="00D37808" w14:paraId="6709147D" w14:textId="77777777" w:rsidTr="00D80FAF">
        <w:trPr>
          <w:trHeight w:val="161"/>
        </w:trPr>
        <w:tc>
          <w:tcPr>
            <w:tcW w:w="1980" w:type="dxa"/>
            <w:gridSpan w:val="3"/>
          </w:tcPr>
          <w:p w14:paraId="2BC9C37A" w14:textId="691CCA61" w:rsidR="006E44DB" w:rsidRPr="00D37808" w:rsidRDefault="006E44DB" w:rsidP="00745ADB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2019 - 2020</w:t>
            </w:r>
          </w:p>
        </w:tc>
        <w:tc>
          <w:tcPr>
            <w:tcW w:w="7920" w:type="dxa"/>
            <w:gridSpan w:val="6"/>
          </w:tcPr>
          <w:p w14:paraId="3348E68F" w14:textId="1020AE85" w:rsidR="006E44DB" w:rsidRDefault="006E44DB" w:rsidP="006E44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 xml:space="preserve">Student representative in the </w:t>
            </w:r>
            <w:r w:rsidRPr="00C96563">
              <w:rPr>
                <w:rFonts w:ascii="Arial" w:hAnsi="Arial" w:cs="Times New Roman"/>
                <w:b/>
                <w:sz w:val="18"/>
                <w:szCs w:val="18"/>
              </w:rPr>
              <w:t>Curriculum Committee</w:t>
            </w:r>
            <w:r w:rsidR="00D80FAF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D80FAF">
              <w:rPr>
                <w:rFonts w:ascii="Arial" w:hAnsi="Arial" w:cs="Times New Roman"/>
                <w:sz w:val="18"/>
                <w:szCs w:val="18"/>
              </w:rPr>
              <w:t>Human-Computer Interaction</w:t>
            </w:r>
            <w:r w:rsidR="00D80FAF">
              <w:rPr>
                <w:rFonts w:ascii="Arial" w:hAnsi="Arial" w:cs="Times New Roman"/>
                <w:sz w:val="18"/>
                <w:szCs w:val="18"/>
              </w:rPr>
              <w:t xml:space="preserve"> Institute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</w:t>
            </w:r>
          </w:p>
          <w:p w14:paraId="765CF3FC" w14:textId="0CA93FEF" w:rsidR="006E44DB" w:rsidRPr="006E44DB" w:rsidRDefault="006E44DB" w:rsidP="006E44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6E44DB" w:rsidRPr="00D37808" w14:paraId="578E0A27" w14:textId="77777777" w:rsidTr="00D80FAF">
        <w:trPr>
          <w:trHeight w:val="161"/>
        </w:trPr>
        <w:tc>
          <w:tcPr>
            <w:tcW w:w="1980" w:type="dxa"/>
            <w:gridSpan w:val="3"/>
          </w:tcPr>
          <w:p w14:paraId="7AC32FDB" w14:textId="7371A03A" w:rsidR="006E44DB" w:rsidRPr="00D37808" w:rsidRDefault="006E44DB" w:rsidP="00745ADB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2019 - 2020</w:t>
            </w:r>
          </w:p>
        </w:tc>
        <w:tc>
          <w:tcPr>
            <w:tcW w:w="7920" w:type="dxa"/>
            <w:gridSpan w:val="6"/>
          </w:tcPr>
          <w:p w14:paraId="0EC1BD37" w14:textId="74E13509" w:rsidR="006E44DB" w:rsidRDefault="006E44DB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 xml:space="preserve">Student representative in the </w:t>
            </w:r>
            <w:r w:rsidRPr="00C96563">
              <w:rPr>
                <w:rFonts w:ascii="Arial" w:hAnsi="Arial" w:cs="Times New Roman"/>
                <w:b/>
                <w:sz w:val="18"/>
                <w:szCs w:val="18"/>
              </w:rPr>
              <w:t>Faculty Hiring Committee</w:t>
            </w:r>
            <w:r w:rsidR="00D80FAF" w:rsidRPr="00D80FAF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D80FAF">
              <w:rPr>
                <w:rFonts w:ascii="Arial" w:hAnsi="Arial" w:cs="Times New Roman"/>
                <w:sz w:val="18"/>
                <w:szCs w:val="18"/>
              </w:rPr>
              <w:t>Human-Computer Interaction Institute</w:t>
            </w:r>
          </w:p>
          <w:p w14:paraId="2D0FF09A" w14:textId="4949E7A8" w:rsidR="006E44DB" w:rsidRPr="006E44DB" w:rsidRDefault="006E44DB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C06DEF" w:rsidRPr="00D37808" w14:paraId="3B2FD4EC" w14:textId="77777777" w:rsidTr="00D80FAF">
        <w:trPr>
          <w:trHeight w:val="161"/>
        </w:trPr>
        <w:tc>
          <w:tcPr>
            <w:tcW w:w="1980" w:type="dxa"/>
            <w:gridSpan w:val="3"/>
          </w:tcPr>
          <w:p w14:paraId="032B9D73" w14:textId="71D0ED4F" w:rsidR="00C06DEF" w:rsidRPr="00D37808" w:rsidRDefault="00C06DEF" w:rsidP="00B339C3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2017 - </w:t>
            </w:r>
            <w:r w:rsidR="00B339C3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7920" w:type="dxa"/>
            <w:gridSpan w:val="6"/>
          </w:tcPr>
          <w:p w14:paraId="551A94F5" w14:textId="20764A91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C96563">
              <w:rPr>
                <w:rFonts w:ascii="Arial" w:hAnsi="Arial" w:cs="Times New Roman"/>
                <w:b/>
                <w:sz w:val="18"/>
                <w:szCs w:val="18"/>
              </w:rPr>
              <w:t>Women in SCS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, organizing committee </w:t>
            </w:r>
          </w:p>
          <w:p w14:paraId="3B4402E5" w14:textId="29EB3F07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C06DEF" w:rsidRPr="00D37808" w14:paraId="01121974" w14:textId="77777777" w:rsidTr="00D80FAF">
        <w:tc>
          <w:tcPr>
            <w:tcW w:w="1980" w:type="dxa"/>
            <w:gridSpan w:val="3"/>
          </w:tcPr>
          <w:p w14:paraId="4E46BC0A" w14:textId="4D0C5A84" w:rsidR="00C06DEF" w:rsidRPr="00D37808" w:rsidRDefault="00C06DEF" w:rsidP="00745ADB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2017 - 2018</w:t>
            </w:r>
          </w:p>
        </w:tc>
        <w:tc>
          <w:tcPr>
            <w:tcW w:w="7920" w:type="dxa"/>
            <w:gridSpan w:val="6"/>
          </w:tcPr>
          <w:p w14:paraId="19906D7F" w14:textId="0C094A38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SCS4All Initiative, organizing committee </w:t>
            </w:r>
          </w:p>
          <w:p w14:paraId="0AA89969" w14:textId="2693CBF1" w:rsidR="00C06DEF" w:rsidRPr="00D37808" w:rsidRDefault="00C06DE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533B1C" w:rsidRPr="00D37808" w14:paraId="3B875E93" w14:textId="77777777" w:rsidTr="00D80FAF">
        <w:tc>
          <w:tcPr>
            <w:tcW w:w="1980" w:type="dxa"/>
            <w:gridSpan w:val="3"/>
          </w:tcPr>
          <w:p w14:paraId="674B957D" w14:textId="3BEA8779" w:rsidR="00533B1C" w:rsidRPr="00D37808" w:rsidRDefault="00533B1C" w:rsidP="00745ADB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7920" w:type="dxa"/>
            <w:gridSpan w:val="6"/>
          </w:tcPr>
          <w:p w14:paraId="7B728AAF" w14:textId="4393550B" w:rsidR="00533B1C" w:rsidRPr="00D37808" w:rsidRDefault="00533B1C" w:rsidP="00555E3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 xml:space="preserve">Grad School Panel Moderator in the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Opportunities for Undergraduate Research in Computer Science (OurCS) </w:t>
            </w:r>
            <w:r w:rsidR="00555E3B">
              <w:rPr>
                <w:rFonts w:ascii="Arial" w:hAnsi="Arial" w:cs="Times New Roman"/>
                <w:sz w:val="18"/>
                <w:szCs w:val="18"/>
              </w:rPr>
              <w:t>conference</w:t>
            </w:r>
          </w:p>
          <w:p w14:paraId="59B2CDA0" w14:textId="77777777" w:rsidR="00533B1C" w:rsidRPr="00D37808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</w:p>
        </w:tc>
      </w:tr>
      <w:tr w:rsidR="00533B1C" w:rsidRPr="00D37808" w14:paraId="5CCFF0EB" w14:textId="77777777" w:rsidTr="00D80FAF">
        <w:tc>
          <w:tcPr>
            <w:tcW w:w="1980" w:type="dxa"/>
            <w:gridSpan w:val="3"/>
          </w:tcPr>
          <w:p w14:paraId="2EEFFB37" w14:textId="337BE78C" w:rsidR="00533B1C" w:rsidRPr="00D37808" w:rsidRDefault="00533B1C" w:rsidP="00745ADB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2017</w:t>
            </w:r>
            <w:r>
              <w:rPr>
                <w:rFonts w:ascii="Arial" w:hAnsi="Arial" w:cs="Times New Roman"/>
                <w:sz w:val="18"/>
                <w:szCs w:val="18"/>
              </w:rPr>
              <w:t>, 2019</w:t>
            </w:r>
          </w:p>
        </w:tc>
        <w:tc>
          <w:tcPr>
            <w:tcW w:w="7920" w:type="dxa"/>
            <w:gridSpan w:val="6"/>
          </w:tcPr>
          <w:p w14:paraId="77D16D44" w14:textId="51C6DE00" w:rsidR="00533B1C" w:rsidRPr="00D37808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Opportunities for Undergraduate Research in Computer Science (OurCS) Organizer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and Moderator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</w:p>
          <w:p w14:paraId="4785385C" w14:textId="127040BB" w:rsidR="00533B1C" w:rsidRPr="00D37808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533B1C" w:rsidRPr="00D37808" w14:paraId="68BDAA57" w14:textId="77777777" w:rsidTr="00D80FAF">
        <w:tc>
          <w:tcPr>
            <w:tcW w:w="1980" w:type="dxa"/>
            <w:gridSpan w:val="3"/>
          </w:tcPr>
          <w:p w14:paraId="01FC84FA" w14:textId="37003216" w:rsidR="00533B1C" w:rsidRPr="00D37808" w:rsidRDefault="00533B1C" w:rsidP="00745ADB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2015, 2019</w:t>
            </w:r>
          </w:p>
        </w:tc>
        <w:tc>
          <w:tcPr>
            <w:tcW w:w="7920" w:type="dxa"/>
            <w:gridSpan w:val="6"/>
          </w:tcPr>
          <w:p w14:paraId="78C2C5EB" w14:textId="140203C9" w:rsidR="00533B1C" w:rsidRPr="00D37808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HCII Prospective Ph.D. Student Open House Organizer </w:t>
            </w:r>
          </w:p>
          <w:p w14:paraId="4F86281C" w14:textId="2AAFE2EC" w:rsidR="00533B1C" w:rsidRPr="00D37808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533B1C" w:rsidRPr="00D37808" w14:paraId="0E6AA9BC" w14:textId="77777777" w:rsidTr="00D80FAF">
        <w:tc>
          <w:tcPr>
            <w:tcW w:w="1710" w:type="dxa"/>
          </w:tcPr>
          <w:p w14:paraId="546A3F1C" w14:textId="77777777" w:rsidR="00533B1C" w:rsidRPr="00D37808" w:rsidRDefault="00533B1C" w:rsidP="00745ADB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0B03F16A" w14:textId="77777777" w:rsidR="00533B1C" w:rsidRPr="00D37808" w:rsidRDefault="00533B1C" w:rsidP="00745ADB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920" w:type="dxa"/>
            <w:gridSpan w:val="6"/>
          </w:tcPr>
          <w:p w14:paraId="43EC8CC4" w14:textId="77777777" w:rsidR="00533B1C" w:rsidRPr="004F75DC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0"/>
                <w:szCs w:val="10"/>
                <w:shd w:val="clear" w:color="auto" w:fill="F9F9F9"/>
              </w:rPr>
            </w:pPr>
          </w:p>
          <w:p w14:paraId="31AF90F5" w14:textId="3A4B8051" w:rsidR="00533B1C" w:rsidRPr="00D37808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>Lafayette College</w:t>
            </w:r>
          </w:p>
          <w:p w14:paraId="315113A0" w14:textId="77777777" w:rsidR="00533B1C" w:rsidRPr="00150F2E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533B1C" w:rsidRPr="00D37808" w14:paraId="2E6E22D5" w14:textId="77777777" w:rsidTr="00D80FAF">
        <w:tc>
          <w:tcPr>
            <w:tcW w:w="1980" w:type="dxa"/>
            <w:gridSpan w:val="3"/>
          </w:tcPr>
          <w:p w14:paraId="6400FF56" w14:textId="5C343B15" w:rsidR="00533B1C" w:rsidRPr="00D37808" w:rsidRDefault="00533B1C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2012-2015</w:t>
            </w:r>
          </w:p>
        </w:tc>
        <w:tc>
          <w:tcPr>
            <w:tcW w:w="7920" w:type="dxa"/>
            <w:gridSpan w:val="6"/>
          </w:tcPr>
          <w:p w14:paraId="397F548C" w14:textId="44E33873" w:rsidR="00533B1C" w:rsidRPr="00D37808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Women in Computing, Founder and President</w:t>
            </w:r>
          </w:p>
          <w:p w14:paraId="7B595DBD" w14:textId="1C620D01" w:rsidR="00533B1C" w:rsidRPr="00D37808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  <w:sz w:val="14"/>
                <w:szCs w:val="14"/>
              </w:rPr>
            </w:pPr>
          </w:p>
        </w:tc>
      </w:tr>
      <w:tr w:rsidR="00533B1C" w:rsidRPr="00D37808" w14:paraId="2D2C8C01" w14:textId="77777777" w:rsidTr="00D80FAF">
        <w:tc>
          <w:tcPr>
            <w:tcW w:w="1980" w:type="dxa"/>
            <w:gridSpan w:val="3"/>
          </w:tcPr>
          <w:p w14:paraId="3BC37B62" w14:textId="27236797" w:rsidR="00533B1C" w:rsidRPr="00D37808" w:rsidRDefault="00533B1C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2014-2015</w:t>
            </w:r>
          </w:p>
        </w:tc>
        <w:tc>
          <w:tcPr>
            <w:tcW w:w="7920" w:type="dxa"/>
            <w:gridSpan w:val="6"/>
          </w:tcPr>
          <w:p w14:paraId="64DB6390" w14:textId="660813CA" w:rsidR="00533B1C" w:rsidRDefault="00533B1C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Upsilon Pi Epsilon Club, President</w:t>
            </w:r>
          </w:p>
          <w:p w14:paraId="6EE27785" w14:textId="77777777" w:rsidR="00533B1C" w:rsidRPr="00297B9A" w:rsidRDefault="00533B1C" w:rsidP="00745ADB">
            <w:pPr>
              <w:rPr>
                <w:rFonts w:ascii="Arial" w:hAnsi="Arial" w:cs="Times New Roman"/>
                <w:sz w:val="14"/>
                <w:szCs w:val="14"/>
              </w:rPr>
            </w:pPr>
          </w:p>
          <w:p w14:paraId="1E653EF2" w14:textId="78999F33" w:rsidR="00533B1C" w:rsidRPr="00D37808" w:rsidRDefault="00533B1C" w:rsidP="00745ADB">
            <w:pPr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533B1C" w:rsidRPr="00D37808" w14:paraId="3702C61E" w14:textId="77777777" w:rsidTr="00D80FAF">
        <w:tc>
          <w:tcPr>
            <w:tcW w:w="9900" w:type="dxa"/>
            <w:gridSpan w:val="9"/>
          </w:tcPr>
          <w:p w14:paraId="34E1017C" w14:textId="77777777" w:rsidR="00533B1C" w:rsidRPr="00E22C86" w:rsidRDefault="00533B1C" w:rsidP="00745ADB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533B1C" w:rsidRPr="00D37808" w14:paraId="7135B880" w14:textId="77777777" w:rsidTr="00D80FAF">
        <w:tc>
          <w:tcPr>
            <w:tcW w:w="1710" w:type="dxa"/>
          </w:tcPr>
          <w:p w14:paraId="586FC892" w14:textId="77777777" w:rsidR="00533B1C" w:rsidRPr="00D37808" w:rsidRDefault="00533B1C" w:rsidP="00745ADB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D37808">
              <w:rPr>
                <w:rFonts w:ascii="Arial" w:hAnsi="Arial" w:cs="Times New Roman"/>
                <w:b/>
                <w:sz w:val="26"/>
                <w:szCs w:val="26"/>
              </w:rPr>
              <w:t>SKILLS</w:t>
            </w:r>
          </w:p>
          <w:p w14:paraId="689E26C3" w14:textId="6C7B7CCD" w:rsidR="00533B1C" w:rsidRPr="00150F2E" w:rsidRDefault="00533B1C" w:rsidP="00745ADB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16420493" w14:textId="77777777" w:rsidR="00533B1C" w:rsidRPr="00D37808" w:rsidRDefault="00533B1C" w:rsidP="00745ADB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357" w:type="dxa"/>
            <w:gridSpan w:val="3"/>
          </w:tcPr>
          <w:p w14:paraId="7DB626EF" w14:textId="77777777" w:rsidR="00533B1C" w:rsidRPr="00D37808" w:rsidRDefault="00533B1C" w:rsidP="00745ADB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36" w:type="dxa"/>
          </w:tcPr>
          <w:p w14:paraId="50008D1E" w14:textId="77777777" w:rsidR="00533B1C" w:rsidRPr="00D37808" w:rsidRDefault="00533B1C" w:rsidP="00745ADB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327" w:type="dxa"/>
            <w:gridSpan w:val="2"/>
          </w:tcPr>
          <w:p w14:paraId="4032A020" w14:textId="77777777" w:rsidR="00533B1C" w:rsidRPr="00D37808" w:rsidRDefault="00533B1C" w:rsidP="00745ADB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533B1C" w:rsidRPr="00D37808" w14:paraId="6AD6082D" w14:textId="77777777" w:rsidTr="00D80FAF">
        <w:trPr>
          <w:trHeight w:val="188"/>
        </w:trPr>
        <w:tc>
          <w:tcPr>
            <w:tcW w:w="2542" w:type="dxa"/>
            <w:gridSpan w:val="4"/>
          </w:tcPr>
          <w:p w14:paraId="2D741BDD" w14:textId="26122EEF" w:rsidR="00533B1C" w:rsidRPr="003B264B" w:rsidRDefault="00533B1C" w:rsidP="00745ADB">
            <w:pPr>
              <w:ind w:right="72"/>
              <w:rPr>
                <w:rFonts w:ascii="Arial" w:hAnsi="Arial" w:cs="Times New Roman"/>
                <w:b/>
                <w:sz w:val="18"/>
                <w:szCs w:val="18"/>
              </w:rPr>
            </w:pPr>
            <w:r w:rsidRPr="003B264B">
              <w:rPr>
                <w:rFonts w:ascii="Arial" w:hAnsi="Arial" w:cs="Arial"/>
                <w:b/>
                <w:sz w:val="18"/>
                <w:szCs w:val="18"/>
              </w:rPr>
              <w:t xml:space="preserve">▲ </w:t>
            </w:r>
            <w:r w:rsidRPr="003B264B">
              <w:rPr>
                <w:rFonts w:ascii="Arial" w:hAnsi="Arial" w:cs="Times New Roman"/>
                <w:b/>
                <w:sz w:val="18"/>
                <w:szCs w:val="18"/>
              </w:rPr>
              <w:t xml:space="preserve">Programming </w:t>
            </w:r>
          </w:p>
          <w:p w14:paraId="6E69AEB3" w14:textId="05C1A29D" w:rsidR="00533B1C" w:rsidRPr="00F348B9" w:rsidRDefault="00533B1C" w:rsidP="00745ADB">
            <w:pPr>
              <w:ind w:right="72"/>
              <w:rPr>
                <w:rFonts w:ascii="Arial" w:hAnsi="Arial" w:cs="Times New Roman"/>
                <w:sz w:val="14"/>
                <w:szCs w:val="14"/>
              </w:rPr>
            </w:pPr>
          </w:p>
        </w:tc>
        <w:tc>
          <w:tcPr>
            <w:tcW w:w="2543" w:type="dxa"/>
          </w:tcPr>
          <w:p w14:paraId="537612AD" w14:textId="1B8A8BA2" w:rsidR="00533B1C" w:rsidRPr="003B264B" w:rsidRDefault="00533B1C" w:rsidP="00745ADB">
            <w:pPr>
              <w:rPr>
                <w:rFonts w:ascii="Arial" w:hAnsi="Arial" w:cs="Times New Roman"/>
                <w:b/>
                <w:sz w:val="18"/>
                <w:szCs w:val="18"/>
              </w:rPr>
            </w:pPr>
            <w:r w:rsidRPr="003B264B">
              <w:rPr>
                <w:rFonts w:ascii="Arial" w:hAnsi="Arial" w:cs="Arial"/>
                <w:b/>
                <w:sz w:val="18"/>
                <w:szCs w:val="18"/>
              </w:rPr>
              <w:t xml:space="preserve">▲ </w:t>
            </w:r>
            <w:r w:rsidRPr="003B264B">
              <w:rPr>
                <w:rFonts w:ascii="Arial" w:hAnsi="Arial" w:cs="Times New Roman"/>
                <w:b/>
                <w:sz w:val="18"/>
                <w:szCs w:val="18"/>
              </w:rPr>
              <w:t>Tools</w:t>
            </w:r>
          </w:p>
        </w:tc>
        <w:tc>
          <w:tcPr>
            <w:tcW w:w="2542" w:type="dxa"/>
            <w:gridSpan w:val="3"/>
          </w:tcPr>
          <w:p w14:paraId="4ADBE8AE" w14:textId="2D1B7881" w:rsidR="00533B1C" w:rsidRPr="003B264B" w:rsidRDefault="00533B1C" w:rsidP="00745ADB">
            <w:pPr>
              <w:rPr>
                <w:rFonts w:ascii="Arial" w:hAnsi="Arial" w:cs="Times New Roman"/>
                <w:b/>
                <w:sz w:val="18"/>
                <w:szCs w:val="18"/>
              </w:rPr>
            </w:pPr>
            <w:r w:rsidRPr="003B264B">
              <w:rPr>
                <w:rFonts w:ascii="Arial" w:hAnsi="Arial" w:cs="Arial"/>
                <w:b/>
                <w:sz w:val="18"/>
                <w:szCs w:val="18"/>
              </w:rPr>
              <w:t xml:space="preserve">▲ </w:t>
            </w:r>
            <w:r w:rsidRPr="003B264B">
              <w:rPr>
                <w:rFonts w:ascii="Arial" w:hAnsi="Arial" w:cs="Times New Roman"/>
                <w:b/>
                <w:sz w:val="18"/>
                <w:szCs w:val="18"/>
              </w:rPr>
              <w:t>Research Methods</w:t>
            </w:r>
          </w:p>
        </w:tc>
        <w:tc>
          <w:tcPr>
            <w:tcW w:w="2273" w:type="dxa"/>
            <w:tcBorders>
              <w:left w:val="nil"/>
            </w:tcBorders>
          </w:tcPr>
          <w:p w14:paraId="67600CC0" w14:textId="11EABE9D" w:rsidR="00533B1C" w:rsidRPr="003B264B" w:rsidRDefault="00533B1C" w:rsidP="00745ADB">
            <w:pPr>
              <w:rPr>
                <w:rFonts w:ascii="Arial" w:hAnsi="Arial" w:cs="Times New Roman"/>
                <w:b/>
                <w:sz w:val="18"/>
                <w:szCs w:val="18"/>
              </w:rPr>
            </w:pPr>
            <w:r w:rsidRPr="003B264B">
              <w:rPr>
                <w:rFonts w:ascii="Arial" w:hAnsi="Arial" w:cs="Arial"/>
                <w:b/>
                <w:sz w:val="18"/>
                <w:szCs w:val="18"/>
              </w:rPr>
              <w:t xml:space="preserve">▲ </w:t>
            </w:r>
            <w:r w:rsidRPr="003B264B">
              <w:rPr>
                <w:rFonts w:ascii="Arial" w:hAnsi="Arial" w:cs="Times New Roman"/>
                <w:b/>
                <w:sz w:val="18"/>
                <w:szCs w:val="18"/>
              </w:rPr>
              <w:t>Languages</w:t>
            </w:r>
          </w:p>
        </w:tc>
      </w:tr>
      <w:tr w:rsidR="00533B1C" w:rsidRPr="00D37808" w14:paraId="6C1C84DD" w14:textId="77777777" w:rsidTr="00D80FAF">
        <w:trPr>
          <w:trHeight w:val="188"/>
        </w:trPr>
        <w:tc>
          <w:tcPr>
            <w:tcW w:w="2542" w:type="dxa"/>
            <w:gridSpan w:val="4"/>
          </w:tcPr>
          <w:p w14:paraId="47E3DDD3" w14:textId="463F83DF" w:rsidR="00533B1C" w:rsidRPr="0056296D" w:rsidRDefault="00533B1C" w:rsidP="00745ADB">
            <w:pPr>
              <w:ind w:right="72"/>
              <w:rPr>
                <w:rFonts w:ascii="Arial" w:hAnsi="Arial" w:cs="Times New Roman"/>
                <w:sz w:val="17"/>
                <w:szCs w:val="17"/>
              </w:rPr>
            </w:pPr>
            <w:r w:rsidRPr="0056296D">
              <w:rPr>
                <w:rFonts w:ascii="Arial" w:hAnsi="Arial" w:cs="Times New Roman"/>
                <w:sz w:val="17"/>
                <w:szCs w:val="17"/>
              </w:rPr>
              <w:t>Java, Python, JavaScript, HTML, CSS, C++, C, R, Jess, Intel IA32</w:t>
            </w:r>
          </w:p>
        </w:tc>
        <w:tc>
          <w:tcPr>
            <w:tcW w:w="2543" w:type="dxa"/>
          </w:tcPr>
          <w:p w14:paraId="0BC1BC40" w14:textId="2AC8CE55" w:rsidR="00533B1C" w:rsidRPr="0056296D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7"/>
                <w:szCs w:val="17"/>
              </w:rPr>
            </w:pPr>
            <w:r w:rsidRPr="0056296D">
              <w:rPr>
                <w:rFonts w:ascii="Arial" w:hAnsi="Arial" w:cs="Times New Roman"/>
                <w:sz w:val="17"/>
                <w:szCs w:val="17"/>
              </w:rPr>
              <w:t>CTAT, Django, Ajax, jQuery, Heroku, NodeJs, SQLite, LaTex, Mathematica, WordPress, Sketch, InVision, Adobe: Photoshop, Flash Player, InDesign</w:t>
            </w:r>
          </w:p>
        </w:tc>
        <w:tc>
          <w:tcPr>
            <w:tcW w:w="2542" w:type="dxa"/>
            <w:gridSpan w:val="3"/>
          </w:tcPr>
          <w:p w14:paraId="225F9980" w14:textId="2D15C4BF" w:rsidR="00533B1C" w:rsidRPr="0056296D" w:rsidRDefault="00533B1C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7"/>
                <w:szCs w:val="17"/>
              </w:rPr>
            </w:pPr>
            <w:r w:rsidRPr="0056296D">
              <w:rPr>
                <w:rFonts w:ascii="Arial" w:hAnsi="Arial" w:cs="Times New Roman"/>
                <w:sz w:val="17"/>
                <w:szCs w:val="17"/>
              </w:rPr>
              <w:t>Contextual Inquiry, Interpretation Sessions, Affinity Diagramming, Speed Dating, Storyboarding, Prototyping, Think Alouds, Classroom Studies</w:t>
            </w:r>
          </w:p>
        </w:tc>
        <w:tc>
          <w:tcPr>
            <w:tcW w:w="2273" w:type="dxa"/>
            <w:tcBorders>
              <w:left w:val="nil"/>
            </w:tcBorders>
          </w:tcPr>
          <w:p w14:paraId="72DD9EC3" w14:textId="77777777" w:rsidR="00533B1C" w:rsidRPr="0056296D" w:rsidRDefault="00533B1C" w:rsidP="00745ADB">
            <w:pPr>
              <w:rPr>
                <w:rFonts w:ascii="Arial" w:hAnsi="Arial" w:cs="Times New Roman"/>
                <w:sz w:val="17"/>
                <w:szCs w:val="17"/>
              </w:rPr>
            </w:pPr>
            <w:r w:rsidRPr="0056296D">
              <w:rPr>
                <w:rFonts w:ascii="Arial" w:hAnsi="Arial" w:cs="Times New Roman"/>
                <w:sz w:val="17"/>
                <w:szCs w:val="17"/>
              </w:rPr>
              <w:t>English, Albanian, Italian, French, Greek, Korean</w:t>
            </w:r>
          </w:p>
          <w:p w14:paraId="48908A75" w14:textId="77777777" w:rsidR="00533B1C" w:rsidRPr="0056296D" w:rsidRDefault="00533B1C" w:rsidP="00745ADB">
            <w:pPr>
              <w:rPr>
                <w:rFonts w:ascii="Arial" w:hAnsi="Arial" w:cs="Times New Roman"/>
                <w:sz w:val="17"/>
                <w:szCs w:val="17"/>
              </w:rPr>
            </w:pPr>
          </w:p>
        </w:tc>
      </w:tr>
    </w:tbl>
    <w:p w14:paraId="01884C85" w14:textId="77777777" w:rsidR="00B351AC" w:rsidRPr="00D37808" w:rsidRDefault="00B351AC" w:rsidP="00AF151A">
      <w:pPr>
        <w:rPr>
          <w:rFonts w:ascii="Helvetica Neue" w:hAnsi="Helvetica Neue"/>
        </w:rPr>
      </w:pPr>
    </w:p>
    <w:sectPr w:rsidR="00B351AC" w:rsidRPr="00D37808" w:rsidSect="00D80FAF">
      <w:footerReference w:type="even" r:id="rId14"/>
      <w:footerReference w:type="default" r:id="rId15"/>
      <w:pgSz w:w="12240" w:h="15840"/>
      <w:pgMar w:top="81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759101" w14:textId="77777777" w:rsidR="00555E3B" w:rsidRDefault="00555E3B" w:rsidP="00C80B9C">
      <w:r>
        <w:separator/>
      </w:r>
    </w:p>
  </w:endnote>
  <w:endnote w:type="continuationSeparator" w:id="0">
    <w:p w14:paraId="242EC1A8" w14:textId="77777777" w:rsidR="00555E3B" w:rsidRDefault="00555E3B" w:rsidP="00C80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BC9435" w14:textId="77777777" w:rsidR="00555E3B" w:rsidRDefault="00555E3B" w:rsidP="00394D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E1E936" w14:textId="77777777" w:rsidR="00555E3B" w:rsidRDefault="00555E3B" w:rsidP="00C80B9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52DCD" w14:textId="41386DAB" w:rsidR="00555E3B" w:rsidRPr="00C80B9C" w:rsidRDefault="00555E3B" w:rsidP="00C80B9C">
    <w:pPr>
      <w:pStyle w:val="Footer"/>
      <w:framePr w:wrap="around" w:vAnchor="text" w:hAnchor="page" w:x="10261" w:y="-78"/>
      <w:rPr>
        <w:rStyle w:val="PageNumber"/>
        <w:rFonts w:ascii="Helvetica Neue" w:hAnsi="Helvetica Neue"/>
        <w:sz w:val="20"/>
        <w:szCs w:val="20"/>
      </w:rPr>
    </w:pP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C80B9C">
      <w:rPr>
        <w:rStyle w:val="PageNumber"/>
        <w:rFonts w:ascii="Times New Roman" w:hAnsi="Times New Roman" w:cs="Times New Roman"/>
        <w:sz w:val="20"/>
        <w:szCs w:val="20"/>
      </w:rPr>
      <w:instrText xml:space="preserve"> PAGE </w:instrTex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 w:rsidR="00D80FAF">
      <w:rPr>
        <w:rStyle w:val="PageNumber"/>
        <w:rFonts w:ascii="Times New Roman" w:hAnsi="Times New Roman" w:cs="Times New Roman"/>
        <w:noProof/>
        <w:sz w:val="20"/>
        <w:szCs w:val="20"/>
      </w:rPr>
      <w:t>1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end"/>
    </w:r>
    <w:r w:rsidRPr="00C80B9C">
      <w:rPr>
        <w:rStyle w:val="PageNumber"/>
        <w:rFonts w:ascii="Times New Roman" w:hAnsi="Times New Roman" w:cs="Times New Roman"/>
        <w:sz w:val="20"/>
        <w:szCs w:val="20"/>
      </w:rPr>
      <w:t xml:space="preserve"> of 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C80B9C">
      <w:rPr>
        <w:rStyle w:val="PageNumber"/>
        <w:rFonts w:ascii="Times New Roman" w:hAnsi="Times New Roman" w:cs="Times New Roman"/>
        <w:sz w:val="20"/>
        <w:szCs w:val="20"/>
      </w:rPr>
      <w:instrText xml:space="preserve"> NUMPAGES </w:instrTex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 w:rsidR="00D80FAF">
      <w:rPr>
        <w:rStyle w:val="PageNumber"/>
        <w:rFonts w:ascii="Times New Roman" w:hAnsi="Times New Roman" w:cs="Times New Roman"/>
        <w:noProof/>
        <w:sz w:val="20"/>
        <w:szCs w:val="20"/>
      </w:rPr>
      <w:t>2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end"/>
    </w:r>
  </w:p>
  <w:p w14:paraId="4705A704" w14:textId="77777777" w:rsidR="00555E3B" w:rsidRDefault="00555E3B" w:rsidP="00C80B9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6F171B" w14:textId="77777777" w:rsidR="00555E3B" w:rsidRDefault="00555E3B" w:rsidP="00C80B9C">
      <w:r>
        <w:separator/>
      </w:r>
    </w:p>
  </w:footnote>
  <w:footnote w:type="continuationSeparator" w:id="0">
    <w:p w14:paraId="021F8B1F" w14:textId="77777777" w:rsidR="00555E3B" w:rsidRDefault="00555E3B" w:rsidP="00C80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66997"/>
    <w:multiLevelType w:val="multilevel"/>
    <w:tmpl w:val="34E8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CE6CDF"/>
    <w:multiLevelType w:val="hybridMultilevel"/>
    <w:tmpl w:val="FEEAD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174DB"/>
    <w:multiLevelType w:val="hybridMultilevel"/>
    <w:tmpl w:val="97982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04BDA"/>
    <w:multiLevelType w:val="hybridMultilevel"/>
    <w:tmpl w:val="97982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B61"/>
    <w:multiLevelType w:val="hybridMultilevel"/>
    <w:tmpl w:val="2DF2E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1AC"/>
    <w:rsid w:val="000044C4"/>
    <w:rsid w:val="00011DCE"/>
    <w:rsid w:val="00025F0B"/>
    <w:rsid w:val="0004146D"/>
    <w:rsid w:val="00045405"/>
    <w:rsid w:val="000542DF"/>
    <w:rsid w:val="00056EAC"/>
    <w:rsid w:val="00063BC0"/>
    <w:rsid w:val="00073F9E"/>
    <w:rsid w:val="00075E8F"/>
    <w:rsid w:val="00085E51"/>
    <w:rsid w:val="00090CC1"/>
    <w:rsid w:val="000948BB"/>
    <w:rsid w:val="00097791"/>
    <w:rsid w:val="000A5904"/>
    <w:rsid w:val="000A6072"/>
    <w:rsid w:val="000D0399"/>
    <w:rsid w:val="000D229D"/>
    <w:rsid w:val="000D7CC7"/>
    <w:rsid w:val="000E3275"/>
    <w:rsid w:val="000E778B"/>
    <w:rsid w:val="000F3EEB"/>
    <w:rsid w:val="00101FD1"/>
    <w:rsid w:val="001103B1"/>
    <w:rsid w:val="001217B6"/>
    <w:rsid w:val="0013641D"/>
    <w:rsid w:val="001375C7"/>
    <w:rsid w:val="00142DFE"/>
    <w:rsid w:val="00150F2E"/>
    <w:rsid w:val="001717FF"/>
    <w:rsid w:val="00172828"/>
    <w:rsid w:val="00177367"/>
    <w:rsid w:val="001815CB"/>
    <w:rsid w:val="0018398D"/>
    <w:rsid w:val="001939DA"/>
    <w:rsid w:val="001965A6"/>
    <w:rsid w:val="001A6645"/>
    <w:rsid w:val="001B1BC2"/>
    <w:rsid w:val="001B5B6D"/>
    <w:rsid w:val="001C25A9"/>
    <w:rsid w:val="001C7522"/>
    <w:rsid w:val="001C7F92"/>
    <w:rsid w:val="001D5837"/>
    <w:rsid w:val="001E0EC7"/>
    <w:rsid w:val="001F551D"/>
    <w:rsid w:val="001F60B3"/>
    <w:rsid w:val="002035DD"/>
    <w:rsid w:val="00204E57"/>
    <w:rsid w:val="002111AE"/>
    <w:rsid w:val="00212338"/>
    <w:rsid w:val="00216135"/>
    <w:rsid w:val="00221CFB"/>
    <w:rsid w:val="00225109"/>
    <w:rsid w:val="00242FB8"/>
    <w:rsid w:val="0026594D"/>
    <w:rsid w:val="002710A4"/>
    <w:rsid w:val="0027770C"/>
    <w:rsid w:val="002777F1"/>
    <w:rsid w:val="002948DB"/>
    <w:rsid w:val="00297B9A"/>
    <w:rsid w:val="002A2E88"/>
    <w:rsid w:val="002C2C93"/>
    <w:rsid w:val="002C4E1C"/>
    <w:rsid w:val="002D29D4"/>
    <w:rsid w:val="002D7846"/>
    <w:rsid w:val="002F2DDA"/>
    <w:rsid w:val="002F6250"/>
    <w:rsid w:val="0031252D"/>
    <w:rsid w:val="003149DD"/>
    <w:rsid w:val="00325432"/>
    <w:rsid w:val="00325671"/>
    <w:rsid w:val="00327FE8"/>
    <w:rsid w:val="0033682E"/>
    <w:rsid w:val="00346656"/>
    <w:rsid w:val="00346C94"/>
    <w:rsid w:val="00357E4C"/>
    <w:rsid w:val="00361092"/>
    <w:rsid w:val="00362CA6"/>
    <w:rsid w:val="003641F3"/>
    <w:rsid w:val="003650D1"/>
    <w:rsid w:val="00377E20"/>
    <w:rsid w:val="0038190F"/>
    <w:rsid w:val="00386349"/>
    <w:rsid w:val="00394DDA"/>
    <w:rsid w:val="003A7848"/>
    <w:rsid w:val="003B264B"/>
    <w:rsid w:val="003E028A"/>
    <w:rsid w:val="003E6444"/>
    <w:rsid w:val="003F1356"/>
    <w:rsid w:val="003F1C1E"/>
    <w:rsid w:val="003F5395"/>
    <w:rsid w:val="004071E3"/>
    <w:rsid w:val="00427AA7"/>
    <w:rsid w:val="00435EE1"/>
    <w:rsid w:val="00436321"/>
    <w:rsid w:val="004530A0"/>
    <w:rsid w:val="00454CF1"/>
    <w:rsid w:val="00493748"/>
    <w:rsid w:val="004A6F49"/>
    <w:rsid w:val="004B5588"/>
    <w:rsid w:val="004B6811"/>
    <w:rsid w:val="004C4380"/>
    <w:rsid w:val="004E03E3"/>
    <w:rsid w:val="004E2C18"/>
    <w:rsid w:val="004F7332"/>
    <w:rsid w:val="004F75DC"/>
    <w:rsid w:val="00507E52"/>
    <w:rsid w:val="00513C19"/>
    <w:rsid w:val="00513CB0"/>
    <w:rsid w:val="00533A87"/>
    <w:rsid w:val="00533B1C"/>
    <w:rsid w:val="005469C7"/>
    <w:rsid w:val="00555E3B"/>
    <w:rsid w:val="0056296D"/>
    <w:rsid w:val="00563924"/>
    <w:rsid w:val="00565F42"/>
    <w:rsid w:val="00575140"/>
    <w:rsid w:val="00582011"/>
    <w:rsid w:val="00587F7E"/>
    <w:rsid w:val="005914AC"/>
    <w:rsid w:val="005A3FCF"/>
    <w:rsid w:val="005B1D57"/>
    <w:rsid w:val="005B5937"/>
    <w:rsid w:val="005C0702"/>
    <w:rsid w:val="005C0D61"/>
    <w:rsid w:val="005D2769"/>
    <w:rsid w:val="005E1AFD"/>
    <w:rsid w:val="005E6FB8"/>
    <w:rsid w:val="005F62D6"/>
    <w:rsid w:val="00604CB6"/>
    <w:rsid w:val="00605A20"/>
    <w:rsid w:val="006257B2"/>
    <w:rsid w:val="00630829"/>
    <w:rsid w:val="00640E3B"/>
    <w:rsid w:val="00642552"/>
    <w:rsid w:val="00654C38"/>
    <w:rsid w:val="00655EDC"/>
    <w:rsid w:val="00660DAD"/>
    <w:rsid w:val="00665383"/>
    <w:rsid w:val="0067002E"/>
    <w:rsid w:val="00670A60"/>
    <w:rsid w:val="00676D75"/>
    <w:rsid w:val="00684958"/>
    <w:rsid w:val="006871D2"/>
    <w:rsid w:val="00694E42"/>
    <w:rsid w:val="0069645E"/>
    <w:rsid w:val="006A20D3"/>
    <w:rsid w:val="006A6240"/>
    <w:rsid w:val="006A712A"/>
    <w:rsid w:val="006C4FC9"/>
    <w:rsid w:val="006D1767"/>
    <w:rsid w:val="006D4C5C"/>
    <w:rsid w:val="006E3ED6"/>
    <w:rsid w:val="006E44DB"/>
    <w:rsid w:val="006F1974"/>
    <w:rsid w:val="006F22CD"/>
    <w:rsid w:val="006F3A5B"/>
    <w:rsid w:val="006F6AE6"/>
    <w:rsid w:val="007126C0"/>
    <w:rsid w:val="00730673"/>
    <w:rsid w:val="007341B3"/>
    <w:rsid w:val="00734294"/>
    <w:rsid w:val="00745ADB"/>
    <w:rsid w:val="00752217"/>
    <w:rsid w:val="007758FC"/>
    <w:rsid w:val="00777F42"/>
    <w:rsid w:val="007860C2"/>
    <w:rsid w:val="00792DD5"/>
    <w:rsid w:val="007A1AF2"/>
    <w:rsid w:val="007A327B"/>
    <w:rsid w:val="007A41C4"/>
    <w:rsid w:val="007B4996"/>
    <w:rsid w:val="007D2EC9"/>
    <w:rsid w:val="007E1898"/>
    <w:rsid w:val="007E3D9E"/>
    <w:rsid w:val="00810158"/>
    <w:rsid w:val="0082309E"/>
    <w:rsid w:val="008277FA"/>
    <w:rsid w:val="00844DC1"/>
    <w:rsid w:val="00856F8A"/>
    <w:rsid w:val="008665D2"/>
    <w:rsid w:val="00867E3B"/>
    <w:rsid w:val="00896D8A"/>
    <w:rsid w:val="008A13EC"/>
    <w:rsid w:val="008A62FD"/>
    <w:rsid w:val="008C5BC2"/>
    <w:rsid w:val="008D29CF"/>
    <w:rsid w:val="008F072E"/>
    <w:rsid w:val="008F4BFF"/>
    <w:rsid w:val="008F5233"/>
    <w:rsid w:val="009046C7"/>
    <w:rsid w:val="00906685"/>
    <w:rsid w:val="00927E35"/>
    <w:rsid w:val="009314BD"/>
    <w:rsid w:val="00947B46"/>
    <w:rsid w:val="009622C6"/>
    <w:rsid w:val="00967298"/>
    <w:rsid w:val="0096772E"/>
    <w:rsid w:val="00973FC5"/>
    <w:rsid w:val="0098177D"/>
    <w:rsid w:val="009852F9"/>
    <w:rsid w:val="0099015E"/>
    <w:rsid w:val="00990E17"/>
    <w:rsid w:val="009A217A"/>
    <w:rsid w:val="009A41CE"/>
    <w:rsid w:val="009A69E9"/>
    <w:rsid w:val="009D4292"/>
    <w:rsid w:val="009E5453"/>
    <w:rsid w:val="009F4066"/>
    <w:rsid w:val="009F4E5A"/>
    <w:rsid w:val="009F5F5B"/>
    <w:rsid w:val="00A04F5E"/>
    <w:rsid w:val="00A10843"/>
    <w:rsid w:val="00A5113A"/>
    <w:rsid w:val="00A52D79"/>
    <w:rsid w:val="00A55F53"/>
    <w:rsid w:val="00A61ED1"/>
    <w:rsid w:val="00A64AF8"/>
    <w:rsid w:val="00A86C4F"/>
    <w:rsid w:val="00A90AC4"/>
    <w:rsid w:val="00A96405"/>
    <w:rsid w:val="00AA0837"/>
    <w:rsid w:val="00AB5755"/>
    <w:rsid w:val="00AC16BF"/>
    <w:rsid w:val="00AC4541"/>
    <w:rsid w:val="00AD38F0"/>
    <w:rsid w:val="00AD4CDC"/>
    <w:rsid w:val="00AD5EF8"/>
    <w:rsid w:val="00AF151A"/>
    <w:rsid w:val="00AF1963"/>
    <w:rsid w:val="00B318E7"/>
    <w:rsid w:val="00B339C3"/>
    <w:rsid w:val="00B351AC"/>
    <w:rsid w:val="00B41BA9"/>
    <w:rsid w:val="00B539C3"/>
    <w:rsid w:val="00B55D84"/>
    <w:rsid w:val="00B60CE2"/>
    <w:rsid w:val="00B67859"/>
    <w:rsid w:val="00BA37B2"/>
    <w:rsid w:val="00BA7071"/>
    <w:rsid w:val="00BC016A"/>
    <w:rsid w:val="00BC746B"/>
    <w:rsid w:val="00BC7AE7"/>
    <w:rsid w:val="00BD48B4"/>
    <w:rsid w:val="00BE049C"/>
    <w:rsid w:val="00BE0D68"/>
    <w:rsid w:val="00BE11EF"/>
    <w:rsid w:val="00BE7D44"/>
    <w:rsid w:val="00C01BBE"/>
    <w:rsid w:val="00C0346C"/>
    <w:rsid w:val="00C06DEF"/>
    <w:rsid w:val="00C236E9"/>
    <w:rsid w:val="00C24B09"/>
    <w:rsid w:val="00C310A6"/>
    <w:rsid w:val="00C31C6A"/>
    <w:rsid w:val="00C43436"/>
    <w:rsid w:val="00C55608"/>
    <w:rsid w:val="00C643B7"/>
    <w:rsid w:val="00C80B9C"/>
    <w:rsid w:val="00C852D6"/>
    <w:rsid w:val="00C96563"/>
    <w:rsid w:val="00CA1564"/>
    <w:rsid w:val="00CB367D"/>
    <w:rsid w:val="00CB575B"/>
    <w:rsid w:val="00CB59FB"/>
    <w:rsid w:val="00CB6833"/>
    <w:rsid w:val="00CC7180"/>
    <w:rsid w:val="00CD5AA6"/>
    <w:rsid w:val="00CE094F"/>
    <w:rsid w:val="00CF2056"/>
    <w:rsid w:val="00CF7579"/>
    <w:rsid w:val="00D06B71"/>
    <w:rsid w:val="00D111A7"/>
    <w:rsid w:val="00D15DFC"/>
    <w:rsid w:val="00D34ED8"/>
    <w:rsid w:val="00D36C72"/>
    <w:rsid w:val="00D37808"/>
    <w:rsid w:val="00D557B4"/>
    <w:rsid w:val="00D61919"/>
    <w:rsid w:val="00D61F5A"/>
    <w:rsid w:val="00D6607C"/>
    <w:rsid w:val="00D67FD5"/>
    <w:rsid w:val="00D74EA0"/>
    <w:rsid w:val="00D80DC2"/>
    <w:rsid w:val="00D80FAF"/>
    <w:rsid w:val="00D8146A"/>
    <w:rsid w:val="00D84B69"/>
    <w:rsid w:val="00D92C4E"/>
    <w:rsid w:val="00DB5380"/>
    <w:rsid w:val="00DB684B"/>
    <w:rsid w:val="00DB7972"/>
    <w:rsid w:val="00DC1FA5"/>
    <w:rsid w:val="00DD3DE7"/>
    <w:rsid w:val="00DE2923"/>
    <w:rsid w:val="00DE6097"/>
    <w:rsid w:val="00DF19B4"/>
    <w:rsid w:val="00E02098"/>
    <w:rsid w:val="00E04CD3"/>
    <w:rsid w:val="00E06FC2"/>
    <w:rsid w:val="00E20959"/>
    <w:rsid w:val="00E22C86"/>
    <w:rsid w:val="00E42418"/>
    <w:rsid w:val="00E4688C"/>
    <w:rsid w:val="00E4783E"/>
    <w:rsid w:val="00E6137C"/>
    <w:rsid w:val="00E74CF6"/>
    <w:rsid w:val="00E8155C"/>
    <w:rsid w:val="00E83340"/>
    <w:rsid w:val="00E96D8E"/>
    <w:rsid w:val="00EA0F04"/>
    <w:rsid w:val="00EA19EF"/>
    <w:rsid w:val="00EC1089"/>
    <w:rsid w:val="00ED4459"/>
    <w:rsid w:val="00ED6C4C"/>
    <w:rsid w:val="00EF5B7C"/>
    <w:rsid w:val="00EF5BB9"/>
    <w:rsid w:val="00F009CC"/>
    <w:rsid w:val="00F168CB"/>
    <w:rsid w:val="00F20433"/>
    <w:rsid w:val="00F218F6"/>
    <w:rsid w:val="00F348B9"/>
    <w:rsid w:val="00F363AB"/>
    <w:rsid w:val="00F6023C"/>
    <w:rsid w:val="00F84E77"/>
    <w:rsid w:val="00F93B6C"/>
    <w:rsid w:val="00F94B6B"/>
    <w:rsid w:val="00FB54B5"/>
    <w:rsid w:val="00FC0FBF"/>
    <w:rsid w:val="00FC10E9"/>
    <w:rsid w:val="00FC3045"/>
    <w:rsid w:val="00FE6907"/>
    <w:rsid w:val="00FE6D06"/>
    <w:rsid w:val="00FF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FD5E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51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80B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B9C"/>
  </w:style>
  <w:style w:type="character" w:styleId="PageNumber">
    <w:name w:val="page number"/>
    <w:basedOn w:val="DefaultParagraphFont"/>
    <w:uiPriority w:val="99"/>
    <w:semiHidden/>
    <w:unhideWhenUsed/>
    <w:rsid w:val="00C80B9C"/>
  </w:style>
  <w:style w:type="paragraph" w:styleId="Header">
    <w:name w:val="header"/>
    <w:basedOn w:val="Normal"/>
    <w:link w:val="HeaderChar"/>
    <w:uiPriority w:val="99"/>
    <w:unhideWhenUsed/>
    <w:rsid w:val="00C80B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B9C"/>
  </w:style>
  <w:style w:type="character" w:customStyle="1" w:styleId="tx">
    <w:name w:val="tx"/>
    <w:basedOn w:val="DefaultParagraphFont"/>
    <w:rsid w:val="00394DDA"/>
  </w:style>
  <w:style w:type="paragraph" w:styleId="BalloonText">
    <w:name w:val="Balloon Text"/>
    <w:basedOn w:val="Normal"/>
    <w:link w:val="BalloonTextChar"/>
    <w:uiPriority w:val="99"/>
    <w:semiHidden/>
    <w:unhideWhenUsed/>
    <w:rsid w:val="001217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7B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D6C4C"/>
    <w:rPr>
      <w:color w:val="4C6BDD"/>
      <w:u w:val="single"/>
    </w:rPr>
  </w:style>
  <w:style w:type="paragraph" w:styleId="ListParagraph">
    <w:name w:val="List Paragraph"/>
    <w:basedOn w:val="Normal"/>
    <w:uiPriority w:val="34"/>
    <w:qFormat/>
    <w:rsid w:val="009D429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42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2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2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2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29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D276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51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80B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B9C"/>
  </w:style>
  <w:style w:type="character" w:styleId="PageNumber">
    <w:name w:val="page number"/>
    <w:basedOn w:val="DefaultParagraphFont"/>
    <w:uiPriority w:val="99"/>
    <w:semiHidden/>
    <w:unhideWhenUsed/>
    <w:rsid w:val="00C80B9C"/>
  </w:style>
  <w:style w:type="paragraph" w:styleId="Header">
    <w:name w:val="header"/>
    <w:basedOn w:val="Normal"/>
    <w:link w:val="HeaderChar"/>
    <w:uiPriority w:val="99"/>
    <w:unhideWhenUsed/>
    <w:rsid w:val="00C80B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B9C"/>
  </w:style>
  <w:style w:type="character" w:customStyle="1" w:styleId="tx">
    <w:name w:val="tx"/>
    <w:basedOn w:val="DefaultParagraphFont"/>
    <w:rsid w:val="00394DDA"/>
  </w:style>
  <w:style w:type="paragraph" w:styleId="BalloonText">
    <w:name w:val="Balloon Text"/>
    <w:basedOn w:val="Normal"/>
    <w:link w:val="BalloonTextChar"/>
    <w:uiPriority w:val="99"/>
    <w:semiHidden/>
    <w:unhideWhenUsed/>
    <w:rsid w:val="001217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7B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D6C4C"/>
    <w:rPr>
      <w:color w:val="4C6BDD"/>
      <w:u w:val="single"/>
    </w:rPr>
  </w:style>
  <w:style w:type="paragraph" w:styleId="ListParagraph">
    <w:name w:val="List Paragraph"/>
    <w:basedOn w:val="Normal"/>
    <w:uiPriority w:val="34"/>
    <w:qFormat/>
    <w:rsid w:val="009D429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42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2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2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2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29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D27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hcii.cmu.edu/courses/programming-usable-interfaces" TargetMode="External"/><Relationship Id="rId12" Type="http://schemas.openxmlformats.org/officeDocument/2006/relationships/hyperlink" Target="https://hcii.cmu.edu/courses/programming-usable-interfaces" TargetMode="External"/><Relationship Id="rId13" Type="http://schemas.openxmlformats.org/officeDocument/2006/relationships/hyperlink" Target="http://www.cs.cmu.edu/~scsfacts/perlis.html" TargetMode="Externa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franceskaxhakaj.com/" TargetMode="External"/><Relationship Id="rId9" Type="http://schemas.openxmlformats.org/officeDocument/2006/relationships/hyperlink" Target="http://www.andrew.cmu.edu/user/nbier/15110/index.html" TargetMode="External"/><Relationship Id="rId10" Type="http://schemas.openxmlformats.org/officeDocument/2006/relationships/hyperlink" Target="https://hcii.cmu.edu/courses/user-centered-research-and-evaluati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xhakajf:Library:Application%20Support:Microsoft:Office:User%20Templates:My%20Templates:Document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Document1.dotx</Template>
  <TotalTime>20</TotalTime>
  <Pages>4</Pages>
  <Words>1562</Words>
  <Characters>8906</Characters>
  <Application>Microsoft Macintosh Word</Application>
  <DocSecurity>0</DocSecurity>
  <Lines>74</Lines>
  <Paragraphs>20</Paragraphs>
  <ScaleCrop>false</ScaleCrop>
  <Company>Carnegie Mellon University</Company>
  <LinksUpToDate>false</LinksUpToDate>
  <CharactersWithSpaces>10448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Franceska Xhakaj</dc:creator>
  <cp:keywords/>
  <dc:description/>
  <cp:lastModifiedBy>Franceska Xhakaj</cp:lastModifiedBy>
  <cp:revision>13</cp:revision>
  <cp:lastPrinted>2019-09-12T19:57:00Z</cp:lastPrinted>
  <dcterms:created xsi:type="dcterms:W3CDTF">2020-03-03T18:43:00Z</dcterms:created>
  <dcterms:modified xsi:type="dcterms:W3CDTF">2020-03-03T19:05:00Z</dcterms:modified>
</cp:coreProperties>
</file>