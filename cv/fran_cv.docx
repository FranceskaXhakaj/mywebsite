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110318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047505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7"/>
        <w:gridCol w:w="855"/>
        <w:gridCol w:w="1681"/>
        <w:gridCol w:w="2288"/>
      </w:tblGrid>
      <w:tr w:rsidR="00A01996" w:rsidRPr="00676A62" w14:paraId="6EC75CF5" w14:textId="77777777" w:rsidTr="00A01996">
        <w:tc>
          <w:tcPr>
            <w:tcW w:w="9900" w:type="dxa"/>
            <w:gridSpan w:val="8"/>
          </w:tcPr>
          <w:p w14:paraId="23D2FBE2" w14:textId="77777777" w:rsidR="005C1BA1" w:rsidRPr="005C1BA1" w:rsidRDefault="005C1BA1" w:rsidP="00745AD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785E52" w14:textId="1D7EC833" w:rsidR="00A01996" w:rsidRPr="00A01996" w:rsidRDefault="00A01996" w:rsidP="00745AD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APPOINTMENTS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A01996" w:rsidRPr="00676A62" w14:paraId="2AB24EA2" w14:textId="77777777" w:rsidTr="00A01996">
        <w:tc>
          <w:tcPr>
            <w:tcW w:w="1510" w:type="dxa"/>
            <w:gridSpan w:val="3"/>
          </w:tcPr>
          <w:p w14:paraId="0FABCFC3" w14:textId="72C054CC" w:rsidR="00A01996" w:rsidRPr="00676A62" w:rsidRDefault="00A01996" w:rsidP="00A01996">
            <w:pPr>
              <w:jc w:val="righ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8390" w:type="dxa"/>
            <w:gridSpan w:val="5"/>
          </w:tcPr>
          <w:p w14:paraId="4876D457" w14:textId="667DDE0D" w:rsidR="00A01996" w:rsidRPr="00A01996" w:rsidRDefault="00A01996" w:rsidP="00745ADB">
            <w:pPr>
              <w:rPr>
                <w:rFonts w:ascii="Arial" w:hAnsi="Arial" w:cs="Times New Roman"/>
                <w:b/>
              </w:rPr>
            </w:pPr>
            <w:r w:rsidRPr="00A01996">
              <w:rPr>
                <w:rFonts w:ascii="Arial" w:hAnsi="Arial" w:cs="Times New Roman"/>
                <w:b/>
              </w:rPr>
              <w:t>Assistant Teaching Professor</w:t>
            </w:r>
          </w:p>
          <w:p w14:paraId="7E50587F" w14:textId="2F352E6B" w:rsidR="00A01996" w:rsidRPr="00A01996" w:rsidRDefault="00A01996" w:rsidP="00745ADB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Computer Science Department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CSD</w:t>
            </w: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 xml:space="preserve">) &amp; </w:t>
            </w: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Human-Computer</w:t>
            </w: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 xml:space="preserve"> Interaction Institute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HCI</w:t>
            </w:r>
            <w:r w:rsidRPr="00A01996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)</w:t>
            </w:r>
          </w:p>
          <w:p w14:paraId="612ECF37" w14:textId="77777777" w:rsidR="00A01996" w:rsidRPr="00A01996" w:rsidRDefault="00A01996" w:rsidP="00745ADB">
            <w:pPr>
              <w:rPr>
                <w:rFonts w:ascii="Arial" w:hAnsi="Arial" w:cs="Times New Roman"/>
                <w:bCs/>
                <w:sz w:val="42"/>
                <w:szCs w:val="42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School of Computer Science (SCS), Carnegie Mellon University</w:t>
            </w:r>
          </w:p>
          <w:p w14:paraId="6454F7C6" w14:textId="26428681" w:rsidR="00A01996" w:rsidRPr="00A01996" w:rsidRDefault="00A01996" w:rsidP="00745ADB">
            <w:pPr>
              <w:rPr>
                <w:rFonts w:ascii="Arial" w:hAnsi="Arial" w:cs="Times New Roman"/>
                <w:bCs/>
                <w:sz w:val="42"/>
                <w:szCs w:val="42"/>
              </w:rPr>
            </w:pPr>
          </w:p>
        </w:tc>
      </w:tr>
      <w:tr w:rsidR="00A86C4F" w:rsidRPr="00676A62" w14:paraId="2ABB3327" w14:textId="77777777" w:rsidTr="00A01996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A01996">
        <w:trPr>
          <w:trHeight w:val="296"/>
        </w:trPr>
        <w:tc>
          <w:tcPr>
            <w:tcW w:w="1510" w:type="dxa"/>
            <w:gridSpan w:val="3"/>
          </w:tcPr>
          <w:p w14:paraId="7712DC82" w14:textId="40FAA76E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2015 -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2D70FEC7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Investigating How </w:t>
            </w:r>
            <w:proofErr w:type="gramStart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 Support Teachers In Their Teaching And Help Them Improve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Their Practices Through Data And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A01996">
        <w:trPr>
          <w:trHeight w:val="527"/>
        </w:trPr>
        <w:tc>
          <w:tcPr>
            <w:tcW w:w="1510" w:type="dxa"/>
            <w:gridSpan w:val="3"/>
          </w:tcPr>
          <w:p w14:paraId="5138BBF1" w14:textId="6AF5FD47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A01996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A01996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A01996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A01996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04750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9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121E8AAD" w14:textId="77777777" w:rsidR="005C1BA1" w:rsidRDefault="005C1BA1" w:rsidP="00745ADB">
            <w:pPr>
              <w:rPr>
                <w:rFonts w:ascii="Arial" w:hAnsi="Arial"/>
                <w:b/>
                <w:sz w:val="26"/>
                <w:szCs w:val="26"/>
              </w:rPr>
            </w:pPr>
          </w:p>
          <w:p w14:paraId="268FF9F6" w14:textId="7015DF25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74712" w:rsidRPr="00676A62" w14:paraId="01224B33" w14:textId="77777777" w:rsidTr="00670135">
        <w:tc>
          <w:tcPr>
            <w:tcW w:w="1510" w:type="dxa"/>
            <w:gridSpan w:val="3"/>
          </w:tcPr>
          <w:p w14:paraId="1EA26F97" w14:textId="5EE28975" w:rsidR="00274712" w:rsidRPr="00676A62" w:rsidRDefault="00274712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86C7EC5" w14:textId="619361BB" w:rsidR="00274712" w:rsidRPr="00676A62" w:rsidRDefault="00047505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274712" w:rsidRPr="006840C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274712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274712">
              <w:rPr>
                <w:rFonts w:ascii="Arial" w:hAnsi="Arial" w:cs="Times New Roman"/>
                <w:i/>
                <w:sz w:val="20"/>
                <w:szCs w:val="20"/>
              </w:rPr>
              <w:t>Fall</w:t>
            </w:r>
            <w:r w:rsidR="00274712"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202</w:t>
            </w:r>
            <w:r w:rsidR="00274712"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</w:p>
          <w:p w14:paraId="4547F959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535A47E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589A5ADA" w14:textId="77777777" w:rsidR="005970FE" w:rsidRDefault="007567BB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This semester I am co-instructing 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(with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Kelly Rivers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>) the intro course 15-110, a course in fundamental computing principles</w:t>
            </w:r>
            <w:r w:rsidR="005970FE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0623255" w14:textId="5895135B" w:rsidR="00675104" w:rsidRDefault="005970FE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The course has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~300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and ~30 TAs and is being conducted in-person.</w:t>
            </w:r>
          </w:p>
          <w:p w14:paraId="24C2DAE7" w14:textId="77777777" w:rsidR="005970FE" w:rsidRPr="00676A62" w:rsidRDefault="005970FE" w:rsidP="005970FE">
            <w:pPr>
              <w:pStyle w:val="ListParagraph"/>
              <w:widowControl w:val="0"/>
              <w:autoSpaceDE w:val="0"/>
              <w:autoSpaceDN w:val="0"/>
              <w:adjustRightInd w:val="0"/>
              <w:ind w:left="261"/>
              <w:rPr>
                <w:rFonts w:ascii="Arial" w:hAnsi="Arial" w:cs="Times New Roman"/>
                <w:sz w:val="18"/>
                <w:szCs w:val="18"/>
              </w:rPr>
            </w:pPr>
          </w:p>
          <w:p w14:paraId="25F47BD2" w14:textId="3429518C" w:rsidR="00274712" w:rsidRPr="00676A62" w:rsidRDefault="00274712" w:rsidP="00675104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7BF12113" w14:textId="2FE00E4B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589FAFA6" w14:textId="77777777" w:rsidR="00274712" w:rsidRPr="00676A62" w:rsidRDefault="00274712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274712" w:rsidRPr="00676A62" w14:paraId="43144518" w14:textId="77777777" w:rsidTr="00670135">
        <w:tc>
          <w:tcPr>
            <w:tcW w:w="1510" w:type="dxa"/>
            <w:gridSpan w:val="3"/>
          </w:tcPr>
          <w:p w14:paraId="08680019" w14:textId="1243128B" w:rsidR="00274712" w:rsidRPr="00676A62" w:rsidRDefault="00274712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7BAB8C52" w14:textId="1F3E68E3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Introduction to Data Structures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 (15-1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21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202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</w:p>
          <w:p w14:paraId="7F33277D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87ED06E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C4CE0C1" w14:textId="667E55E3" w:rsidR="00675104" w:rsidRPr="00676A62" w:rsidRDefault="007567BB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This semester I am also an i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 the intro course 15-1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21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an introduction to data structures in Java</w:t>
            </w:r>
            <w:r w:rsidR="00274712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(~50 students</w:t>
            </w:r>
            <w:r w:rsidR="005970FE">
              <w:rPr>
                <w:rFonts w:ascii="Arial" w:hAnsi="Arial" w:cs="Times New Roman"/>
                <w:sz w:val="18"/>
                <w:szCs w:val="18"/>
              </w:rPr>
              <w:t>, 5 TAs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)</w:t>
            </w:r>
            <w:r w:rsidR="00675104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5970FE">
              <w:rPr>
                <w:rFonts w:ascii="Arial" w:hAnsi="Arial" w:cs="Times New Roman"/>
                <w:sz w:val="18"/>
                <w:szCs w:val="18"/>
              </w:rPr>
              <w:t>The course is being conducted in-person.</w:t>
            </w:r>
          </w:p>
          <w:p w14:paraId="640F0D0F" w14:textId="4695FDFE" w:rsidR="00274712" w:rsidRPr="00676A62" w:rsidRDefault="00274712" w:rsidP="00675104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i/>
                <w:sz w:val="2"/>
                <w:szCs w:val="2"/>
              </w:rPr>
            </w:pPr>
          </w:p>
          <w:p w14:paraId="18D8752F" w14:textId="77777777" w:rsidR="00274712" w:rsidRPr="00676A62" w:rsidRDefault="00274712" w:rsidP="0027471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6FE9B20D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71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8419AB0" w14:textId="77777777" w:rsidR="00617BD6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5735D37" w14:textId="5BA05889" w:rsidR="00045F31" w:rsidRPr="0083317E" w:rsidRDefault="00617BD6" w:rsidP="00045F3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</w:t>
            </w:r>
            <w:r w:rsidR="001D6A58">
              <w:rPr>
                <w:rFonts w:ascii="Arial" w:hAnsi="Arial" w:cs="Times New Roman"/>
                <w:sz w:val="18"/>
                <w:szCs w:val="18"/>
              </w:rPr>
              <w:t>56</w:t>
            </w:r>
            <w:r>
              <w:rPr>
                <w:rFonts w:ascii="Arial" w:hAnsi="Arial" w:cs="Times New Roman"/>
                <w:sz w:val="18"/>
                <w:szCs w:val="18"/>
              </w:rPr>
              <w:t>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41BA2488" w14:textId="77777777" w:rsidR="00B249D1" w:rsidRDefault="00B249D1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  <w:p w14:paraId="2FD0F8DA" w14:textId="6C097428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497F6BBB" w14:textId="77777777" w:rsidR="00B249D1" w:rsidRDefault="00B249D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39221950" w14:textId="1D1854F1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45DEDF0" w:rsidR="005926E4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4404E7">
              <w:rPr>
                <w:rFonts w:ascii="Arial" w:hAnsi="Arial" w:cs="Times New Roman"/>
                <w:sz w:val="18"/>
                <w:szCs w:val="18"/>
              </w:rPr>
              <w:t xml:space="preserve">(7 students)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8A54A06" w14:textId="142D19B4" w:rsidR="001D6A58" w:rsidRPr="00670135" w:rsidRDefault="001D6A58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4.4/5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047505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A890268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49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135A19BB" w:rsidR="00045F31" w:rsidRDefault="004404E7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46A7713" w14:textId="24E37FFF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 4.5/5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047505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752E5394" w:rsidR="00045F31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0310C46C" w14:textId="3AA4C111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4.92/5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047505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3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119D42BE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  <w:r w:rsidR="00B051C1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A01996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1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047505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4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5425EF0" w14:textId="77777777" w:rsidR="0083317E" w:rsidRDefault="00CF1819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52B70C7" w14:textId="31715E7B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047505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5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0AB5E8F7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047505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6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047505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7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047505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8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 Took a range of courses on education</w:t>
            </w:r>
            <w:r w:rsidR="005B7148"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9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20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0099658B" w14:textId="6E10669E" w:rsidR="00CB7C60" w:rsidRPr="00110318" w:rsidRDefault="007C06BB" w:rsidP="00CF1819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678DB916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2019 - </w:t>
            </w:r>
            <w:r w:rsidR="006840C6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3C8A74BB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56F95EC1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2524CF3E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013D7339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1AAECAAE" w14:textId="75B9A1BC" w:rsidR="00A56408" w:rsidRPr="00D87FF3" w:rsidRDefault="00A56408" w:rsidP="00D87FF3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="00D87FF3"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 w:rsidR="00D87FF3">
              <w:rPr>
                <w:rFonts w:ascii="Arial" w:eastAsia="Times New Roman" w:hAnsi="Arial" w:cs="Arial"/>
                <w:sz w:val="18"/>
                <w:szCs w:val="18"/>
              </w:rPr>
              <w:t xml:space="preserve">, T., 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Ogan, A. (202</w:t>
            </w:r>
            <w:r w:rsidR="00D87FF3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). </w:t>
            </w:r>
            <w:r w:rsidR="00D87FF3"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ClassInSight: Motivating </w:t>
            </w:r>
            <w:proofErr w:type="gramStart"/>
            <w:r w:rsidR="00D87FF3" w:rsidRPr="00D87FF3">
              <w:rPr>
                <w:rFonts w:ascii="Arial" w:eastAsia="Times New Roman" w:hAnsi="Arial" w:cs="Arial"/>
                <w:sz w:val="18"/>
                <w:szCs w:val="18"/>
              </w:rPr>
              <w:t>Goal-Setting</w:t>
            </w:r>
            <w:proofErr w:type="gramEnd"/>
            <w:r w:rsidR="00D87FF3" w:rsidRPr="00D87FF3">
              <w:rPr>
                <w:rFonts w:ascii="Arial" w:eastAsia="Times New Roman" w:hAnsi="Arial" w:cs="Arial"/>
                <w:sz w:val="18"/>
                <w:szCs w:val="18"/>
              </w:rPr>
              <w:t xml:space="preserve"> &amp; Behavior Change for College Instructors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</w:t>
            </w:r>
            <w:r w:rsidR="006840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2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D87FF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66DC32AE" w14:textId="45937D7D" w:rsidR="006840C6" w:rsidRDefault="006840C6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Xhakaj, </w:t>
            </w:r>
            <w:proofErr w:type="spellStart"/>
            <w:proofErr w:type="gramStart"/>
            <w:r w:rsidRPr="006840C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,Ogan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A., et al. (2021) Investigating teacher data needs in terms of </w:t>
            </w:r>
            <w:r w:rsidR="00D87FF3">
              <w:rPr>
                <w:rFonts w:ascii="Arial" w:eastAsia="Times New Roman" w:hAnsi="Arial" w:cs="Arial"/>
                <w:sz w:val="18"/>
                <w:szCs w:val="18"/>
              </w:rPr>
              <w:t>teacher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immediacy and nonverbal behaviors.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In </w:t>
            </w:r>
            <w:r w:rsidR="0052544F" w:rsidRPr="0052544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Proceedings of the 15th </w:t>
            </w:r>
            <w:r w:rsidRP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ISLS 2021 conference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611524AB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="006840C6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lastRenderedPageBreak/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B051C1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B051C1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B051C1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33B9A265" w14:textId="77777777" w:rsidTr="00B051C1">
        <w:tc>
          <w:tcPr>
            <w:tcW w:w="9900" w:type="dxa"/>
            <w:gridSpan w:val="8"/>
          </w:tcPr>
          <w:p w14:paraId="33E674A4" w14:textId="77777777" w:rsidR="00B249D1" w:rsidRDefault="00B249D1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Opportunities for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lastRenderedPageBreak/>
              <w:t>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lastRenderedPageBreak/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32E20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632E20" w:rsidRPr="00676A62" w14:paraId="14832207" w14:textId="77777777" w:rsidTr="00632E20">
        <w:trPr>
          <w:trHeight w:val="161"/>
        </w:trPr>
        <w:tc>
          <w:tcPr>
            <w:tcW w:w="1510" w:type="dxa"/>
            <w:gridSpan w:val="3"/>
          </w:tcPr>
          <w:p w14:paraId="63A56718" w14:textId="3A1F6A9F" w:rsidR="00632E20" w:rsidRPr="00676A62" w:rsidRDefault="00632E20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4BEC719D" w14:textId="59E98D00" w:rsid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632E20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632E20" w:rsidRP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B97B58" w:rsidRPr="00676A62" w14:paraId="6A67A02E" w14:textId="77777777" w:rsidTr="00632E2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32E2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32E2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32E20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003B953" w14:textId="77777777" w:rsidR="00632E20" w:rsidRDefault="00632E20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37AC81FE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32E2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32E2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32E20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32E20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32E20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32E20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A01996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7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6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8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A01996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7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6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8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5970FE">
      <w:footerReference w:type="even" r:id="rId21"/>
      <w:footerReference w:type="default" r:id="rId22"/>
      <w:pgSz w:w="12240" w:h="15840"/>
      <w:pgMar w:top="94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DD4D" w14:textId="77777777" w:rsidR="00047505" w:rsidRDefault="00047505" w:rsidP="00C80B9C">
      <w:r>
        <w:separator/>
      </w:r>
    </w:p>
  </w:endnote>
  <w:endnote w:type="continuationSeparator" w:id="0">
    <w:p w14:paraId="3E5DA8D4" w14:textId="77777777" w:rsidR="00047505" w:rsidRDefault="00047505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55F6" w14:textId="77777777" w:rsidR="00047505" w:rsidRDefault="00047505" w:rsidP="00C80B9C">
      <w:r>
        <w:separator/>
      </w:r>
    </w:p>
  </w:footnote>
  <w:footnote w:type="continuationSeparator" w:id="0">
    <w:p w14:paraId="0A12CC25" w14:textId="77777777" w:rsidR="00047505" w:rsidRDefault="00047505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22675"/>
    <w:rsid w:val="00025F0B"/>
    <w:rsid w:val="000322E3"/>
    <w:rsid w:val="000371FE"/>
    <w:rsid w:val="0004146D"/>
    <w:rsid w:val="00045405"/>
    <w:rsid w:val="00045F31"/>
    <w:rsid w:val="00047505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B60"/>
    <w:rsid w:val="000D0C54"/>
    <w:rsid w:val="000D229D"/>
    <w:rsid w:val="000D7CC7"/>
    <w:rsid w:val="000E3275"/>
    <w:rsid w:val="000E778B"/>
    <w:rsid w:val="000F3EEB"/>
    <w:rsid w:val="00101FD1"/>
    <w:rsid w:val="00110318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4712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1144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544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970FE"/>
    <w:rsid w:val="005A3FCF"/>
    <w:rsid w:val="005B04AC"/>
    <w:rsid w:val="005B1D57"/>
    <w:rsid w:val="005B4EDC"/>
    <w:rsid w:val="005B5937"/>
    <w:rsid w:val="005B7148"/>
    <w:rsid w:val="005C0702"/>
    <w:rsid w:val="005C0D61"/>
    <w:rsid w:val="005C1BA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5104"/>
    <w:rsid w:val="00676A62"/>
    <w:rsid w:val="00676D75"/>
    <w:rsid w:val="00681152"/>
    <w:rsid w:val="006840C6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567BB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3317E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1996"/>
    <w:rsid w:val="00A04E58"/>
    <w:rsid w:val="00A04F5E"/>
    <w:rsid w:val="00A05621"/>
    <w:rsid w:val="00A06956"/>
    <w:rsid w:val="00A10843"/>
    <w:rsid w:val="00A3015D"/>
    <w:rsid w:val="00A405B9"/>
    <w:rsid w:val="00A5113A"/>
    <w:rsid w:val="00A51C6B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051C1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87FF3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skaxhakaj.com/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cmu.edu/pi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cii.cmu.edu/courses/user-centered-research-and-evaluation" TargetMode="External"/><Relationship Id="rId17" Type="http://schemas.openxmlformats.org/officeDocument/2006/relationships/hyperlink" Target="https://www.cmu.edu/teaching/graduatestudentsupport/futurefacultyprogra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cii.cmu.edu/courses/programming-usable-interfaces" TargetMode="External"/><Relationship Id="rId20" Type="http://schemas.openxmlformats.org/officeDocument/2006/relationships/hyperlink" Target="https://www.hcii.cmu.edu/courses/personalized-online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drew.cmu.edu/user/nbier/15110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cii.cmu.edu/courses/programming-usable-interfac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s.cmu.edu/~15110/" TargetMode="External"/><Relationship Id="rId19" Type="http://schemas.openxmlformats.org/officeDocument/2006/relationships/hyperlink" Target="https://hcii.cmu.edu/courses/research-methods-learning-scie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~scsfacts/perlis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67BEA-7587-094E-959B-2CBD2A66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19</TotalTime>
  <Pages>6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15</cp:revision>
  <cp:lastPrinted>2020-09-29T00:07:00Z</cp:lastPrinted>
  <dcterms:created xsi:type="dcterms:W3CDTF">2020-10-15T21:43:00Z</dcterms:created>
  <dcterms:modified xsi:type="dcterms:W3CDTF">2021-09-09T19:26:00Z</dcterms:modified>
</cp:coreProperties>
</file>