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DB58A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183D0A0D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(expected Summer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DB58A8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676A62" w:rsidRDefault="006F0365" w:rsidP="001F4D41">
            <w:pPr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77777777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3AAC778A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the intro course 15-110, a course in fundamental computing principles. Due to the 2020 pandemic, this course was conducted fully online.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2455B236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(~80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78010F8B" w:rsidR="0060046A" w:rsidRPr="00676A62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2FD0F8DA" w14:textId="57B42DB0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Instructor</w:t>
            </w:r>
          </w:p>
        </w:tc>
        <w:tc>
          <w:tcPr>
            <w:tcW w:w="8390" w:type="dxa"/>
            <w:gridSpan w:val="5"/>
          </w:tcPr>
          <w:p w14:paraId="39221950" w14:textId="59D4997E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5E0253E" w:rsidR="005926E4" w:rsidRPr="00670135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discussions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topics about pedagogy and CS Education research.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185C2146" w:rsidR="00045F31" w:rsidRPr="00676A62" w:rsidRDefault="00DB58A8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15AB2A7F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 </w:t>
            </w:r>
          </w:p>
          <w:p w14:paraId="0DCB4659" w14:textId="77777777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(~50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535F65A5" w:rsidR="00045F31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questions,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DB58A8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6408EB3E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assignments/the exam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340B3548" w:rsidR="00045F31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DB58A8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7575AE50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5A32B4F4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esigned labs and homework assignments,</w:t>
            </w:r>
            <w:proofErr w:type="gramEnd"/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created quiz and exam questions, 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481145B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DB58A8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DB58A8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own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450CC33F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to work with many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lastRenderedPageBreak/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60685D3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undergraduates and masters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Research Assistants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students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1006E68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as they conducted research and software development on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DB58A8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DB58A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DB58A8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98F6840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Took a range of courses on education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4BFF377" w14:textId="77777777" w:rsidR="00CF1819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  <w:p w14:paraId="35AFCFCC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lastRenderedPageBreak/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04685E4E" w14:textId="08F39DF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871159B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7950967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23A8D5C8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517A443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’15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223C802E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77777777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EC-TEL 2016 Conference,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77777777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Conference,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77777777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PIER Seminar,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77777777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AIED 2018 Conference,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77777777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C89319E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Seminar,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0B2C48DC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PAWS Lab, Intelligent Systems Program,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4DFBBA19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 xml:space="preserve">Invited panelist on graduate school panel,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Computing Education Research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7777777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Papers in Late Breaking Work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52FB4C42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Grad School Panel Moderator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70135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1B633F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A67A02E" w14:textId="77777777" w:rsidTr="00670135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70135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70135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5F590516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President ,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12B3E1E0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(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E47181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70135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0CA2D743" w14:textId="77777777" w:rsidR="00F1157A" w:rsidRDefault="00F1157A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71DD6457" w14:textId="77777777" w:rsidR="000322E3" w:rsidRDefault="000322E3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6AB66213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70135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70135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70135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70135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70135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70135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F1157A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F1157A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0322E3">
      <w:footerReference w:type="even" r:id="rId19"/>
      <w:footerReference w:type="default" r:id="rId20"/>
      <w:pgSz w:w="12240" w:h="15840"/>
      <w:pgMar w:top="81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9AFEF" w14:textId="77777777" w:rsidR="00DB58A8" w:rsidRDefault="00DB58A8" w:rsidP="00C80B9C">
      <w:r>
        <w:separator/>
      </w:r>
    </w:p>
  </w:endnote>
  <w:endnote w:type="continuationSeparator" w:id="0">
    <w:p w14:paraId="12BBCF89" w14:textId="77777777" w:rsidR="00DB58A8" w:rsidRDefault="00DB58A8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BE46A" w14:textId="77777777" w:rsidR="00DB58A8" w:rsidRDefault="00DB58A8" w:rsidP="00C80B9C">
      <w:r>
        <w:separator/>
      </w:r>
    </w:p>
  </w:footnote>
  <w:footnote w:type="continuationSeparator" w:id="0">
    <w:p w14:paraId="4684849B" w14:textId="77777777" w:rsidR="00DB58A8" w:rsidRDefault="00DB58A8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63BC"/>
    <w:rsid w:val="004530A0"/>
    <w:rsid w:val="00454CF1"/>
    <w:rsid w:val="004738B6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C0702"/>
    <w:rsid w:val="005C0D61"/>
    <w:rsid w:val="005D2769"/>
    <w:rsid w:val="005E1AFD"/>
    <w:rsid w:val="005E3E98"/>
    <w:rsid w:val="005E6FB8"/>
    <w:rsid w:val="005F62D6"/>
    <w:rsid w:val="0060046A"/>
    <w:rsid w:val="00604CB6"/>
    <w:rsid w:val="00605A20"/>
    <w:rsid w:val="006257B2"/>
    <w:rsid w:val="00626B73"/>
    <w:rsid w:val="00630829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5FFB"/>
    <w:rsid w:val="007F2523"/>
    <w:rsid w:val="00800894"/>
    <w:rsid w:val="00802505"/>
    <w:rsid w:val="00810158"/>
    <w:rsid w:val="0082309E"/>
    <w:rsid w:val="008277FA"/>
    <w:rsid w:val="00844DC1"/>
    <w:rsid w:val="00856F8A"/>
    <w:rsid w:val="008665D2"/>
    <w:rsid w:val="00867E3B"/>
    <w:rsid w:val="00884646"/>
    <w:rsid w:val="00890A96"/>
    <w:rsid w:val="00891A45"/>
    <w:rsid w:val="00896D8A"/>
    <w:rsid w:val="008A13EC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C01BBE"/>
    <w:rsid w:val="00C0346C"/>
    <w:rsid w:val="00C06DEF"/>
    <w:rsid w:val="00C236E9"/>
    <w:rsid w:val="00C24B09"/>
    <w:rsid w:val="00C310A6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84E77"/>
    <w:rsid w:val="00F93B6C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19</TotalTime>
  <Pages>6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15</cp:revision>
  <cp:lastPrinted>2020-09-29T00:07:00Z</cp:lastPrinted>
  <dcterms:created xsi:type="dcterms:W3CDTF">2020-09-29T00:16:00Z</dcterms:created>
  <dcterms:modified xsi:type="dcterms:W3CDTF">2020-10-04T03:48:00Z</dcterms:modified>
</cp:coreProperties>
</file>